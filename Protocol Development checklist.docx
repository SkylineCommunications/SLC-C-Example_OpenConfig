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B22FB" w14:textId="77777777" w:rsidR="00DF7605" w:rsidRDefault="00651E8A" w:rsidP="006B59B9">
      <w:pPr>
        <w:tabs>
          <w:tab w:val="left" w:pos="8235"/>
        </w:tabs>
      </w:pPr>
      <w:r>
        <w:tab/>
      </w:r>
    </w:p>
    <w:p w14:paraId="4AF9E58D" w14:textId="77777777" w:rsidR="00DF7605" w:rsidRDefault="00DF7605" w:rsidP="00B30A73"/>
    <w:p w14:paraId="6FE8417D" w14:textId="77777777" w:rsidR="00DB5803" w:rsidRDefault="00DB5803" w:rsidP="00B30A73"/>
    <w:p w14:paraId="3C254E7F" w14:textId="77777777" w:rsidR="00DF7605" w:rsidRDefault="00DF7605" w:rsidP="00B30A73"/>
    <w:p w14:paraId="7E41422A" w14:textId="77777777" w:rsidR="00DF7605" w:rsidRDefault="00DF7605" w:rsidP="00B30A73"/>
    <w:p w14:paraId="289431E8" w14:textId="77777777" w:rsidR="00DF7605" w:rsidRDefault="00DF7605" w:rsidP="00B30A73"/>
    <w:sdt>
      <w:sdtPr>
        <w:rPr>
          <w:sz w:val="116"/>
          <w:szCs w:val="116"/>
        </w:rPr>
        <w:alias w:val="Title"/>
        <w:tag w:val=""/>
        <w:id w:val="508795984"/>
        <w:placeholder>
          <w:docPart w:val="BE36A45278A446E8810B34F781C6C21A"/>
        </w:placeholder>
        <w:dataBinding w:prefixMappings="xmlns:ns0='http://purl.org/dc/elements/1.1/' xmlns:ns1='http://schemas.openxmlformats.org/package/2006/metadata/core-properties' " w:xpath="/ns1:coreProperties[1]/ns0:title[1]" w:storeItemID="{6C3C8BC8-F283-45AE-878A-BAB7291924A1}"/>
        <w:text/>
      </w:sdtPr>
      <w:sdtContent>
        <w:p w14:paraId="584B5371"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12CD8F552D944761A2075C484CCDA15D"/>
        </w:placeholder>
        <w:dataBinding w:prefixMappings="xmlns:ns0='http://purl.org/dc/elements/1.1/' xmlns:ns1='http://schemas.openxmlformats.org/package/2006/metadata/core-properties' " w:xpath="/ns1:coreProperties[1]/ns0:subject[1]" w:storeItemID="{6C3C8BC8-F283-45AE-878A-BAB7291924A1}"/>
        <w:text/>
      </w:sdtPr>
      <w:sdtContent>
        <w:p w14:paraId="5CCCFECD" w14:textId="77777777" w:rsidR="00DF7605" w:rsidRPr="00DF7605" w:rsidRDefault="00C84692" w:rsidP="00B30A73">
          <w:pPr>
            <w:pStyle w:val="SLCSubtitle"/>
          </w:pPr>
          <w:r>
            <w:rPr>
              <w:sz w:val="40"/>
              <w:szCs w:val="40"/>
            </w:rPr>
            <w:t>Strictly confidential</w:t>
          </w:r>
        </w:p>
      </w:sdtContent>
    </w:sdt>
    <w:p w14:paraId="3F57D5C4" w14:textId="77777777" w:rsidR="000B4A46" w:rsidRPr="00B30A73" w:rsidRDefault="000B4A46" w:rsidP="00B30A73"/>
    <w:p w14:paraId="27B08B22"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3AD66368" w14:textId="77777777" w:rsidR="00EE2A9B" w:rsidRDefault="00EE2A9B">
          <w:pPr>
            <w:pStyle w:val="TOCHeading"/>
          </w:pPr>
          <w:r>
            <w:t>C</w:t>
          </w:r>
          <w:r w:rsidR="00C84827">
            <w:t>ontents</w:t>
          </w:r>
        </w:p>
        <w:p w14:paraId="4DB04E45" w14:textId="77777777" w:rsidR="00D210C6"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94856553" w:history="1">
            <w:r w:rsidR="00D210C6" w:rsidRPr="00D37A6E">
              <w:rPr>
                <w:rStyle w:val="Hyperlink"/>
              </w:rPr>
              <w:t>1</w:t>
            </w:r>
            <w:r w:rsidR="00D210C6">
              <w:rPr>
                <w:rFonts w:asciiTheme="minorHAnsi" w:eastAsiaTheme="minorEastAsia" w:hAnsiTheme="minorHAnsi" w:cstheme="minorBidi"/>
                <w:sz w:val="22"/>
                <w:szCs w:val="22"/>
              </w:rPr>
              <w:tab/>
            </w:r>
            <w:r w:rsidR="00D210C6" w:rsidRPr="00D37A6E">
              <w:rPr>
                <w:rStyle w:val="Hyperlink"/>
              </w:rPr>
              <w:t>Introduction</w:t>
            </w:r>
            <w:r w:rsidR="00D210C6">
              <w:rPr>
                <w:webHidden/>
              </w:rPr>
              <w:tab/>
            </w:r>
            <w:r w:rsidR="00D210C6">
              <w:rPr>
                <w:webHidden/>
              </w:rPr>
              <w:fldChar w:fldCharType="begin"/>
            </w:r>
            <w:r w:rsidR="00D210C6">
              <w:rPr>
                <w:webHidden/>
              </w:rPr>
              <w:instrText xml:space="preserve"> PAGEREF _Toc94856553 \h </w:instrText>
            </w:r>
            <w:r w:rsidR="00D210C6">
              <w:rPr>
                <w:webHidden/>
              </w:rPr>
            </w:r>
            <w:r w:rsidR="00D210C6">
              <w:rPr>
                <w:webHidden/>
              </w:rPr>
              <w:fldChar w:fldCharType="separate"/>
            </w:r>
            <w:r w:rsidR="00D210C6">
              <w:rPr>
                <w:webHidden/>
              </w:rPr>
              <w:t>5</w:t>
            </w:r>
            <w:r w:rsidR="00D210C6">
              <w:rPr>
                <w:webHidden/>
              </w:rPr>
              <w:fldChar w:fldCharType="end"/>
            </w:r>
          </w:hyperlink>
        </w:p>
        <w:p w14:paraId="7FB77D76" w14:textId="77777777" w:rsidR="00D210C6" w:rsidRDefault="00000000">
          <w:pPr>
            <w:pStyle w:val="TOC1"/>
            <w:rPr>
              <w:rFonts w:asciiTheme="minorHAnsi" w:eastAsiaTheme="minorEastAsia" w:hAnsiTheme="minorHAnsi" w:cstheme="minorBidi"/>
              <w:sz w:val="22"/>
              <w:szCs w:val="22"/>
            </w:rPr>
          </w:pPr>
          <w:hyperlink w:anchor="_Toc94856554" w:history="1">
            <w:r w:rsidR="00D210C6" w:rsidRPr="00D37A6E">
              <w:rPr>
                <w:rStyle w:val="Hyperlink"/>
              </w:rPr>
              <w:t>2</w:t>
            </w:r>
            <w:r w:rsidR="00D210C6">
              <w:rPr>
                <w:rFonts w:asciiTheme="minorHAnsi" w:eastAsiaTheme="minorEastAsia" w:hAnsiTheme="minorHAnsi" w:cstheme="minorBidi"/>
                <w:sz w:val="22"/>
                <w:szCs w:val="22"/>
              </w:rPr>
              <w:tab/>
            </w:r>
            <w:r w:rsidR="00D210C6" w:rsidRPr="00D37A6E">
              <w:rPr>
                <w:rStyle w:val="Hyperlink"/>
              </w:rPr>
              <w:t>Protocol Development Checklist</w:t>
            </w:r>
            <w:r w:rsidR="00D210C6">
              <w:rPr>
                <w:webHidden/>
              </w:rPr>
              <w:tab/>
            </w:r>
            <w:r w:rsidR="00D210C6">
              <w:rPr>
                <w:webHidden/>
              </w:rPr>
              <w:fldChar w:fldCharType="begin"/>
            </w:r>
            <w:r w:rsidR="00D210C6">
              <w:rPr>
                <w:webHidden/>
              </w:rPr>
              <w:instrText xml:space="preserve"> PAGEREF _Toc94856554 \h </w:instrText>
            </w:r>
            <w:r w:rsidR="00D210C6">
              <w:rPr>
                <w:webHidden/>
              </w:rPr>
            </w:r>
            <w:r w:rsidR="00D210C6">
              <w:rPr>
                <w:webHidden/>
              </w:rPr>
              <w:fldChar w:fldCharType="separate"/>
            </w:r>
            <w:r w:rsidR="00D210C6">
              <w:rPr>
                <w:webHidden/>
              </w:rPr>
              <w:t>6</w:t>
            </w:r>
            <w:r w:rsidR="00D210C6">
              <w:rPr>
                <w:webHidden/>
              </w:rPr>
              <w:fldChar w:fldCharType="end"/>
            </w:r>
          </w:hyperlink>
        </w:p>
        <w:p w14:paraId="3D551440" w14:textId="77777777" w:rsidR="00D210C6" w:rsidRDefault="00000000">
          <w:pPr>
            <w:pStyle w:val="TOC2"/>
            <w:rPr>
              <w:rFonts w:asciiTheme="minorHAnsi" w:eastAsiaTheme="minorEastAsia" w:hAnsiTheme="minorHAnsi" w:cstheme="minorBidi"/>
              <w:noProof/>
              <w:sz w:val="22"/>
              <w:szCs w:val="22"/>
            </w:rPr>
          </w:pPr>
          <w:hyperlink w:anchor="_Toc94856555" w:history="1">
            <w:r w:rsidR="00D210C6" w:rsidRPr="00D37A6E">
              <w:rPr>
                <w:rStyle w:val="Hyperlink"/>
                <w:noProof/>
              </w:rPr>
              <w:t>2.1</w:t>
            </w:r>
            <w:r w:rsidR="00D210C6">
              <w:rPr>
                <w:rFonts w:asciiTheme="minorHAnsi" w:eastAsiaTheme="minorEastAsia" w:hAnsiTheme="minorHAnsi" w:cstheme="minorBidi"/>
                <w:noProof/>
                <w:sz w:val="22"/>
                <w:szCs w:val="22"/>
              </w:rPr>
              <w:tab/>
            </w:r>
            <w:r w:rsidR="00D210C6" w:rsidRPr="00D37A6E">
              <w:rPr>
                <w:rStyle w:val="Hyperlink"/>
                <w:noProof/>
              </w:rPr>
              <w:t>ID</w:t>
            </w:r>
            <w:r w:rsidR="00D210C6">
              <w:rPr>
                <w:noProof/>
                <w:webHidden/>
              </w:rPr>
              <w:tab/>
            </w:r>
            <w:r w:rsidR="00D210C6">
              <w:rPr>
                <w:noProof/>
                <w:webHidden/>
              </w:rPr>
              <w:fldChar w:fldCharType="begin"/>
            </w:r>
            <w:r w:rsidR="00D210C6">
              <w:rPr>
                <w:noProof/>
                <w:webHidden/>
              </w:rPr>
              <w:instrText xml:space="preserve"> PAGEREF _Toc94856555 \h </w:instrText>
            </w:r>
            <w:r w:rsidR="00D210C6">
              <w:rPr>
                <w:noProof/>
                <w:webHidden/>
              </w:rPr>
            </w:r>
            <w:r w:rsidR="00D210C6">
              <w:rPr>
                <w:noProof/>
                <w:webHidden/>
              </w:rPr>
              <w:fldChar w:fldCharType="separate"/>
            </w:r>
            <w:r w:rsidR="00D210C6">
              <w:rPr>
                <w:noProof/>
                <w:webHidden/>
              </w:rPr>
              <w:t>6</w:t>
            </w:r>
            <w:r w:rsidR="00D210C6">
              <w:rPr>
                <w:noProof/>
                <w:webHidden/>
              </w:rPr>
              <w:fldChar w:fldCharType="end"/>
            </w:r>
          </w:hyperlink>
        </w:p>
        <w:p w14:paraId="03F6A2CF" w14:textId="77777777" w:rsidR="00D210C6" w:rsidRDefault="00000000">
          <w:pPr>
            <w:pStyle w:val="TOC2"/>
            <w:rPr>
              <w:rFonts w:asciiTheme="minorHAnsi" w:eastAsiaTheme="minorEastAsia" w:hAnsiTheme="minorHAnsi" w:cstheme="minorBidi"/>
              <w:noProof/>
              <w:sz w:val="22"/>
              <w:szCs w:val="22"/>
            </w:rPr>
          </w:pPr>
          <w:hyperlink w:anchor="_Toc94856556" w:history="1">
            <w:r w:rsidR="00D210C6" w:rsidRPr="00D37A6E">
              <w:rPr>
                <w:rStyle w:val="Hyperlink"/>
                <w:noProof/>
              </w:rPr>
              <w:t>2.2</w:t>
            </w:r>
            <w:r w:rsidR="00D210C6">
              <w:rPr>
                <w:rFonts w:asciiTheme="minorHAnsi" w:eastAsiaTheme="minorEastAsia" w:hAnsiTheme="minorHAnsi" w:cstheme="minorBidi"/>
                <w:noProof/>
                <w:sz w:val="22"/>
                <w:szCs w:val="22"/>
              </w:rPr>
              <w:tab/>
            </w:r>
            <w:r w:rsidR="00D210C6" w:rsidRPr="00D37A6E">
              <w:rPr>
                <w:rStyle w:val="Hyperlink"/>
                <w:noProof/>
              </w:rPr>
              <w:t>General</w:t>
            </w:r>
            <w:r w:rsidR="00D210C6">
              <w:rPr>
                <w:noProof/>
                <w:webHidden/>
              </w:rPr>
              <w:tab/>
            </w:r>
            <w:r w:rsidR="00D210C6">
              <w:rPr>
                <w:noProof/>
                <w:webHidden/>
              </w:rPr>
              <w:fldChar w:fldCharType="begin"/>
            </w:r>
            <w:r w:rsidR="00D210C6">
              <w:rPr>
                <w:noProof/>
                <w:webHidden/>
              </w:rPr>
              <w:instrText xml:space="preserve"> PAGEREF _Toc94856556 \h </w:instrText>
            </w:r>
            <w:r w:rsidR="00D210C6">
              <w:rPr>
                <w:noProof/>
                <w:webHidden/>
              </w:rPr>
            </w:r>
            <w:r w:rsidR="00D210C6">
              <w:rPr>
                <w:noProof/>
                <w:webHidden/>
              </w:rPr>
              <w:fldChar w:fldCharType="separate"/>
            </w:r>
            <w:r w:rsidR="00D210C6">
              <w:rPr>
                <w:noProof/>
                <w:webHidden/>
              </w:rPr>
              <w:t>6</w:t>
            </w:r>
            <w:r w:rsidR="00D210C6">
              <w:rPr>
                <w:noProof/>
                <w:webHidden/>
              </w:rPr>
              <w:fldChar w:fldCharType="end"/>
            </w:r>
          </w:hyperlink>
        </w:p>
        <w:p w14:paraId="27D0A496" w14:textId="77777777" w:rsidR="00D210C6" w:rsidRDefault="00000000">
          <w:pPr>
            <w:pStyle w:val="TOC2"/>
            <w:rPr>
              <w:rFonts w:asciiTheme="minorHAnsi" w:eastAsiaTheme="minorEastAsia" w:hAnsiTheme="minorHAnsi" w:cstheme="minorBidi"/>
              <w:noProof/>
              <w:sz w:val="22"/>
              <w:szCs w:val="22"/>
            </w:rPr>
          </w:pPr>
          <w:hyperlink w:anchor="_Toc94856557" w:history="1">
            <w:r w:rsidR="00D210C6" w:rsidRPr="00D37A6E">
              <w:rPr>
                <w:rStyle w:val="Hyperlink"/>
                <w:noProof/>
              </w:rPr>
              <w:t>2.3</w:t>
            </w:r>
            <w:r w:rsidR="00D210C6">
              <w:rPr>
                <w:rFonts w:asciiTheme="minorHAnsi" w:eastAsiaTheme="minorEastAsia" w:hAnsiTheme="minorHAnsi" w:cstheme="minorBidi"/>
                <w:noProof/>
                <w:sz w:val="22"/>
                <w:szCs w:val="22"/>
              </w:rPr>
              <w:tab/>
            </w:r>
            <w:r w:rsidR="00D210C6" w:rsidRPr="00D37A6E">
              <w:rPr>
                <w:rStyle w:val="Hyperlink"/>
                <w:noProof/>
              </w:rPr>
              <w:t>User Interface</w:t>
            </w:r>
            <w:r w:rsidR="00D210C6">
              <w:rPr>
                <w:noProof/>
                <w:webHidden/>
              </w:rPr>
              <w:tab/>
            </w:r>
            <w:r w:rsidR="00D210C6">
              <w:rPr>
                <w:noProof/>
                <w:webHidden/>
              </w:rPr>
              <w:fldChar w:fldCharType="begin"/>
            </w:r>
            <w:r w:rsidR="00D210C6">
              <w:rPr>
                <w:noProof/>
                <w:webHidden/>
              </w:rPr>
              <w:instrText xml:space="preserve"> PAGEREF _Toc94856557 \h </w:instrText>
            </w:r>
            <w:r w:rsidR="00D210C6">
              <w:rPr>
                <w:noProof/>
                <w:webHidden/>
              </w:rPr>
            </w:r>
            <w:r w:rsidR="00D210C6">
              <w:rPr>
                <w:noProof/>
                <w:webHidden/>
              </w:rPr>
              <w:fldChar w:fldCharType="separate"/>
            </w:r>
            <w:r w:rsidR="00D210C6">
              <w:rPr>
                <w:noProof/>
                <w:webHidden/>
              </w:rPr>
              <w:t>7</w:t>
            </w:r>
            <w:r w:rsidR="00D210C6">
              <w:rPr>
                <w:noProof/>
                <w:webHidden/>
              </w:rPr>
              <w:fldChar w:fldCharType="end"/>
            </w:r>
          </w:hyperlink>
        </w:p>
        <w:p w14:paraId="0A46C99D" w14:textId="77777777" w:rsidR="00D210C6" w:rsidRDefault="00000000">
          <w:pPr>
            <w:pStyle w:val="TOC2"/>
            <w:rPr>
              <w:rFonts w:asciiTheme="minorHAnsi" w:eastAsiaTheme="minorEastAsia" w:hAnsiTheme="minorHAnsi" w:cstheme="minorBidi"/>
              <w:noProof/>
              <w:sz w:val="22"/>
              <w:szCs w:val="22"/>
            </w:rPr>
          </w:pPr>
          <w:hyperlink w:anchor="_Toc94856558" w:history="1">
            <w:r w:rsidR="00D210C6" w:rsidRPr="00D37A6E">
              <w:rPr>
                <w:rStyle w:val="Hyperlink"/>
                <w:noProof/>
              </w:rPr>
              <w:t>2.4</w:t>
            </w:r>
            <w:r w:rsidR="00D210C6">
              <w:rPr>
                <w:rFonts w:asciiTheme="minorHAnsi" w:eastAsiaTheme="minorEastAsia" w:hAnsiTheme="minorHAnsi" w:cstheme="minorBidi"/>
                <w:noProof/>
                <w:sz w:val="22"/>
                <w:szCs w:val="22"/>
              </w:rPr>
              <w:tab/>
            </w:r>
            <w:r w:rsidR="00D210C6" w:rsidRPr="00D37A6E">
              <w:rPr>
                <w:rStyle w:val="Hyperlink"/>
                <w:noProof/>
              </w:rPr>
              <w:t>Monitoring</w:t>
            </w:r>
            <w:r w:rsidR="00D210C6">
              <w:rPr>
                <w:noProof/>
                <w:webHidden/>
              </w:rPr>
              <w:tab/>
            </w:r>
            <w:r w:rsidR="00D210C6">
              <w:rPr>
                <w:noProof/>
                <w:webHidden/>
              </w:rPr>
              <w:fldChar w:fldCharType="begin"/>
            </w:r>
            <w:r w:rsidR="00D210C6">
              <w:rPr>
                <w:noProof/>
                <w:webHidden/>
              </w:rPr>
              <w:instrText xml:space="preserve"> PAGEREF _Toc94856558 \h </w:instrText>
            </w:r>
            <w:r w:rsidR="00D210C6">
              <w:rPr>
                <w:noProof/>
                <w:webHidden/>
              </w:rPr>
            </w:r>
            <w:r w:rsidR="00D210C6">
              <w:rPr>
                <w:noProof/>
                <w:webHidden/>
              </w:rPr>
              <w:fldChar w:fldCharType="separate"/>
            </w:r>
            <w:r w:rsidR="00D210C6">
              <w:rPr>
                <w:noProof/>
                <w:webHidden/>
              </w:rPr>
              <w:t>8</w:t>
            </w:r>
            <w:r w:rsidR="00D210C6">
              <w:rPr>
                <w:noProof/>
                <w:webHidden/>
              </w:rPr>
              <w:fldChar w:fldCharType="end"/>
            </w:r>
          </w:hyperlink>
        </w:p>
        <w:p w14:paraId="58B14B93" w14:textId="77777777" w:rsidR="00D210C6" w:rsidRDefault="00000000">
          <w:pPr>
            <w:pStyle w:val="TOC2"/>
            <w:rPr>
              <w:rFonts w:asciiTheme="minorHAnsi" w:eastAsiaTheme="minorEastAsia" w:hAnsiTheme="minorHAnsi" w:cstheme="minorBidi"/>
              <w:noProof/>
              <w:sz w:val="22"/>
              <w:szCs w:val="22"/>
            </w:rPr>
          </w:pPr>
          <w:hyperlink w:anchor="_Toc94856559" w:history="1">
            <w:r w:rsidR="00D210C6" w:rsidRPr="00D37A6E">
              <w:rPr>
                <w:rStyle w:val="Hyperlink"/>
                <w:noProof/>
              </w:rPr>
              <w:t>2.5</w:t>
            </w:r>
            <w:r w:rsidR="00D210C6">
              <w:rPr>
                <w:rFonts w:asciiTheme="minorHAnsi" w:eastAsiaTheme="minorEastAsia" w:hAnsiTheme="minorHAnsi" w:cstheme="minorBidi"/>
                <w:noProof/>
                <w:sz w:val="22"/>
                <w:szCs w:val="22"/>
              </w:rPr>
              <w:tab/>
            </w:r>
            <w:r w:rsidR="00D210C6" w:rsidRPr="00D37A6E">
              <w:rPr>
                <w:rStyle w:val="Hyperlink"/>
                <w:noProof/>
              </w:rPr>
              <w:t>Protocol</w:t>
            </w:r>
            <w:r w:rsidR="00D210C6">
              <w:rPr>
                <w:noProof/>
                <w:webHidden/>
              </w:rPr>
              <w:tab/>
            </w:r>
            <w:r w:rsidR="00D210C6">
              <w:rPr>
                <w:noProof/>
                <w:webHidden/>
              </w:rPr>
              <w:fldChar w:fldCharType="begin"/>
            </w:r>
            <w:r w:rsidR="00D210C6">
              <w:rPr>
                <w:noProof/>
                <w:webHidden/>
              </w:rPr>
              <w:instrText xml:space="preserve"> PAGEREF _Toc94856559 \h </w:instrText>
            </w:r>
            <w:r w:rsidR="00D210C6">
              <w:rPr>
                <w:noProof/>
                <w:webHidden/>
              </w:rPr>
            </w:r>
            <w:r w:rsidR="00D210C6">
              <w:rPr>
                <w:noProof/>
                <w:webHidden/>
              </w:rPr>
              <w:fldChar w:fldCharType="separate"/>
            </w:r>
            <w:r w:rsidR="00D210C6">
              <w:rPr>
                <w:noProof/>
                <w:webHidden/>
              </w:rPr>
              <w:t>9</w:t>
            </w:r>
            <w:r w:rsidR="00D210C6">
              <w:rPr>
                <w:noProof/>
                <w:webHidden/>
              </w:rPr>
              <w:fldChar w:fldCharType="end"/>
            </w:r>
          </w:hyperlink>
        </w:p>
        <w:p w14:paraId="24AD2171" w14:textId="77777777" w:rsidR="00D210C6" w:rsidRDefault="00000000">
          <w:pPr>
            <w:pStyle w:val="TOC2"/>
            <w:rPr>
              <w:rFonts w:asciiTheme="minorHAnsi" w:eastAsiaTheme="minorEastAsia" w:hAnsiTheme="minorHAnsi" w:cstheme="minorBidi"/>
              <w:noProof/>
              <w:sz w:val="22"/>
              <w:szCs w:val="22"/>
            </w:rPr>
          </w:pPr>
          <w:hyperlink w:anchor="_Toc94856560" w:history="1">
            <w:r w:rsidR="00D210C6" w:rsidRPr="00D37A6E">
              <w:rPr>
                <w:rStyle w:val="Hyperlink"/>
                <w:noProof/>
              </w:rPr>
              <w:t>2.6</w:t>
            </w:r>
            <w:r w:rsidR="00D210C6">
              <w:rPr>
                <w:rFonts w:asciiTheme="minorHAnsi" w:eastAsiaTheme="minorEastAsia" w:hAnsiTheme="minorHAnsi" w:cstheme="minorBidi"/>
                <w:noProof/>
                <w:sz w:val="22"/>
                <w:szCs w:val="22"/>
              </w:rPr>
              <w:tab/>
            </w:r>
            <w:r w:rsidR="00D210C6" w:rsidRPr="00D37A6E">
              <w:rPr>
                <w:rStyle w:val="Hyperlink"/>
                <w:noProof/>
              </w:rPr>
              <w:t>Validation</w:t>
            </w:r>
            <w:r w:rsidR="00D210C6">
              <w:rPr>
                <w:noProof/>
                <w:webHidden/>
              </w:rPr>
              <w:tab/>
            </w:r>
            <w:r w:rsidR="00D210C6">
              <w:rPr>
                <w:noProof/>
                <w:webHidden/>
              </w:rPr>
              <w:fldChar w:fldCharType="begin"/>
            </w:r>
            <w:r w:rsidR="00D210C6">
              <w:rPr>
                <w:noProof/>
                <w:webHidden/>
              </w:rPr>
              <w:instrText xml:space="preserve"> PAGEREF _Toc94856560 \h </w:instrText>
            </w:r>
            <w:r w:rsidR="00D210C6">
              <w:rPr>
                <w:noProof/>
                <w:webHidden/>
              </w:rPr>
            </w:r>
            <w:r w:rsidR="00D210C6">
              <w:rPr>
                <w:noProof/>
                <w:webHidden/>
              </w:rPr>
              <w:fldChar w:fldCharType="separate"/>
            </w:r>
            <w:r w:rsidR="00D210C6">
              <w:rPr>
                <w:noProof/>
                <w:webHidden/>
              </w:rPr>
              <w:t>11</w:t>
            </w:r>
            <w:r w:rsidR="00D210C6">
              <w:rPr>
                <w:noProof/>
                <w:webHidden/>
              </w:rPr>
              <w:fldChar w:fldCharType="end"/>
            </w:r>
          </w:hyperlink>
        </w:p>
        <w:p w14:paraId="20E8BA21" w14:textId="77777777" w:rsidR="00D210C6" w:rsidRDefault="00000000">
          <w:pPr>
            <w:pStyle w:val="TOC2"/>
            <w:rPr>
              <w:rFonts w:asciiTheme="minorHAnsi" w:eastAsiaTheme="minorEastAsia" w:hAnsiTheme="minorHAnsi" w:cstheme="minorBidi"/>
              <w:noProof/>
              <w:sz w:val="22"/>
              <w:szCs w:val="22"/>
            </w:rPr>
          </w:pPr>
          <w:hyperlink w:anchor="_Toc94856561" w:history="1">
            <w:r w:rsidR="00D210C6" w:rsidRPr="00D37A6E">
              <w:rPr>
                <w:rStyle w:val="Hyperlink"/>
                <w:noProof/>
              </w:rPr>
              <w:t>2.7</w:t>
            </w:r>
            <w:r w:rsidR="00D210C6">
              <w:rPr>
                <w:rFonts w:asciiTheme="minorHAnsi" w:eastAsiaTheme="minorEastAsia" w:hAnsiTheme="minorHAnsi" w:cstheme="minorBidi"/>
                <w:noProof/>
                <w:sz w:val="22"/>
                <w:szCs w:val="22"/>
              </w:rPr>
              <w:tab/>
            </w:r>
            <w:r w:rsidR="00D210C6" w:rsidRPr="00D37A6E">
              <w:rPr>
                <w:rStyle w:val="Hyperlink"/>
                <w:noProof/>
              </w:rPr>
              <w:t>Points of Attention (for Skyline Developers only)</w:t>
            </w:r>
            <w:r w:rsidR="00D210C6">
              <w:rPr>
                <w:noProof/>
                <w:webHidden/>
              </w:rPr>
              <w:tab/>
            </w:r>
            <w:r w:rsidR="00D210C6">
              <w:rPr>
                <w:noProof/>
                <w:webHidden/>
              </w:rPr>
              <w:fldChar w:fldCharType="begin"/>
            </w:r>
            <w:r w:rsidR="00D210C6">
              <w:rPr>
                <w:noProof/>
                <w:webHidden/>
              </w:rPr>
              <w:instrText xml:space="preserve"> PAGEREF _Toc94856561 \h </w:instrText>
            </w:r>
            <w:r w:rsidR="00D210C6">
              <w:rPr>
                <w:noProof/>
                <w:webHidden/>
              </w:rPr>
            </w:r>
            <w:r w:rsidR="00D210C6">
              <w:rPr>
                <w:noProof/>
                <w:webHidden/>
              </w:rPr>
              <w:fldChar w:fldCharType="separate"/>
            </w:r>
            <w:r w:rsidR="00D210C6">
              <w:rPr>
                <w:noProof/>
                <w:webHidden/>
              </w:rPr>
              <w:t>11</w:t>
            </w:r>
            <w:r w:rsidR="00D210C6">
              <w:rPr>
                <w:noProof/>
                <w:webHidden/>
              </w:rPr>
              <w:fldChar w:fldCharType="end"/>
            </w:r>
          </w:hyperlink>
        </w:p>
        <w:p w14:paraId="1B3941CF" w14:textId="77777777" w:rsidR="00D210C6" w:rsidRDefault="00000000">
          <w:pPr>
            <w:pStyle w:val="TOC1"/>
            <w:rPr>
              <w:rFonts w:asciiTheme="minorHAnsi" w:eastAsiaTheme="minorEastAsia" w:hAnsiTheme="minorHAnsi" w:cstheme="minorBidi"/>
              <w:sz w:val="22"/>
              <w:szCs w:val="22"/>
            </w:rPr>
          </w:pPr>
          <w:hyperlink w:anchor="_Toc94856562" w:history="1">
            <w:r w:rsidR="00D210C6" w:rsidRPr="00D37A6E">
              <w:rPr>
                <w:rStyle w:val="Hyperlink"/>
              </w:rPr>
              <w:t>3</w:t>
            </w:r>
            <w:r w:rsidR="00D210C6">
              <w:rPr>
                <w:rFonts w:asciiTheme="minorHAnsi" w:eastAsiaTheme="minorEastAsia" w:hAnsiTheme="minorHAnsi" w:cstheme="minorBidi"/>
                <w:sz w:val="22"/>
                <w:szCs w:val="22"/>
              </w:rPr>
              <w:tab/>
            </w:r>
            <w:r w:rsidR="00D210C6" w:rsidRPr="00D37A6E">
              <w:rPr>
                <w:rStyle w:val="Hyperlink"/>
              </w:rPr>
              <w:t>Protocol Development Coding Guidelines</w:t>
            </w:r>
            <w:r w:rsidR="00D210C6">
              <w:rPr>
                <w:webHidden/>
              </w:rPr>
              <w:tab/>
            </w:r>
            <w:r w:rsidR="00D210C6">
              <w:rPr>
                <w:webHidden/>
              </w:rPr>
              <w:fldChar w:fldCharType="begin"/>
            </w:r>
            <w:r w:rsidR="00D210C6">
              <w:rPr>
                <w:webHidden/>
              </w:rPr>
              <w:instrText xml:space="preserve"> PAGEREF _Toc94856562 \h </w:instrText>
            </w:r>
            <w:r w:rsidR="00D210C6">
              <w:rPr>
                <w:webHidden/>
              </w:rPr>
            </w:r>
            <w:r w:rsidR="00D210C6">
              <w:rPr>
                <w:webHidden/>
              </w:rPr>
              <w:fldChar w:fldCharType="separate"/>
            </w:r>
            <w:r w:rsidR="00D210C6">
              <w:rPr>
                <w:webHidden/>
              </w:rPr>
              <w:t>13</w:t>
            </w:r>
            <w:r w:rsidR="00D210C6">
              <w:rPr>
                <w:webHidden/>
              </w:rPr>
              <w:fldChar w:fldCharType="end"/>
            </w:r>
          </w:hyperlink>
        </w:p>
        <w:p w14:paraId="7E9E500D" w14:textId="77777777" w:rsidR="00D210C6" w:rsidRDefault="00000000">
          <w:pPr>
            <w:pStyle w:val="TOC2"/>
            <w:rPr>
              <w:rFonts w:asciiTheme="minorHAnsi" w:eastAsiaTheme="minorEastAsia" w:hAnsiTheme="minorHAnsi" w:cstheme="minorBidi"/>
              <w:noProof/>
              <w:sz w:val="22"/>
              <w:szCs w:val="22"/>
            </w:rPr>
          </w:pPr>
          <w:hyperlink w:anchor="_Toc94856563" w:history="1">
            <w:r w:rsidR="00D210C6" w:rsidRPr="00D37A6E">
              <w:rPr>
                <w:rStyle w:val="Hyperlink"/>
                <w:noProof/>
              </w:rPr>
              <w:t>3.1</w:t>
            </w:r>
            <w:r w:rsidR="00D210C6">
              <w:rPr>
                <w:rFonts w:asciiTheme="minorHAnsi" w:eastAsiaTheme="minorEastAsia" w:hAnsiTheme="minorHAnsi" w:cstheme="minorBidi"/>
                <w:noProof/>
                <w:sz w:val="22"/>
                <w:szCs w:val="22"/>
              </w:rPr>
              <w:tab/>
            </w:r>
            <w:r w:rsidR="00D210C6" w:rsidRPr="00D37A6E">
              <w:rPr>
                <w:rStyle w:val="Hyperlink"/>
                <w:noProof/>
              </w:rPr>
              <w:t>General</w:t>
            </w:r>
            <w:r w:rsidR="00D210C6">
              <w:rPr>
                <w:noProof/>
                <w:webHidden/>
              </w:rPr>
              <w:tab/>
            </w:r>
            <w:r w:rsidR="00D210C6">
              <w:rPr>
                <w:noProof/>
                <w:webHidden/>
              </w:rPr>
              <w:fldChar w:fldCharType="begin"/>
            </w:r>
            <w:r w:rsidR="00D210C6">
              <w:rPr>
                <w:noProof/>
                <w:webHidden/>
              </w:rPr>
              <w:instrText xml:space="preserve"> PAGEREF _Toc94856563 \h </w:instrText>
            </w:r>
            <w:r w:rsidR="00D210C6">
              <w:rPr>
                <w:noProof/>
                <w:webHidden/>
              </w:rPr>
            </w:r>
            <w:r w:rsidR="00D210C6">
              <w:rPr>
                <w:noProof/>
                <w:webHidden/>
              </w:rPr>
              <w:fldChar w:fldCharType="separate"/>
            </w:r>
            <w:r w:rsidR="00D210C6">
              <w:rPr>
                <w:noProof/>
                <w:webHidden/>
              </w:rPr>
              <w:t>13</w:t>
            </w:r>
            <w:r w:rsidR="00D210C6">
              <w:rPr>
                <w:noProof/>
                <w:webHidden/>
              </w:rPr>
              <w:fldChar w:fldCharType="end"/>
            </w:r>
          </w:hyperlink>
        </w:p>
        <w:p w14:paraId="1A720939" w14:textId="77777777" w:rsidR="00D210C6" w:rsidRDefault="00000000">
          <w:pPr>
            <w:pStyle w:val="TOC3"/>
            <w:rPr>
              <w:rFonts w:asciiTheme="minorHAnsi" w:eastAsiaTheme="minorEastAsia" w:hAnsiTheme="minorHAnsi" w:cstheme="minorBidi"/>
              <w:i w:val="0"/>
              <w:sz w:val="22"/>
              <w:szCs w:val="22"/>
            </w:rPr>
          </w:pPr>
          <w:hyperlink w:anchor="_Toc94856564" w:history="1">
            <w:r w:rsidR="00D210C6" w:rsidRPr="00D37A6E">
              <w:rPr>
                <w:rStyle w:val="Hyperlink"/>
              </w:rPr>
              <w:t>3.1.1</w:t>
            </w:r>
            <w:r w:rsidR="00D210C6">
              <w:rPr>
                <w:rFonts w:asciiTheme="minorHAnsi" w:eastAsiaTheme="minorEastAsia" w:hAnsiTheme="minorHAnsi" w:cstheme="minorBidi"/>
                <w:i w:val="0"/>
                <w:sz w:val="22"/>
                <w:szCs w:val="22"/>
              </w:rPr>
              <w:tab/>
            </w:r>
            <w:r w:rsidR="00D210C6" w:rsidRPr="00D37A6E">
              <w:rPr>
                <w:rStyle w:val="Hyperlink"/>
              </w:rPr>
              <w:t>Protocol Name</w:t>
            </w:r>
            <w:r w:rsidR="00D210C6">
              <w:rPr>
                <w:webHidden/>
              </w:rPr>
              <w:tab/>
            </w:r>
            <w:r w:rsidR="00D210C6">
              <w:rPr>
                <w:webHidden/>
              </w:rPr>
              <w:fldChar w:fldCharType="begin"/>
            </w:r>
            <w:r w:rsidR="00D210C6">
              <w:rPr>
                <w:webHidden/>
              </w:rPr>
              <w:instrText xml:space="preserve"> PAGEREF _Toc94856564 \h </w:instrText>
            </w:r>
            <w:r w:rsidR="00D210C6">
              <w:rPr>
                <w:webHidden/>
              </w:rPr>
            </w:r>
            <w:r w:rsidR="00D210C6">
              <w:rPr>
                <w:webHidden/>
              </w:rPr>
              <w:fldChar w:fldCharType="separate"/>
            </w:r>
            <w:r w:rsidR="00D210C6">
              <w:rPr>
                <w:webHidden/>
              </w:rPr>
              <w:t>13</w:t>
            </w:r>
            <w:r w:rsidR="00D210C6">
              <w:rPr>
                <w:webHidden/>
              </w:rPr>
              <w:fldChar w:fldCharType="end"/>
            </w:r>
          </w:hyperlink>
        </w:p>
        <w:p w14:paraId="23D884FC" w14:textId="77777777" w:rsidR="00D210C6" w:rsidRDefault="00000000">
          <w:pPr>
            <w:pStyle w:val="TOC3"/>
            <w:rPr>
              <w:rFonts w:asciiTheme="minorHAnsi" w:eastAsiaTheme="minorEastAsia" w:hAnsiTheme="minorHAnsi" w:cstheme="minorBidi"/>
              <w:i w:val="0"/>
              <w:sz w:val="22"/>
              <w:szCs w:val="22"/>
            </w:rPr>
          </w:pPr>
          <w:hyperlink w:anchor="_Toc94856565" w:history="1">
            <w:r w:rsidR="00D210C6" w:rsidRPr="00D37A6E">
              <w:rPr>
                <w:rStyle w:val="Hyperlink"/>
              </w:rPr>
              <w:t>3.1.2</w:t>
            </w:r>
            <w:r w:rsidR="00D210C6">
              <w:rPr>
                <w:rFonts w:asciiTheme="minorHAnsi" w:eastAsiaTheme="minorEastAsia" w:hAnsiTheme="minorHAnsi" w:cstheme="minorBidi"/>
                <w:i w:val="0"/>
                <w:sz w:val="22"/>
                <w:szCs w:val="22"/>
              </w:rPr>
              <w:tab/>
            </w:r>
            <w:r w:rsidR="00D210C6" w:rsidRPr="00D37A6E">
              <w:rPr>
                <w:rStyle w:val="Hyperlink"/>
              </w:rPr>
              <w:t>Formatting</w:t>
            </w:r>
            <w:r w:rsidR="00D210C6">
              <w:rPr>
                <w:webHidden/>
              </w:rPr>
              <w:tab/>
            </w:r>
            <w:r w:rsidR="00D210C6">
              <w:rPr>
                <w:webHidden/>
              </w:rPr>
              <w:fldChar w:fldCharType="begin"/>
            </w:r>
            <w:r w:rsidR="00D210C6">
              <w:rPr>
                <w:webHidden/>
              </w:rPr>
              <w:instrText xml:space="preserve"> PAGEREF _Toc94856565 \h </w:instrText>
            </w:r>
            <w:r w:rsidR="00D210C6">
              <w:rPr>
                <w:webHidden/>
              </w:rPr>
            </w:r>
            <w:r w:rsidR="00D210C6">
              <w:rPr>
                <w:webHidden/>
              </w:rPr>
              <w:fldChar w:fldCharType="separate"/>
            </w:r>
            <w:r w:rsidR="00D210C6">
              <w:rPr>
                <w:webHidden/>
              </w:rPr>
              <w:t>13</w:t>
            </w:r>
            <w:r w:rsidR="00D210C6">
              <w:rPr>
                <w:webHidden/>
              </w:rPr>
              <w:fldChar w:fldCharType="end"/>
            </w:r>
          </w:hyperlink>
        </w:p>
        <w:p w14:paraId="447270A4" w14:textId="77777777" w:rsidR="00D210C6" w:rsidRDefault="00000000">
          <w:pPr>
            <w:pStyle w:val="TOC3"/>
            <w:rPr>
              <w:rFonts w:asciiTheme="minorHAnsi" w:eastAsiaTheme="minorEastAsia" w:hAnsiTheme="minorHAnsi" w:cstheme="minorBidi"/>
              <w:i w:val="0"/>
              <w:sz w:val="22"/>
              <w:szCs w:val="22"/>
            </w:rPr>
          </w:pPr>
          <w:hyperlink w:anchor="_Toc94856566" w:history="1">
            <w:r w:rsidR="00D210C6" w:rsidRPr="00D37A6E">
              <w:rPr>
                <w:rStyle w:val="Hyperlink"/>
              </w:rPr>
              <w:t>3.1.3</w:t>
            </w:r>
            <w:r w:rsidR="00D210C6">
              <w:rPr>
                <w:rFonts w:asciiTheme="minorHAnsi" w:eastAsiaTheme="minorEastAsia" w:hAnsiTheme="minorHAnsi" w:cstheme="minorBidi"/>
                <w:i w:val="0"/>
                <w:sz w:val="22"/>
                <w:szCs w:val="22"/>
              </w:rPr>
              <w:tab/>
            </w:r>
            <w:r w:rsidR="00D210C6" w:rsidRPr="00D37A6E">
              <w:rPr>
                <w:rStyle w:val="Hyperlink"/>
              </w:rPr>
              <w:t>Names</w:t>
            </w:r>
            <w:r w:rsidR="00D210C6">
              <w:rPr>
                <w:webHidden/>
              </w:rPr>
              <w:tab/>
            </w:r>
            <w:r w:rsidR="00D210C6">
              <w:rPr>
                <w:webHidden/>
              </w:rPr>
              <w:fldChar w:fldCharType="begin"/>
            </w:r>
            <w:r w:rsidR="00D210C6">
              <w:rPr>
                <w:webHidden/>
              </w:rPr>
              <w:instrText xml:space="preserve"> PAGEREF _Toc94856566 \h </w:instrText>
            </w:r>
            <w:r w:rsidR="00D210C6">
              <w:rPr>
                <w:webHidden/>
              </w:rPr>
            </w:r>
            <w:r w:rsidR="00D210C6">
              <w:rPr>
                <w:webHidden/>
              </w:rPr>
              <w:fldChar w:fldCharType="separate"/>
            </w:r>
            <w:r w:rsidR="00D210C6">
              <w:rPr>
                <w:webHidden/>
              </w:rPr>
              <w:t>13</w:t>
            </w:r>
            <w:r w:rsidR="00D210C6">
              <w:rPr>
                <w:webHidden/>
              </w:rPr>
              <w:fldChar w:fldCharType="end"/>
            </w:r>
          </w:hyperlink>
        </w:p>
        <w:p w14:paraId="75582D26" w14:textId="77777777" w:rsidR="00D210C6" w:rsidRDefault="00000000">
          <w:pPr>
            <w:pStyle w:val="TOC3"/>
            <w:rPr>
              <w:rFonts w:asciiTheme="minorHAnsi" w:eastAsiaTheme="minorEastAsia" w:hAnsiTheme="minorHAnsi" w:cstheme="minorBidi"/>
              <w:i w:val="0"/>
              <w:sz w:val="22"/>
              <w:szCs w:val="22"/>
            </w:rPr>
          </w:pPr>
          <w:hyperlink w:anchor="_Toc94856567" w:history="1">
            <w:r w:rsidR="00D210C6" w:rsidRPr="00D37A6E">
              <w:rPr>
                <w:rStyle w:val="Hyperlink"/>
              </w:rPr>
              <w:t>3.1.4</w:t>
            </w:r>
            <w:r w:rsidR="00D210C6">
              <w:rPr>
                <w:rFonts w:asciiTheme="minorHAnsi" w:eastAsiaTheme="minorEastAsia" w:hAnsiTheme="minorHAnsi" w:cstheme="minorBidi"/>
                <w:i w:val="0"/>
                <w:sz w:val="22"/>
                <w:szCs w:val="22"/>
              </w:rPr>
              <w:tab/>
            </w:r>
            <w:r w:rsidR="00D210C6" w:rsidRPr="00D37A6E">
              <w:rPr>
                <w:rStyle w:val="Hyperlink"/>
              </w:rPr>
              <w:t>ID Values</w:t>
            </w:r>
            <w:r w:rsidR="00D210C6">
              <w:rPr>
                <w:webHidden/>
              </w:rPr>
              <w:tab/>
            </w:r>
            <w:r w:rsidR="00D210C6">
              <w:rPr>
                <w:webHidden/>
              </w:rPr>
              <w:fldChar w:fldCharType="begin"/>
            </w:r>
            <w:r w:rsidR="00D210C6">
              <w:rPr>
                <w:webHidden/>
              </w:rPr>
              <w:instrText xml:space="preserve"> PAGEREF _Toc94856567 \h </w:instrText>
            </w:r>
            <w:r w:rsidR="00D210C6">
              <w:rPr>
                <w:webHidden/>
              </w:rPr>
            </w:r>
            <w:r w:rsidR="00D210C6">
              <w:rPr>
                <w:webHidden/>
              </w:rPr>
              <w:fldChar w:fldCharType="separate"/>
            </w:r>
            <w:r w:rsidR="00D210C6">
              <w:rPr>
                <w:webHidden/>
              </w:rPr>
              <w:t>15</w:t>
            </w:r>
            <w:r w:rsidR="00D210C6">
              <w:rPr>
                <w:webHidden/>
              </w:rPr>
              <w:fldChar w:fldCharType="end"/>
            </w:r>
          </w:hyperlink>
        </w:p>
        <w:p w14:paraId="52C90862" w14:textId="77777777" w:rsidR="00D210C6" w:rsidRDefault="00000000">
          <w:pPr>
            <w:pStyle w:val="TOC3"/>
            <w:rPr>
              <w:rFonts w:asciiTheme="minorHAnsi" w:eastAsiaTheme="minorEastAsia" w:hAnsiTheme="minorHAnsi" w:cstheme="minorBidi"/>
              <w:i w:val="0"/>
              <w:sz w:val="22"/>
              <w:szCs w:val="22"/>
            </w:rPr>
          </w:pPr>
          <w:hyperlink w:anchor="_Toc94856568" w:history="1">
            <w:r w:rsidR="00D210C6" w:rsidRPr="00D37A6E">
              <w:rPr>
                <w:rStyle w:val="Hyperlink"/>
              </w:rPr>
              <w:t>3.1.5</w:t>
            </w:r>
            <w:r w:rsidR="00D210C6">
              <w:rPr>
                <w:rFonts w:asciiTheme="minorHAnsi" w:eastAsiaTheme="minorEastAsia" w:hAnsiTheme="minorHAnsi" w:cstheme="minorBidi"/>
                <w:i w:val="0"/>
                <w:sz w:val="22"/>
                <w:szCs w:val="22"/>
              </w:rPr>
              <w:tab/>
            </w:r>
            <w:r w:rsidR="00D210C6" w:rsidRPr="00D37A6E">
              <w:rPr>
                <w:rStyle w:val="Hyperlink"/>
              </w:rPr>
              <w:t>C# Code Conventions</w:t>
            </w:r>
            <w:r w:rsidR="00D210C6">
              <w:rPr>
                <w:webHidden/>
              </w:rPr>
              <w:tab/>
            </w:r>
            <w:r w:rsidR="00D210C6">
              <w:rPr>
                <w:webHidden/>
              </w:rPr>
              <w:fldChar w:fldCharType="begin"/>
            </w:r>
            <w:r w:rsidR="00D210C6">
              <w:rPr>
                <w:webHidden/>
              </w:rPr>
              <w:instrText xml:space="preserve"> PAGEREF _Toc94856568 \h </w:instrText>
            </w:r>
            <w:r w:rsidR="00D210C6">
              <w:rPr>
                <w:webHidden/>
              </w:rPr>
            </w:r>
            <w:r w:rsidR="00D210C6">
              <w:rPr>
                <w:webHidden/>
              </w:rPr>
              <w:fldChar w:fldCharType="separate"/>
            </w:r>
            <w:r w:rsidR="00D210C6">
              <w:rPr>
                <w:webHidden/>
              </w:rPr>
              <w:t>16</w:t>
            </w:r>
            <w:r w:rsidR="00D210C6">
              <w:rPr>
                <w:webHidden/>
              </w:rPr>
              <w:fldChar w:fldCharType="end"/>
            </w:r>
          </w:hyperlink>
        </w:p>
        <w:p w14:paraId="055381EE" w14:textId="77777777" w:rsidR="00D210C6" w:rsidRDefault="00000000">
          <w:pPr>
            <w:pStyle w:val="TOC2"/>
            <w:rPr>
              <w:rFonts w:asciiTheme="minorHAnsi" w:eastAsiaTheme="minorEastAsia" w:hAnsiTheme="minorHAnsi" w:cstheme="minorBidi"/>
              <w:noProof/>
              <w:sz w:val="22"/>
              <w:szCs w:val="22"/>
            </w:rPr>
          </w:pPr>
          <w:hyperlink w:anchor="_Toc94856569" w:history="1">
            <w:r w:rsidR="00D210C6" w:rsidRPr="00D37A6E">
              <w:rPr>
                <w:rStyle w:val="Hyperlink"/>
                <w:noProof/>
              </w:rPr>
              <w:t>3.2</w:t>
            </w:r>
            <w:r w:rsidR="00D210C6">
              <w:rPr>
                <w:rFonts w:asciiTheme="minorHAnsi" w:eastAsiaTheme="minorEastAsia" w:hAnsiTheme="minorHAnsi" w:cstheme="minorBidi"/>
                <w:noProof/>
                <w:sz w:val="22"/>
                <w:szCs w:val="22"/>
              </w:rPr>
              <w:tab/>
            </w:r>
            <w:r w:rsidR="00D210C6" w:rsidRPr="00D37A6E">
              <w:rPr>
                <w:rStyle w:val="Hyperlink"/>
                <w:noProof/>
              </w:rPr>
              <w:t>Administrative Metadata</w:t>
            </w:r>
            <w:r w:rsidR="00D210C6">
              <w:rPr>
                <w:noProof/>
                <w:webHidden/>
              </w:rPr>
              <w:tab/>
            </w:r>
            <w:r w:rsidR="00D210C6">
              <w:rPr>
                <w:noProof/>
                <w:webHidden/>
              </w:rPr>
              <w:fldChar w:fldCharType="begin"/>
            </w:r>
            <w:r w:rsidR="00D210C6">
              <w:rPr>
                <w:noProof/>
                <w:webHidden/>
              </w:rPr>
              <w:instrText xml:space="preserve"> PAGEREF _Toc94856569 \h </w:instrText>
            </w:r>
            <w:r w:rsidR="00D210C6">
              <w:rPr>
                <w:noProof/>
                <w:webHidden/>
              </w:rPr>
            </w:r>
            <w:r w:rsidR="00D210C6">
              <w:rPr>
                <w:noProof/>
                <w:webHidden/>
              </w:rPr>
              <w:fldChar w:fldCharType="separate"/>
            </w:r>
            <w:r w:rsidR="00D210C6">
              <w:rPr>
                <w:noProof/>
                <w:webHidden/>
              </w:rPr>
              <w:t>25</w:t>
            </w:r>
            <w:r w:rsidR="00D210C6">
              <w:rPr>
                <w:noProof/>
                <w:webHidden/>
              </w:rPr>
              <w:fldChar w:fldCharType="end"/>
            </w:r>
          </w:hyperlink>
        </w:p>
        <w:p w14:paraId="6FAC3145" w14:textId="77777777" w:rsidR="00D210C6" w:rsidRDefault="00000000">
          <w:pPr>
            <w:pStyle w:val="TOC3"/>
            <w:rPr>
              <w:rFonts w:asciiTheme="minorHAnsi" w:eastAsiaTheme="minorEastAsia" w:hAnsiTheme="minorHAnsi" w:cstheme="minorBidi"/>
              <w:i w:val="0"/>
              <w:sz w:val="22"/>
              <w:szCs w:val="22"/>
            </w:rPr>
          </w:pPr>
          <w:hyperlink w:anchor="_Toc94856570" w:history="1">
            <w:r w:rsidR="00D210C6" w:rsidRPr="00D37A6E">
              <w:rPr>
                <w:rStyle w:val="Hyperlink"/>
              </w:rPr>
              <w:t>3.2.1</w:t>
            </w:r>
            <w:r w:rsidR="00D210C6">
              <w:rPr>
                <w:rFonts w:asciiTheme="minorHAnsi" w:eastAsiaTheme="minorEastAsia" w:hAnsiTheme="minorHAnsi" w:cstheme="minorBidi"/>
                <w:i w:val="0"/>
                <w:sz w:val="22"/>
                <w:szCs w:val="22"/>
              </w:rPr>
              <w:tab/>
            </w:r>
            <w:r w:rsidR="00D210C6" w:rsidRPr="00D37A6E">
              <w:rPr>
                <w:rStyle w:val="Hyperlink"/>
              </w:rPr>
              <w:t>Comment Metadata</w:t>
            </w:r>
            <w:r w:rsidR="00D210C6">
              <w:rPr>
                <w:webHidden/>
              </w:rPr>
              <w:tab/>
            </w:r>
            <w:r w:rsidR="00D210C6">
              <w:rPr>
                <w:webHidden/>
              </w:rPr>
              <w:fldChar w:fldCharType="begin"/>
            </w:r>
            <w:r w:rsidR="00D210C6">
              <w:rPr>
                <w:webHidden/>
              </w:rPr>
              <w:instrText xml:space="preserve"> PAGEREF _Toc94856570 \h </w:instrText>
            </w:r>
            <w:r w:rsidR="00D210C6">
              <w:rPr>
                <w:webHidden/>
              </w:rPr>
            </w:r>
            <w:r w:rsidR="00D210C6">
              <w:rPr>
                <w:webHidden/>
              </w:rPr>
              <w:fldChar w:fldCharType="separate"/>
            </w:r>
            <w:r w:rsidR="00D210C6">
              <w:rPr>
                <w:webHidden/>
              </w:rPr>
              <w:t>25</w:t>
            </w:r>
            <w:r w:rsidR="00D210C6">
              <w:rPr>
                <w:webHidden/>
              </w:rPr>
              <w:fldChar w:fldCharType="end"/>
            </w:r>
          </w:hyperlink>
        </w:p>
        <w:p w14:paraId="3BEB0B8B" w14:textId="77777777" w:rsidR="00D210C6" w:rsidRDefault="00000000">
          <w:pPr>
            <w:pStyle w:val="TOC3"/>
            <w:rPr>
              <w:rFonts w:asciiTheme="minorHAnsi" w:eastAsiaTheme="minorEastAsia" w:hAnsiTheme="minorHAnsi" w:cstheme="minorBidi"/>
              <w:i w:val="0"/>
              <w:sz w:val="22"/>
              <w:szCs w:val="22"/>
            </w:rPr>
          </w:pPr>
          <w:hyperlink w:anchor="_Toc94856571" w:history="1">
            <w:r w:rsidR="00D210C6" w:rsidRPr="00D37A6E">
              <w:rPr>
                <w:rStyle w:val="Hyperlink"/>
              </w:rPr>
              <w:t>3.2.2</w:t>
            </w:r>
            <w:r w:rsidR="00D210C6">
              <w:rPr>
                <w:rFonts w:asciiTheme="minorHAnsi" w:eastAsiaTheme="minorEastAsia" w:hAnsiTheme="minorHAnsi" w:cstheme="minorBidi"/>
                <w:i w:val="0"/>
                <w:sz w:val="22"/>
                <w:szCs w:val="22"/>
              </w:rPr>
              <w:tab/>
            </w:r>
            <w:r w:rsidR="00D210C6" w:rsidRPr="00D37A6E">
              <w:rPr>
                <w:rStyle w:val="Hyperlink"/>
              </w:rPr>
              <w:t>Protocol Metadata</w:t>
            </w:r>
            <w:r w:rsidR="00D210C6">
              <w:rPr>
                <w:webHidden/>
              </w:rPr>
              <w:tab/>
            </w:r>
            <w:r w:rsidR="00D210C6">
              <w:rPr>
                <w:webHidden/>
              </w:rPr>
              <w:fldChar w:fldCharType="begin"/>
            </w:r>
            <w:r w:rsidR="00D210C6">
              <w:rPr>
                <w:webHidden/>
              </w:rPr>
              <w:instrText xml:space="preserve"> PAGEREF _Toc94856571 \h </w:instrText>
            </w:r>
            <w:r w:rsidR="00D210C6">
              <w:rPr>
                <w:webHidden/>
              </w:rPr>
            </w:r>
            <w:r w:rsidR="00D210C6">
              <w:rPr>
                <w:webHidden/>
              </w:rPr>
              <w:fldChar w:fldCharType="separate"/>
            </w:r>
            <w:r w:rsidR="00D210C6">
              <w:rPr>
                <w:webHidden/>
              </w:rPr>
              <w:t>26</w:t>
            </w:r>
            <w:r w:rsidR="00D210C6">
              <w:rPr>
                <w:webHidden/>
              </w:rPr>
              <w:fldChar w:fldCharType="end"/>
            </w:r>
          </w:hyperlink>
        </w:p>
        <w:p w14:paraId="4326A77E" w14:textId="77777777" w:rsidR="00D210C6" w:rsidRDefault="00000000">
          <w:pPr>
            <w:pStyle w:val="TOC2"/>
            <w:rPr>
              <w:rFonts w:asciiTheme="minorHAnsi" w:eastAsiaTheme="minorEastAsia" w:hAnsiTheme="minorHAnsi" w:cstheme="minorBidi"/>
              <w:noProof/>
              <w:sz w:val="22"/>
              <w:szCs w:val="22"/>
            </w:rPr>
          </w:pPr>
          <w:hyperlink w:anchor="_Toc94856572" w:history="1">
            <w:r w:rsidR="00D210C6" w:rsidRPr="00D37A6E">
              <w:rPr>
                <w:rStyle w:val="Hyperlink"/>
                <w:noProof/>
              </w:rPr>
              <w:t>3.3</w:t>
            </w:r>
            <w:r w:rsidR="00D210C6">
              <w:rPr>
                <w:rFonts w:asciiTheme="minorHAnsi" w:eastAsiaTheme="minorEastAsia" w:hAnsiTheme="minorHAnsi" w:cstheme="minorBidi"/>
                <w:noProof/>
                <w:sz w:val="22"/>
                <w:szCs w:val="22"/>
              </w:rPr>
              <w:tab/>
            </w:r>
            <w:r w:rsidR="00D210C6" w:rsidRPr="00D37A6E">
              <w:rPr>
                <w:rStyle w:val="Hyperlink"/>
                <w:noProof/>
              </w:rPr>
              <w:t>User Interface</w:t>
            </w:r>
            <w:r w:rsidR="00D210C6">
              <w:rPr>
                <w:noProof/>
                <w:webHidden/>
              </w:rPr>
              <w:tab/>
            </w:r>
            <w:r w:rsidR="00D210C6">
              <w:rPr>
                <w:noProof/>
                <w:webHidden/>
              </w:rPr>
              <w:fldChar w:fldCharType="begin"/>
            </w:r>
            <w:r w:rsidR="00D210C6">
              <w:rPr>
                <w:noProof/>
                <w:webHidden/>
              </w:rPr>
              <w:instrText xml:space="preserve"> PAGEREF _Toc94856572 \h </w:instrText>
            </w:r>
            <w:r w:rsidR="00D210C6">
              <w:rPr>
                <w:noProof/>
                <w:webHidden/>
              </w:rPr>
            </w:r>
            <w:r w:rsidR="00D210C6">
              <w:rPr>
                <w:noProof/>
                <w:webHidden/>
              </w:rPr>
              <w:fldChar w:fldCharType="separate"/>
            </w:r>
            <w:r w:rsidR="00D210C6">
              <w:rPr>
                <w:noProof/>
                <w:webHidden/>
              </w:rPr>
              <w:t>26</w:t>
            </w:r>
            <w:r w:rsidR="00D210C6">
              <w:rPr>
                <w:noProof/>
                <w:webHidden/>
              </w:rPr>
              <w:fldChar w:fldCharType="end"/>
            </w:r>
          </w:hyperlink>
        </w:p>
        <w:p w14:paraId="3CF45801" w14:textId="77777777" w:rsidR="00D210C6" w:rsidRDefault="00000000">
          <w:pPr>
            <w:pStyle w:val="TOC3"/>
            <w:rPr>
              <w:rFonts w:asciiTheme="minorHAnsi" w:eastAsiaTheme="minorEastAsia" w:hAnsiTheme="minorHAnsi" w:cstheme="minorBidi"/>
              <w:i w:val="0"/>
              <w:sz w:val="22"/>
              <w:szCs w:val="22"/>
            </w:rPr>
          </w:pPr>
          <w:hyperlink w:anchor="_Toc94856573" w:history="1">
            <w:r w:rsidR="00D210C6" w:rsidRPr="00D37A6E">
              <w:rPr>
                <w:rStyle w:val="Hyperlink"/>
              </w:rPr>
              <w:t>3.3.1</w:t>
            </w:r>
            <w:r w:rsidR="00D210C6">
              <w:rPr>
                <w:rFonts w:asciiTheme="minorHAnsi" w:eastAsiaTheme="minorEastAsia" w:hAnsiTheme="minorHAnsi" w:cstheme="minorBidi"/>
                <w:i w:val="0"/>
                <w:sz w:val="22"/>
                <w:szCs w:val="22"/>
              </w:rPr>
              <w:tab/>
            </w:r>
            <w:r w:rsidR="00D210C6" w:rsidRPr="00D37A6E">
              <w:rPr>
                <w:rStyle w:val="Hyperlink"/>
              </w:rPr>
              <w:t>Element Wizard</w:t>
            </w:r>
            <w:r w:rsidR="00D210C6">
              <w:rPr>
                <w:webHidden/>
              </w:rPr>
              <w:tab/>
            </w:r>
            <w:r w:rsidR="00D210C6">
              <w:rPr>
                <w:webHidden/>
              </w:rPr>
              <w:fldChar w:fldCharType="begin"/>
            </w:r>
            <w:r w:rsidR="00D210C6">
              <w:rPr>
                <w:webHidden/>
              </w:rPr>
              <w:instrText xml:space="preserve"> PAGEREF _Toc94856573 \h </w:instrText>
            </w:r>
            <w:r w:rsidR="00D210C6">
              <w:rPr>
                <w:webHidden/>
              </w:rPr>
            </w:r>
            <w:r w:rsidR="00D210C6">
              <w:rPr>
                <w:webHidden/>
              </w:rPr>
              <w:fldChar w:fldCharType="separate"/>
            </w:r>
            <w:r w:rsidR="00D210C6">
              <w:rPr>
                <w:webHidden/>
              </w:rPr>
              <w:t>26</w:t>
            </w:r>
            <w:r w:rsidR="00D210C6">
              <w:rPr>
                <w:webHidden/>
              </w:rPr>
              <w:fldChar w:fldCharType="end"/>
            </w:r>
          </w:hyperlink>
        </w:p>
        <w:p w14:paraId="04E0DFEE" w14:textId="77777777" w:rsidR="00D210C6" w:rsidRDefault="00000000">
          <w:pPr>
            <w:pStyle w:val="TOC3"/>
            <w:rPr>
              <w:rFonts w:asciiTheme="minorHAnsi" w:eastAsiaTheme="minorEastAsia" w:hAnsiTheme="minorHAnsi" w:cstheme="minorBidi"/>
              <w:i w:val="0"/>
              <w:sz w:val="22"/>
              <w:szCs w:val="22"/>
            </w:rPr>
          </w:pPr>
          <w:hyperlink w:anchor="_Toc94856574" w:history="1">
            <w:r w:rsidR="00D210C6" w:rsidRPr="00D37A6E">
              <w:rPr>
                <w:rStyle w:val="Hyperlink"/>
              </w:rPr>
              <w:t>3.3.2</w:t>
            </w:r>
            <w:r w:rsidR="00D210C6">
              <w:rPr>
                <w:rFonts w:asciiTheme="minorHAnsi" w:eastAsiaTheme="minorEastAsia" w:hAnsiTheme="minorHAnsi" w:cstheme="minorBidi"/>
                <w:i w:val="0"/>
                <w:sz w:val="22"/>
                <w:szCs w:val="22"/>
              </w:rPr>
              <w:tab/>
            </w:r>
            <w:r w:rsidR="00D210C6" w:rsidRPr="00D37A6E">
              <w:rPr>
                <w:rStyle w:val="Hyperlink"/>
              </w:rPr>
              <w:t>Protocol Pages</w:t>
            </w:r>
            <w:r w:rsidR="00D210C6">
              <w:rPr>
                <w:webHidden/>
              </w:rPr>
              <w:tab/>
            </w:r>
            <w:r w:rsidR="00D210C6">
              <w:rPr>
                <w:webHidden/>
              </w:rPr>
              <w:fldChar w:fldCharType="begin"/>
            </w:r>
            <w:r w:rsidR="00D210C6">
              <w:rPr>
                <w:webHidden/>
              </w:rPr>
              <w:instrText xml:space="preserve"> PAGEREF _Toc94856574 \h </w:instrText>
            </w:r>
            <w:r w:rsidR="00D210C6">
              <w:rPr>
                <w:webHidden/>
              </w:rPr>
            </w:r>
            <w:r w:rsidR="00D210C6">
              <w:rPr>
                <w:webHidden/>
              </w:rPr>
              <w:fldChar w:fldCharType="separate"/>
            </w:r>
            <w:r w:rsidR="00D210C6">
              <w:rPr>
                <w:webHidden/>
              </w:rPr>
              <w:t>27</w:t>
            </w:r>
            <w:r w:rsidR="00D210C6">
              <w:rPr>
                <w:webHidden/>
              </w:rPr>
              <w:fldChar w:fldCharType="end"/>
            </w:r>
          </w:hyperlink>
        </w:p>
        <w:p w14:paraId="41FB5E77" w14:textId="77777777" w:rsidR="00D210C6" w:rsidRDefault="00000000">
          <w:pPr>
            <w:pStyle w:val="TOC3"/>
            <w:rPr>
              <w:rFonts w:asciiTheme="minorHAnsi" w:eastAsiaTheme="minorEastAsia" w:hAnsiTheme="minorHAnsi" w:cstheme="minorBidi"/>
              <w:i w:val="0"/>
              <w:sz w:val="22"/>
              <w:szCs w:val="22"/>
            </w:rPr>
          </w:pPr>
          <w:hyperlink w:anchor="_Toc94856575" w:history="1">
            <w:r w:rsidR="00D210C6" w:rsidRPr="00D37A6E">
              <w:rPr>
                <w:rStyle w:val="Hyperlink"/>
              </w:rPr>
              <w:t>3.3.3</w:t>
            </w:r>
            <w:r w:rsidR="00D210C6">
              <w:rPr>
                <w:rFonts w:asciiTheme="minorHAnsi" w:eastAsiaTheme="minorEastAsia" w:hAnsiTheme="minorHAnsi" w:cstheme="minorBidi"/>
                <w:i w:val="0"/>
                <w:sz w:val="22"/>
                <w:szCs w:val="22"/>
              </w:rPr>
              <w:tab/>
            </w:r>
            <w:r w:rsidR="00D210C6" w:rsidRPr="00D37A6E">
              <w:rPr>
                <w:rStyle w:val="Hyperlink"/>
              </w:rPr>
              <w:t>Displayed Text</w:t>
            </w:r>
            <w:r w:rsidR="00D210C6">
              <w:rPr>
                <w:webHidden/>
              </w:rPr>
              <w:tab/>
            </w:r>
            <w:r w:rsidR="00D210C6">
              <w:rPr>
                <w:webHidden/>
              </w:rPr>
              <w:fldChar w:fldCharType="begin"/>
            </w:r>
            <w:r w:rsidR="00D210C6">
              <w:rPr>
                <w:webHidden/>
              </w:rPr>
              <w:instrText xml:space="preserve"> PAGEREF _Toc94856575 \h </w:instrText>
            </w:r>
            <w:r w:rsidR="00D210C6">
              <w:rPr>
                <w:webHidden/>
              </w:rPr>
            </w:r>
            <w:r w:rsidR="00D210C6">
              <w:rPr>
                <w:webHidden/>
              </w:rPr>
              <w:fldChar w:fldCharType="separate"/>
            </w:r>
            <w:r w:rsidR="00D210C6">
              <w:rPr>
                <w:webHidden/>
              </w:rPr>
              <w:t>27</w:t>
            </w:r>
            <w:r w:rsidR="00D210C6">
              <w:rPr>
                <w:webHidden/>
              </w:rPr>
              <w:fldChar w:fldCharType="end"/>
            </w:r>
          </w:hyperlink>
        </w:p>
        <w:p w14:paraId="6363CD20" w14:textId="77777777" w:rsidR="00D210C6" w:rsidRDefault="00000000">
          <w:pPr>
            <w:pStyle w:val="TOC3"/>
            <w:rPr>
              <w:rFonts w:asciiTheme="minorHAnsi" w:eastAsiaTheme="minorEastAsia" w:hAnsiTheme="minorHAnsi" w:cstheme="minorBidi"/>
              <w:i w:val="0"/>
              <w:sz w:val="22"/>
              <w:szCs w:val="22"/>
            </w:rPr>
          </w:pPr>
          <w:hyperlink w:anchor="_Toc94856576" w:history="1">
            <w:r w:rsidR="00D210C6" w:rsidRPr="00D37A6E">
              <w:rPr>
                <w:rStyle w:val="Hyperlink"/>
              </w:rPr>
              <w:t>3.3.4</w:t>
            </w:r>
            <w:r w:rsidR="00D210C6">
              <w:rPr>
                <w:rFonts w:asciiTheme="minorHAnsi" w:eastAsiaTheme="minorEastAsia" w:hAnsiTheme="minorHAnsi" w:cstheme="minorBidi"/>
                <w:i w:val="0"/>
                <w:sz w:val="22"/>
                <w:szCs w:val="22"/>
              </w:rPr>
              <w:tab/>
            </w:r>
            <w:r w:rsidR="00D210C6" w:rsidRPr="00D37A6E">
              <w:rPr>
                <w:rStyle w:val="Hyperlink"/>
              </w:rPr>
              <w:t>Parameters</w:t>
            </w:r>
            <w:r w:rsidR="00D210C6">
              <w:rPr>
                <w:webHidden/>
              </w:rPr>
              <w:tab/>
            </w:r>
            <w:r w:rsidR="00D210C6">
              <w:rPr>
                <w:webHidden/>
              </w:rPr>
              <w:fldChar w:fldCharType="begin"/>
            </w:r>
            <w:r w:rsidR="00D210C6">
              <w:rPr>
                <w:webHidden/>
              </w:rPr>
              <w:instrText xml:space="preserve"> PAGEREF _Toc94856576 \h </w:instrText>
            </w:r>
            <w:r w:rsidR="00D210C6">
              <w:rPr>
                <w:webHidden/>
              </w:rPr>
            </w:r>
            <w:r w:rsidR="00D210C6">
              <w:rPr>
                <w:webHidden/>
              </w:rPr>
              <w:fldChar w:fldCharType="separate"/>
            </w:r>
            <w:r w:rsidR="00D210C6">
              <w:rPr>
                <w:webHidden/>
              </w:rPr>
              <w:t>28</w:t>
            </w:r>
            <w:r w:rsidR="00D210C6">
              <w:rPr>
                <w:webHidden/>
              </w:rPr>
              <w:fldChar w:fldCharType="end"/>
            </w:r>
          </w:hyperlink>
        </w:p>
        <w:p w14:paraId="06C132EC" w14:textId="77777777" w:rsidR="00D210C6" w:rsidRDefault="00000000">
          <w:pPr>
            <w:pStyle w:val="TOC3"/>
            <w:rPr>
              <w:rFonts w:asciiTheme="minorHAnsi" w:eastAsiaTheme="minorEastAsia" w:hAnsiTheme="minorHAnsi" w:cstheme="minorBidi"/>
              <w:i w:val="0"/>
              <w:sz w:val="22"/>
              <w:szCs w:val="22"/>
            </w:rPr>
          </w:pPr>
          <w:hyperlink w:anchor="_Toc94856577" w:history="1">
            <w:r w:rsidR="00D210C6" w:rsidRPr="00D37A6E">
              <w:rPr>
                <w:rStyle w:val="Hyperlink"/>
              </w:rPr>
              <w:t>3.3.5</w:t>
            </w:r>
            <w:r w:rsidR="00D210C6">
              <w:rPr>
                <w:rFonts w:asciiTheme="minorHAnsi" w:eastAsiaTheme="minorEastAsia" w:hAnsiTheme="minorHAnsi" w:cstheme="minorBidi"/>
                <w:i w:val="0"/>
                <w:sz w:val="22"/>
                <w:szCs w:val="22"/>
              </w:rPr>
              <w:tab/>
            </w:r>
            <w:r w:rsidR="00D210C6" w:rsidRPr="00D37A6E">
              <w:rPr>
                <w:rStyle w:val="Hyperlink"/>
              </w:rPr>
              <w:t>Tables</w:t>
            </w:r>
            <w:r w:rsidR="00D210C6">
              <w:rPr>
                <w:webHidden/>
              </w:rPr>
              <w:tab/>
            </w:r>
            <w:r w:rsidR="00D210C6">
              <w:rPr>
                <w:webHidden/>
              </w:rPr>
              <w:fldChar w:fldCharType="begin"/>
            </w:r>
            <w:r w:rsidR="00D210C6">
              <w:rPr>
                <w:webHidden/>
              </w:rPr>
              <w:instrText xml:space="preserve"> PAGEREF _Toc94856577 \h </w:instrText>
            </w:r>
            <w:r w:rsidR="00D210C6">
              <w:rPr>
                <w:webHidden/>
              </w:rPr>
            </w:r>
            <w:r w:rsidR="00D210C6">
              <w:rPr>
                <w:webHidden/>
              </w:rPr>
              <w:fldChar w:fldCharType="separate"/>
            </w:r>
            <w:r w:rsidR="00D210C6">
              <w:rPr>
                <w:webHidden/>
              </w:rPr>
              <w:t>29</w:t>
            </w:r>
            <w:r w:rsidR="00D210C6">
              <w:rPr>
                <w:webHidden/>
              </w:rPr>
              <w:fldChar w:fldCharType="end"/>
            </w:r>
          </w:hyperlink>
        </w:p>
        <w:p w14:paraId="3CCB4999" w14:textId="77777777" w:rsidR="00D210C6" w:rsidRDefault="00000000">
          <w:pPr>
            <w:pStyle w:val="TOC3"/>
            <w:rPr>
              <w:rFonts w:asciiTheme="minorHAnsi" w:eastAsiaTheme="minorEastAsia" w:hAnsiTheme="minorHAnsi" w:cstheme="minorBidi"/>
              <w:i w:val="0"/>
              <w:sz w:val="22"/>
              <w:szCs w:val="22"/>
            </w:rPr>
          </w:pPr>
          <w:hyperlink w:anchor="_Toc94856578" w:history="1">
            <w:r w:rsidR="00D210C6" w:rsidRPr="00D37A6E">
              <w:rPr>
                <w:rStyle w:val="Hyperlink"/>
              </w:rPr>
              <w:t>3.3.6</w:t>
            </w:r>
            <w:r w:rsidR="00D210C6">
              <w:rPr>
                <w:rFonts w:asciiTheme="minorHAnsi" w:eastAsiaTheme="minorEastAsia" w:hAnsiTheme="minorHAnsi" w:cstheme="minorBidi"/>
                <w:i w:val="0"/>
                <w:sz w:val="22"/>
                <w:szCs w:val="22"/>
              </w:rPr>
              <w:tab/>
            </w:r>
            <w:r w:rsidR="00D210C6" w:rsidRPr="00D37A6E">
              <w:rPr>
                <w:rStyle w:val="Hyperlink"/>
              </w:rPr>
              <w:t>Buttons</w:t>
            </w:r>
            <w:r w:rsidR="00D210C6">
              <w:rPr>
                <w:webHidden/>
              </w:rPr>
              <w:tab/>
            </w:r>
            <w:r w:rsidR="00D210C6">
              <w:rPr>
                <w:webHidden/>
              </w:rPr>
              <w:fldChar w:fldCharType="begin"/>
            </w:r>
            <w:r w:rsidR="00D210C6">
              <w:rPr>
                <w:webHidden/>
              </w:rPr>
              <w:instrText xml:space="preserve"> PAGEREF _Toc94856578 \h </w:instrText>
            </w:r>
            <w:r w:rsidR="00D210C6">
              <w:rPr>
                <w:webHidden/>
              </w:rPr>
            </w:r>
            <w:r w:rsidR="00D210C6">
              <w:rPr>
                <w:webHidden/>
              </w:rPr>
              <w:fldChar w:fldCharType="separate"/>
            </w:r>
            <w:r w:rsidR="00D210C6">
              <w:rPr>
                <w:webHidden/>
              </w:rPr>
              <w:t>29</w:t>
            </w:r>
            <w:r w:rsidR="00D210C6">
              <w:rPr>
                <w:webHidden/>
              </w:rPr>
              <w:fldChar w:fldCharType="end"/>
            </w:r>
          </w:hyperlink>
        </w:p>
        <w:p w14:paraId="5DD33F75" w14:textId="77777777" w:rsidR="00D210C6" w:rsidRDefault="00000000">
          <w:pPr>
            <w:pStyle w:val="TOC3"/>
            <w:rPr>
              <w:rFonts w:asciiTheme="minorHAnsi" w:eastAsiaTheme="minorEastAsia" w:hAnsiTheme="minorHAnsi" w:cstheme="minorBidi"/>
              <w:i w:val="0"/>
              <w:sz w:val="22"/>
              <w:szCs w:val="22"/>
            </w:rPr>
          </w:pPr>
          <w:hyperlink w:anchor="_Toc94856579" w:history="1">
            <w:r w:rsidR="00D210C6" w:rsidRPr="00D37A6E">
              <w:rPr>
                <w:rStyle w:val="Hyperlink"/>
              </w:rPr>
              <w:t>3.3.7</w:t>
            </w:r>
            <w:r w:rsidR="00D210C6">
              <w:rPr>
                <w:rFonts w:asciiTheme="minorHAnsi" w:eastAsiaTheme="minorEastAsia" w:hAnsiTheme="minorHAnsi" w:cstheme="minorBidi"/>
                <w:i w:val="0"/>
                <w:sz w:val="22"/>
                <w:szCs w:val="22"/>
              </w:rPr>
              <w:tab/>
            </w:r>
            <w:r w:rsidR="00D210C6" w:rsidRPr="00D37A6E">
              <w:rPr>
                <w:rStyle w:val="Hyperlink"/>
              </w:rPr>
              <w:t>Toggle Buttons</w:t>
            </w:r>
            <w:r w:rsidR="00D210C6">
              <w:rPr>
                <w:webHidden/>
              </w:rPr>
              <w:tab/>
            </w:r>
            <w:r w:rsidR="00D210C6">
              <w:rPr>
                <w:webHidden/>
              </w:rPr>
              <w:fldChar w:fldCharType="begin"/>
            </w:r>
            <w:r w:rsidR="00D210C6">
              <w:rPr>
                <w:webHidden/>
              </w:rPr>
              <w:instrText xml:space="preserve"> PAGEREF _Toc94856579 \h </w:instrText>
            </w:r>
            <w:r w:rsidR="00D210C6">
              <w:rPr>
                <w:webHidden/>
              </w:rPr>
            </w:r>
            <w:r w:rsidR="00D210C6">
              <w:rPr>
                <w:webHidden/>
              </w:rPr>
              <w:fldChar w:fldCharType="separate"/>
            </w:r>
            <w:r w:rsidR="00D210C6">
              <w:rPr>
                <w:webHidden/>
              </w:rPr>
              <w:t>30</w:t>
            </w:r>
            <w:r w:rsidR="00D210C6">
              <w:rPr>
                <w:webHidden/>
              </w:rPr>
              <w:fldChar w:fldCharType="end"/>
            </w:r>
          </w:hyperlink>
        </w:p>
        <w:p w14:paraId="0C365348" w14:textId="77777777" w:rsidR="00D210C6" w:rsidRDefault="00000000">
          <w:pPr>
            <w:pStyle w:val="TOC3"/>
            <w:rPr>
              <w:rFonts w:asciiTheme="minorHAnsi" w:eastAsiaTheme="minorEastAsia" w:hAnsiTheme="minorHAnsi" w:cstheme="minorBidi"/>
              <w:i w:val="0"/>
              <w:sz w:val="22"/>
              <w:szCs w:val="22"/>
            </w:rPr>
          </w:pPr>
          <w:hyperlink w:anchor="_Toc94856580" w:history="1">
            <w:r w:rsidR="00D210C6" w:rsidRPr="00D37A6E">
              <w:rPr>
                <w:rStyle w:val="Hyperlink"/>
              </w:rPr>
              <w:t>3.3.8</w:t>
            </w:r>
            <w:r w:rsidR="00D210C6">
              <w:rPr>
                <w:rFonts w:asciiTheme="minorHAnsi" w:eastAsiaTheme="minorEastAsia" w:hAnsiTheme="minorHAnsi" w:cstheme="minorBidi"/>
                <w:i w:val="0"/>
                <w:sz w:val="22"/>
                <w:szCs w:val="22"/>
              </w:rPr>
              <w:tab/>
            </w:r>
            <w:r w:rsidR="00D210C6" w:rsidRPr="00D37A6E">
              <w:rPr>
                <w:rStyle w:val="Hyperlink"/>
              </w:rPr>
              <w:t>Page Buttons</w:t>
            </w:r>
            <w:r w:rsidR="00D210C6">
              <w:rPr>
                <w:webHidden/>
              </w:rPr>
              <w:tab/>
            </w:r>
            <w:r w:rsidR="00D210C6">
              <w:rPr>
                <w:webHidden/>
              </w:rPr>
              <w:fldChar w:fldCharType="begin"/>
            </w:r>
            <w:r w:rsidR="00D210C6">
              <w:rPr>
                <w:webHidden/>
              </w:rPr>
              <w:instrText xml:space="preserve"> PAGEREF _Toc94856580 \h </w:instrText>
            </w:r>
            <w:r w:rsidR="00D210C6">
              <w:rPr>
                <w:webHidden/>
              </w:rPr>
            </w:r>
            <w:r w:rsidR="00D210C6">
              <w:rPr>
                <w:webHidden/>
              </w:rPr>
              <w:fldChar w:fldCharType="separate"/>
            </w:r>
            <w:r w:rsidR="00D210C6">
              <w:rPr>
                <w:webHidden/>
              </w:rPr>
              <w:t>30</w:t>
            </w:r>
            <w:r w:rsidR="00D210C6">
              <w:rPr>
                <w:webHidden/>
              </w:rPr>
              <w:fldChar w:fldCharType="end"/>
            </w:r>
          </w:hyperlink>
        </w:p>
        <w:p w14:paraId="1B25BA97" w14:textId="77777777" w:rsidR="00D210C6" w:rsidRDefault="00000000">
          <w:pPr>
            <w:pStyle w:val="TOC3"/>
            <w:rPr>
              <w:rFonts w:asciiTheme="minorHAnsi" w:eastAsiaTheme="minorEastAsia" w:hAnsiTheme="minorHAnsi" w:cstheme="minorBidi"/>
              <w:i w:val="0"/>
              <w:sz w:val="22"/>
              <w:szCs w:val="22"/>
            </w:rPr>
          </w:pPr>
          <w:hyperlink w:anchor="_Toc94856581" w:history="1">
            <w:r w:rsidR="00D210C6" w:rsidRPr="00D37A6E">
              <w:rPr>
                <w:rStyle w:val="Hyperlink"/>
              </w:rPr>
              <w:t>3.3.9</w:t>
            </w:r>
            <w:r w:rsidR="00D210C6">
              <w:rPr>
                <w:rFonts w:asciiTheme="minorHAnsi" w:eastAsiaTheme="minorEastAsia" w:hAnsiTheme="minorHAnsi" w:cstheme="minorBidi"/>
                <w:i w:val="0"/>
                <w:sz w:val="22"/>
                <w:szCs w:val="22"/>
              </w:rPr>
              <w:tab/>
            </w:r>
            <w:r w:rsidR="00D210C6" w:rsidRPr="00D37A6E">
              <w:rPr>
                <w:rStyle w:val="Hyperlink"/>
              </w:rPr>
              <w:t>Progress Bars</w:t>
            </w:r>
            <w:r w:rsidR="00D210C6">
              <w:rPr>
                <w:webHidden/>
              </w:rPr>
              <w:tab/>
            </w:r>
            <w:r w:rsidR="00D210C6">
              <w:rPr>
                <w:webHidden/>
              </w:rPr>
              <w:fldChar w:fldCharType="begin"/>
            </w:r>
            <w:r w:rsidR="00D210C6">
              <w:rPr>
                <w:webHidden/>
              </w:rPr>
              <w:instrText xml:space="preserve"> PAGEREF _Toc94856581 \h </w:instrText>
            </w:r>
            <w:r w:rsidR="00D210C6">
              <w:rPr>
                <w:webHidden/>
              </w:rPr>
            </w:r>
            <w:r w:rsidR="00D210C6">
              <w:rPr>
                <w:webHidden/>
              </w:rPr>
              <w:fldChar w:fldCharType="separate"/>
            </w:r>
            <w:r w:rsidR="00D210C6">
              <w:rPr>
                <w:webHidden/>
              </w:rPr>
              <w:t>30</w:t>
            </w:r>
            <w:r w:rsidR="00D210C6">
              <w:rPr>
                <w:webHidden/>
              </w:rPr>
              <w:fldChar w:fldCharType="end"/>
            </w:r>
          </w:hyperlink>
        </w:p>
        <w:p w14:paraId="1173E6A2" w14:textId="77777777" w:rsidR="00D210C6" w:rsidRDefault="00000000">
          <w:pPr>
            <w:pStyle w:val="TOC2"/>
            <w:rPr>
              <w:rFonts w:asciiTheme="minorHAnsi" w:eastAsiaTheme="minorEastAsia" w:hAnsiTheme="minorHAnsi" w:cstheme="minorBidi"/>
              <w:noProof/>
              <w:sz w:val="22"/>
              <w:szCs w:val="22"/>
            </w:rPr>
          </w:pPr>
          <w:hyperlink w:anchor="_Toc94856582" w:history="1">
            <w:r w:rsidR="00D210C6" w:rsidRPr="00D37A6E">
              <w:rPr>
                <w:rStyle w:val="Hyperlink"/>
                <w:noProof/>
              </w:rPr>
              <w:t>3.4</w:t>
            </w:r>
            <w:r w:rsidR="00D210C6">
              <w:rPr>
                <w:rFonts w:asciiTheme="minorHAnsi" w:eastAsiaTheme="minorEastAsia" w:hAnsiTheme="minorHAnsi" w:cstheme="minorBidi"/>
                <w:noProof/>
                <w:sz w:val="22"/>
                <w:szCs w:val="22"/>
              </w:rPr>
              <w:tab/>
            </w:r>
            <w:r w:rsidR="00D210C6" w:rsidRPr="00D37A6E">
              <w:rPr>
                <w:rStyle w:val="Hyperlink"/>
                <w:noProof/>
              </w:rPr>
              <w:t>Monitoring</w:t>
            </w:r>
            <w:r w:rsidR="00D210C6">
              <w:rPr>
                <w:noProof/>
                <w:webHidden/>
              </w:rPr>
              <w:tab/>
            </w:r>
            <w:r w:rsidR="00D210C6">
              <w:rPr>
                <w:noProof/>
                <w:webHidden/>
              </w:rPr>
              <w:fldChar w:fldCharType="begin"/>
            </w:r>
            <w:r w:rsidR="00D210C6">
              <w:rPr>
                <w:noProof/>
                <w:webHidden/>
              </w:rPr>
              <w:instrText xml:space="preserve"> PAGEREF _Toc94856582 \h </w:instrText>
            </w:r>
            <w:r w:rsidR="00D210C6">
              <w:rPr>
                <w:noProof/>
                <w:webHidden/>
              </w:rPr>
            </w:r>
            <w:r w:rsidR="00D210C6">
              <w:rPr>
                <w:noProof/>
                <w:webHidden/>
              </w:rPr>
              <w:fldChar w:fldCharType="separate"/>
            </w:r>
            <w:r w:rsidR="00D210C6">
              <w:rPr>
                <w:noProof/>
                <w:webHidden/>
              </w:rPr>
              <w:t>30</w:t>
            </w:r>
            <w:r w:rsidR="00D210C6">
              <w:rPr>
                <w:noProof/>
                <w:webHidden/>
              </w:rPr>
              <w:fldChar w:fldCharType="end"/>
            </w:r>
          </w:hyperlink>
        </w:p>
        <w:p w14:paraId="26639C09" w14:textId="77777777" w:rsidR="00D210C6" w:rsidRDefault="00000000">
          <w:pPr>
            <w:pStyle w:val="TOC3"/>
            <w:rPr>
              <w:rFonts w:asciiTheme="minorHAnsi" w:eastAsiaTheme="minorEastAsia" w:hAnsiTheme="minorHAnsi" w:cstheme="minorBidi"/>
              <w:i w:val="0"/>
              <w:sz w:val="22"/>
              <w:szCs w:val="22"/>
            </w:rPr>
          </w:pPr>
          <w:hyperlink w:anchor="_Toc94856583" w:history="1">
            <w:r w:rsidR="00D210C6" w:rsidRPr="00D37A6E">
              <w:rPr>
                <w:rStyle w:val="Hyperlink"/>
              </w:rPr>
              <w:t>3.4.1</w:t>
            </w:r>
            <w:r w:rsidR="00D210C6">
              <w:rPr>
                <w:rFonts w:asciiTheme="minorHAnsi" w:eastAsiaTheme="minorEastAsia" w:hAnsiTheme="minorHAnsi" w:cstheme="minorBidi"/>
                <w:i w:val="0"/>
                <w:sz w:val="22"/>
                <w:szCs w:val="22"/>
              </w:rPr>
              <w:tab/>
            </w:r>
            <w:r w:rsidR="00D210C6" w:rsidRPr="00D37A6E">
              <w:rPr>
                <w:rStyle w:val="Hyperlink"/>
              </w:rPr>
              <w:t>Trending</w:t>
            </w:r>
            <w:r w:rsidR="00D210C6">
              <w:rPr>
                <w:webHidden/>
              </w:rPr>
              <w:tab/>
            </w:r>
            <w:r w:rsidR="00D210C6">
              <w:rPr>
                <w:webHidden/>
              </w:rPr>
              <w:fldChar w:fldCharType="begin"/>
            </w:r>
            <w:r w:rsidR="00D210C6">
              <w:rPr>
                <w:webHidden/>
              </w:rPr>
              <w:instrText xml:space="preserve"> PAGEREF _Toc94856583 \h </w:instrText>
            </w:r>
            <w:r w:rsidR="00D210C6">
              <w:rPr>
                <w:webHidden/>
              </w:rPr>
            </w:r>
            <w:r w:rsidR="00D210C6">
              <w:rPr>
                <w:webHidden/>
              </w:rPr>
              <w:fldChar w:fldCharType="separate"/>
            </w:r>
            <w:r w:rsidR="00D210C6">
              <w:rPr>
                <w:webHidden/>
              </w:rPr>
              <w:t>30</w:t>
            </w:r>
            <w:r w:rsidR="00D210C6">
              <w:rPr>
                <w:webHidden/>
              </w:rPr>
              <w:fldChar w:fldCharType="end"/>
            </w:r>
          </w:hyperlink>
        </w:p>
        <w:p w14:paraId="5665CE2C" w14:textId="77777777" w:rsidR="00D210C6" w:rsidRDefault="00000000">
          <w:pPr>
            <w:pStyle w:val="TOC3"/>
            <w:rPr>
              <w:rFonts w:asciiTheme="minorHAnsi" w:eastAsiaTheme="minorEastAsia" w:hAnsiTheme="minorHAnsi" w:cstheme="minorBidi"/>
              <w:i w:val="0"/>
              <w:sz w:val="22"/>
              <w:szCs w:val="22"/>
            </w:rPr>
          </w:pPr>
          <w:hyperlink w:anchor="_Toc94856584" w:history="1">
            <w:r w:rsidR="00D210C6" w:rsidRPr="00D37A6E">
              <w:rPr>
                <w:rStyle w:val="Hyperlink"/>
              </w:rPr>
              <w:t>3.4.2</w:t>
            </w:r>
            <w:r w:rsidR="00D210C6">
              <w:rPr>
                <w:rFonts w:asciiTheme="minorHAnsi" w:eastAsiaTheme="minorEastAsia" w:hAnsiTheme="minorHAnsi" w:cstheme="minorBidi"/>
                <w:i w:val="0"/>
                <w:sz w:val="22"/>
                <w:szCs w:val="22"/>
              </w:rPr>
              <w:tab/>
            </w:r>
            <w:r w:rsidR="00D210C6" w:rsidRPr="00D37A6E">
              <w:rPr>
                <w:rStyle w:val="Hyperlink"/>
              </w:rPr>
              <w:t>Alarming</w:t>
            </w:r>
            <w:r w:rsidR="00D210C6">
              <w:rPr>
                <w:webHidden/>
              </w:rPr>
              <w:tab/>
            </w:r>
            <w:r w:rsidR="00D210C6">
              <w:rPr>
                <w:webHidden/>
              </w:rPr>
              <w:fldChar w:fldCharType="begin"/>
            </w:r>
            <w:r w:rsidR="00D210C6">
              <w:rPr>
                <w:webHidden/>
              </w:rPr>
              <w:instrText xml:space="preserve"> PAGEREF _Toc94856584 \h </w:instrText>
            </w:r>
            <w:r w:rsidR="00D210C6">
              <w:rPr>
                <w:webHidden/>
              </w:rPr>
            </w:r>
            <w:r w:rsidR="00D210C6">
              <w:rPr>
                <w:webHidden/>
              </w:rPr>
              <w:fldChar w:fldCharType="separate"/>
            </w:r>
            <w:r w:rsidR="00D210C6">
              <w:rPr>
                <w:webHidden/>
              </w:rPr>
              <w:t>30</w:t>
            </w:r>
            <w:r w:rsidR="00D210C6">
              <w:rPr>
                <w:webHidden/>
              </w:rPr>
              <w:fldChar w:fldCharType="end"/>
            </w:r>
          </w:hyperlink>
        </w:p>
        <w:p w14:paraId="1AA36413" w14:textId="77777777" w:rsidR="00D210C6" w:rsidRDefault="00000000">
          <w:pPr>
            <w:pStyle w:val="TOC2"/>
            <w:rPr>
              <w:rFonts w:asciiTheme="minorHAnsi" w:eastAsiaTheme="minorEastAsia" w:hAnsiTheme="minorHAnsi" w:cstheme="minorBidi"/>
              <w:noProof/>
              <w:sz w:val="22"/>
              <w:szCs w:val="22"/>
            </w:rPr>
          </w:pPr>
          <w:hyperlink w:anchor="_Toc94856585" w:history="1">
            <w:r w:rsidR="00D210C6" w:rsidRPr="00D37A6E">
              <w:rPr>
                <w:rStyle w:val="Hyperlink"/>
                <w:noProof/>
              </w:rPr>
              <w:t>3.5</w:t>
            </w:r>
            <w:r w:rsidR="00D210C6">
              <w:rPr>
                <w:rFonts w:asciiTheme="minorHAnsi" w:eastAsiaTheme="minorEastAsia" w:hAnsiTheme="minorHAnsi" w:cstheme="minorBidi"/>
                <w:noProof/>
                <w:sz w:val="22"/>
                <w:szCs w:val="22"/>
              </w:rPr>
              <w:tab/>
            </w:r>
            <w:r w:rsidR="00D210C6" w:rsidRPr="00D37A6E">
              <w:rPr>
                <w:rStyle w:val="Hyperlink"/>
                <w:noProof/>
              </w:rPr>
              <w:t>Protocol</w:t>
            </w:r>
            <w:r w:rsidR="00D210C6">
              <w:rPr>
                <w:noProof/>
                <w:webHidden/>
              </w:rPr>
              <w:tab/>
            </w:r>
            <w:r w:rsidR="00D210C6">
              <w:rPr>
                <w:noProof/>
                <w:webHidden/>
              </w:rPr>
              <w:fldChar w:fldCharType="begin"/>
            </w:r>
            <w:r w:rsidR="00D210C6">
              <w:rPr>
                <w:noProof/>
                <w:webHidden/>
              </w:rPr>
              <w:instrText xml:space="preserve"> PAGEREF _Toc94856585 \h </w:instrText>
            </w:r>
            <w:r w:rsidR="00D210C6">
              <w:rPr>
                <w:noProof/>
                <w:webHidden/>
              </w:rPr>
            </w:r>
            <w:r w:rsidR="00D210C6">
              <w:rPr>
                <w:noProof/>
                <w:webHidden/>
              </w:rPr>
              <w:fldChar w:fldCharType="separate"/>
            </w:r>
            <w:r w:rsidR="00D210C6">
              <w:rPr>
                <w:noProof/>
                <w:webHidden/>
              </w:rPr>
              <w:t>31</w:t>
            </w:r>
            <w:r w:rsidR="00D210C6">
              <w:rPr>
                <w:noProof/>
                <w:webHidden/>
              </w:rPr>
              <w:fldChar w:fldCharType="end"/>
            </w:r>
          </w:hyperlink>
        </w:p>
        <w:p w14:paraId="0942EA92" w14:textId="77777777" w:rsidR="00D210C6" w:rsidRDefault="00000000">
          <w:pPr>
            <w:pStyle w:val="TOC3"/>
            <w:rPr>
              <w:rFonts w:asciiTheme="minorHAnsi" w:eastAsiaTheme="minorEastAsia" w:hAnsiTheme="minorHAnsi" w:cstheme="minorBidi"/>
              <w:i w:val="0"/>
              <w:sz w:val="22"/>
              <w:szCs w:val="22"/>
            </w:rPr>
          </w:pPr>
          <w:hyperlink w:anchor="_Toc94856586" w:history="1">
            <w:r w:rsidR="00D210C6" w:rsidRPr="00D37A6E">
              <w:rPr>
                <w:rStyle w:val="Hyperlink"/>
              </w:rPr>
              <w:t>3.5.1</w:t>
            </w:r>
            <w:r w:rsidR="00D210C6">
              <w:rPr>
                <w:rFonts w:asciiTheme="minorHAnsi" w:eastAsiaTheme="minorEastAsia" w:hAnsiTheme="minorHAnsi" w:cstheme="minorBidi"/>
                <w:i w:val="0"/>
                <w:sz w:val="22"/>
                <w:szCs w:val="22"/>
              </w:rPr>
              <w:tab/>
            </w:r>
            <w:r w:rsidR="00D210C6" w:rsidRPr="00D37A6E">
              <w:rPr>
                <w:rStyle w:val="Hyperlink"/>
              </w:rPr>
              <w:t>API</w:t>
            </w:r>
            <w:r w:rsidR="00D210C6">
              <w:rPr>
                <w:webHidden/>
              </w:rPr>
              <w:tab/>
            </w:r>
            <w:r w:rsidR="00D210C6">
              <w:rPr>
                <w:webHidden/>
              </w:rPr>
              <w:fldChar w:fldCharType="begin"/>
            </w:r>
            <w:r w:rsidR="00D210C6">
              <w:rPr>
                <w:webHidden/>
              </w:rPr>
              <w:instrText xml:space="preserve"> PAGEREF _Toc94856586 \h </w:instrText>
            </w:r>
            <w:r w:rsidR="00D210C6">
              <w:rPr>
                <w:webHidden/>
              </w:rPr>
            </w:r>
            <w:r w:rsidR="00D210C6">
              <w:rPr>
                <w:webHidden/>
              </w:rPr>
              <w:fldChar w:fldCharType="separate"/>
            </w:r>
            <w:r w:rsidR="00D210C6">
              <w:rPr>
                <w:webHidden/>
              </w:rPr>
              <w:t>31</w:t>
            </w:r>
            <w:r w:rsidR="00D210C6">
              <w:rPr>
                <w:webHidden/>
              </w:rPr>
              <w:fldChar w:fldCharType="end"/>
            </w:r>
          </w:hyperlink>
        </w:p>
        <w:p w14:paraId="672DA952" w14:textId="77777777" w:rsidR="00D210C6" w:rsidRDefault="00000000">
          <w:pPr>
            <w:pStyle w:val="TOC3"/>
            <w:rPr>
              <w:rFonts w:asciiTheme="minorHAnsi" w:eastAsiaTheme="minorEastAsia" w:hAnsiTheme="minorHAnsi" w:cstheme="minorBidi"/>
              <w:i w:val="0"/>
              <w:sz w:val="22"/>
              <w:szCs w:val="22"/>
            </w:rPr>
          </w:pPr>
          <w:hyperlink w:anchor="_Toc94856587" w:history="1">
            <w:r w:rsidR="00D210C6" w:rsidRPr="00D37A6E">
              <w:rPr>
                <w:rStyle w:val="Hyperlink"/>
              </w:rPr>
              <w:t>3.5.2</w:t>
            </w:r>
            <w:r w:rsidR="00D210C6">
              <w:rPr>
                <w:rFonts w:asciiTheme="minorHAnsi" w:eastAsiaTheme="minorEastAsia" w:hAnsiTheme="minorHAnsi" w:cstheme="minorBidi"/>
                <w:i w:val="0"/>
                <w:sz w:val="22"/>
                <w:szCs w:val="22"/>
              </w:rPr>
              <w:tab/>
            </w:r>
            <w:r w:rsidR="00D210C6" w:rsidRPr="00D37A6E">
              <w:rPr>
                <w:rStyle w:val="Hyperlink"/>
              </w:rPr>
              <w:t>Communication</w:t>
            </w:r>
            <w:r w:rsidR="00D210C6">
              <w:rPr>
                <w:webHidden/>
              </w:rPr>
              <w:tab/>
            </w:r>
            <w:r w:rsidR="00D210C6">
              <w:rPr>
                <w:webHidden/>
              </w:rPr>
              <w:fldChar w:fldCharType="begin"/>
            </w:r>
            <w:r w:rsidR="00D210C6">
              <w:rPr>
                <w:webHidden/>
              </w:rPr>
              <w:instrText xml:space="preserve"> PAGEREF _Toc94856587 \h </w:instrText>
            </w:r>
            <w:r w:rsidR="00D210C6">
              <w:rPr>
                <w:webHidden/>
              </w:rPr>
            </w:r>
            <w:r w:rsidR="00D210C6">
              <w:rPr>
                <w:webHidden/>
              </w:rPr>
              <w:fldChar w:fldCharType="separate"/>
            </w:r>
            <w:r w:rsidR="00D210C6">
              <w:rPr>
                <w:webHidden/>
              </w:rPr>
              <w:t>31</w:t>
            </w:r>
            <w:r w:rsidR="00D210C6">
              <w:rPr>
                <w:webHidden/>
              </w:rPr>
              <w:fldChar w:fldCharType="end"/>
            </w:r>
          </w:hyperlink>
        </w:p>
        <w:p w14:paraId="5DC5972A" w14:textId="77777777" w:rsidR="00D210C6" w:rsidRDefault="00000000">
          <w:pPr>
            <w:pStyle w:val="TOC3"/>
            <w:rPr>
              <w:rFonts w:asciiTheme="minorHAnsi" w:eastAsiaTheme="minorEastAsia" w:hAnsiTheme="minorHAnsi" w:cstheme="minorBidi"/>
              <w:i w:val="0"/>
              <w:sz w:val="22"/>
              <w:szCs w:val="22"/>
            </w:rPr>
          </w:pPr>
          <w:hyperlink w:anchor="_Toc94856588" w:history="1">
            <w:r w:rsidR="00D210C6" w:rsidRPr="00D37A6E">
              <w:rPr>
                <w:rStyle w:val="Hyperlink"/>
              </w:rPr>
              <w:t>3.5.3</w:t>
            </w:r>
            <w:r w:rsidR="00D210C6">
              <w:rPr>
                <w:rFonts w:asciiTheme="minorHAnsi" w:eastAsiaTheme="minorEastAsia" w:hAnsiTheme="minorHAnsi" w:cstheme="minorBidi"/>
                <w:i w:val="0"/>
                <w:sz w:val="22"/>
                <w:szCs w:val="22"/>
              </w:rPr>
              <w:tab/>
            </w:r>
            <w:r w:rsidR="00D210C6" w:rsidRPr="00D37A6E">
              <w:rPr>
                <w:rStyle w:val="Hyperlink"/>
              </w:rPr>
              <w:t>Logic</w:t>
            </w:r>
            <w:r w:rsidR="00D210C6">
              <w:rPr>
                <w:webHidden/>
              </w:rPr>
              <w:tab/>
            </w:r>
            <w:r w:rsidR="00D210C6">
              <w:rPr>
                <w:webHidden/>
              </w:rPr>
              <w:fldChar w:fldCharType="begin"/>
            </w:r>
            <w:r w:rsidR="00D210C6">
              <w:rPr>
                <w:webHidden/>
              </w:rPr>
              <w:instrText xml:space="preserve"> PAGEREF _Toc94856588 \h </w:instrText>
            </w:r>
            <w:r w:rsidR="00D210C6">
              <w:rPr>
                <w:webHidden/>
              </w:rPr>
            </w:r>
            <w:r w:rsidR="00D210C6">
              <w:rPr>
                <w:webHidden/>
              </w:rPr>
              <w:fldChar w:fldCharType="separate"/>
            </w:r>
            <w:r w:rsidR="00D210C6">
              <w:rPr>
                <w:webHidden/>
              </w:rPr>
              <w:t>31</w:t>
            </w:r>
            <w:r w:rsidR="00D210C6">
              <w:rPr>
                <w:webHidden/>
              </w:rPr>
              <w:fldChar w:fldCharType="end"/>
            </w:r>
          </w:hyperlink>
        </w:p>
        <w:p w14:paraId="00450113" w14:textId="77777777" w:rsidR="00D210C6" w:rsidRDefault="00000000">
          <w:pPr>
            <w:pStyle w:val="TOC3"/>
            <w:rPr>
              <w:rFonts w:asciiTheme="minorHAnsi" w:eastAsiaTheme="minorEastAsia" w:hAnsiTheme="minorHAnsi" w:cstheme="minorBidi"/>
              <w:i w:val="0"/>
              <w:sz w:val="22"/>
              <w:szCs w:val="22"/>
            </w:rPr>
          </w:pPr>
          <w:hyperlink w:anchor="_Toc94856589" w:history="1">
            <w:r w:rsidR="00D210C6" w:rsidRPr="00D37A6E">
              <w:rPr>
                <w:rStyle w:val="Hyperlink"/>
              </w:rPr>
              <w:t>3.5.4</w:t>
            </w:r>
            <w:r w:rsidR="00D210C6">
              <w:rPr>
                <w:rFonts w:asciiTheme="minorHAnsi" w:eastAsiaTheme="minorEastAsia" w:hAnsiTheme="minorHAnsi" w:cstheme="minorBidi"/>
                <w:i w:val="0"/>
                <w:sz w:val="22"/>
                <w:szCs w:val="22"/>
              </w:rPr>
              <w:tab/>
            </w:r>
            <w:r w:rsidR="00D210C6" w:rsidRPr="00D37A6E">
              <w:rPr>
                <w:rStyle w:val="Hyperlink"/>
              </w:rPr>
              <w:t>Timers</w:t>
            </w:r>
            <w:r w:rsidR="00D210C6">
              <w:rPr>
                <w:webHidden/>
              </w:rPr>
              <w:tab/>
            </w:r>
            <w:r w:rsidR="00D210C6">
              <w:rPr>
                <w:webHidden/>
              </w:rPr>
              <w:fldChar w:fldCharType="begin"/>
            </w:r>
            <w:r w:rsidR="00D210C6">
              <w:rPr>
                <w:webHidden/>
              </w:rPr>
              <w:instrText xml:space="preserve"> PAGEREF _Toc94856589 \h </w:instrText>
            </w:r>
            <w:r w:rsidR="00D210C6">
              <w:rPr>
                <w:webHidden/>
              </w:rPr>
            </w:r>
            <w:r w:rsidR="00D210C6">
              <w:rPr>
                <w:webHidden/>
              </w:rPr>
              <w:fldChar w:fldCharType="separate"/>
            </w:r>
            <w:r w:rsidR="00D210C6">
              <w:rPr>
                <w:webHidden/>
              </w:rPr>
              <w:t>31</w:t>
            </w:r>
            <w:r w:rsidR="00D210C6">
              <w:rPr>
                <w:webHidden/>
              </w:rPr>
              <w:fldChar w:fldCharType="end"/>
            </w:r>
          </w:hyperlink>
        </w:p>
        <w:p w14:paraId="7246EF12" w14:textId="77777777" w:rsidR="00D210C6" w:rsidRDefault="00000000">
          <w:pPr>
            <w:pStyle w:val="TOC3"/>
            <w:rPr>
              <w:rFonts w:asciiTheme="minorHAnsi" w:eastAsiaTheme="minorEastAsia" w:hAnsiTheme="minorHAnsi" w:cstheme="minorBidi"/>
              <w:i w:val="0"/>
              <w:sz w:val="22"/>
              <w:szCs w:val="22"/>
            </w:rPr>
          </w:pPr>
          <w:hyperlink w:anchor="_Toc94856590" w:history="1">
            <w:r w:rsidR="00D210C6" w:rsidRPr="00D37A6E">
              <w:rPr>
                <w:rStyle w:val="Hyperlink"/>
              </w:rPr>
              <w:t>3.5.5</w:t>
            </w:r>
            <w:r w:rsidR="00D210C6">
              <w:rPr>
                <w:rFonts w:asciiTheme="minorHAnsi" w:eastAsiaTheme="minorEastAsia" w:hAnsiTheme="minorHAnsi" w:cstheme="minorBidi"/>
                <w:i w:val="0"/>
                <w:sz w:val="22"/>
                <w:szCs w:val="22"/>
              </w:rPr>
              <w:tab/>
            </w:r>
            <w:r w:rsidR="00D210C6" w:rsidRPr="00D37A6E">
              <w:rPr>
                <w:rStyle w:val="Hyperlink"/>
              </w:rPr>
              <w:t>DVE</w:t>
            </w:r>
            <w:r w:rsidR="00D210C6">
              <w:rPr>
                <w:webHidden/>
              </w:rPr>
              <w:tab/>
            </w:r>
            <w:r w:rsidR="00D210C6">
              <w:rPr>
                <w:webHidden/>
              </w:rPr>
              <w:fldChar w:fldCharType="begin"/>
            </w:r>
            <w:r w:rsidR="00D210C6">
              <w:rPr>
                <w:webHidden/>
              </w:rPr>
              <w:instrText xml:space="preserve"> PAGEREF _Toc94856590 \h </w:instrText>
            </w:r>
            <w:r w:rsidR="00D210C6">
              <w:rPr>
                <w:webHidden/>
              </w:rPr>
            </w:r>
            <w:r w:rsidR="00D210C6">
              <w:rPr>
                <w:webHidden/>
              </w:rPr>
              <w:fldChar w:fldCharType="separate"/>
            </w:r>
            <w:r w:rsidR="00D210C6">
              <w:rPr>
                <w:webHidden/>
              </w:rPr>
              <w:t>32</w:t>
            </w:r>
            <w:r w:rsidR="00D210C6">
              <w:rPr>
                <w:webHidden/>
              </w:rPr>
              <w:fldChar w:fldCharType="end"/>
            </w:r>
          </w:hyperlink>
        </w:p>
        <w:p w14:paraId="264E7616" w14:textId="77777777" w:rsidR="00D210C6" w:rsidRDefault="00000000">
          <w:pPr>
            <w:pStyle w:val="TOC3"/>
            <w:rPr>
              <w:rFonts w:asciiTheme="minorHAnsi" w:eastAsiaTheme="minorEastAsia" w:hAnsiTheme="minorHAnsi" w:cstheme="minorBidi"/>
              <w:i w:val="0"/>
              <w:sz w:val="22"/>
              <w:szCs w:val="22"/>
            </w:rPr>
          </w:pPr>
          <w:hyperlink w:anchor="_Toc94856591" w:history="1">
            <w:r w:rsidR="00D210C6" w:rsidRPr="00D37A6E">
              <w:rPr>
                <w:rStyle w:val="Hyperlink"/>
              </w:rPr>
              <w:t>3.5.6</w:t>
            </w:r>
            <w:r w:rsidR="00D210C6">
              <w:rPr>
                <w:rFonts w:asciiTheme="minorHAnsi" w:eastAsiaTheme="minorEastAsia" w:hAnsiTheme="minorHAnsi" w:cstheme="minorBidi"/>
                <w:i w:val="0"/>
                <w:sz w:val="22"/>
                <w:szCs w:val="22"/>
              </w:rPr>
              <w:tab/>
            </w:r>
            <w:r w:rsidR="00D210C6" w:rsidRPr="00D37A6E">
              <w:rPr>
                <w:rStyle w:val="Hyperlink"/>
              </w:rPr>
              <w:t>Tables</w:t>
            </w:r>
            <w:r w:rsidR="00D210C6">
              <w:rPr>
                <w:webHidden/>
              </w:rPr>
              <w:tab/>
            </w:r>
            <w:r w:rsidR="00D210C6">
              <w:rPr>
                <w:webHidden/>
              </w:rPr>
              <w:fldChar w:fldCharType="begin"/>
            </w:r>
            <w:r w:rsidR="00D210C6">
              <w:rPr>
                <w:webHidden/>
              </w:rPr>
              <w:instrText xml:space="preserve"> PAGEREF _Toc94856591 \h </w:instrText>
            </w:r>
            <w:r w:rsidR="00D210C6">
              <w:rPr>
                <w:webHidden/>
              </w:rPr>
            </w:r>
            <w:r w:rsidR="00D210C6">
              <w:rPr>
                <w:webHidden/>
              </w:rPr>
              <w:fldChar w:fldCharType="separate"/>
            </w:r>
            <w:r w:rsidR="00D210C6">
              <w:rPr>
                <w:webHidden/>
              </w:rPr>
              <w:t>33</w:t>
            </w:r>
            <w:r w:rsidR="00D210C6">
              <w:rPr>
                <w:webHidden/>
              </w:rPr>
              <w:fldChar w:fldCharType="end"/>
            </w:r>
          </w:hyperlink>
        </w:p>
        <w:p w14:paraId="2B14E51D" w14:textId="77777777" w:rsidR="00D210C6" w:rsidRDefault="00000000">
          <w:pPr>
            <w:pStyle w:val="TOC3"/>
            <w:rPr>
              <w:rFonts w:asciiTheme="minorHAnsi" w:eastAsiaTheme="minorEastAsia" w:hAnsiTheme="minorHAnsi" w:cstheme="minorBidi"/>
              <w:i w:val="0"/>
              <w:sz w:val="22"/>
              <w:szCs w:val="22"/>
            </w:rPr>
          </w:pPr>
          <w:hyperlink w:anchor="_Toc94856592" w:history="1">
            <w:r w:rsidR="00D210C6" w:rsidRPr="00D37A6E">
              <w:rPr>
                <w:rStyle w:val="Hyperlink"/>
              </w:rPr>
              <w:t>3.5.7</w:t>
            </w:r>
            <w:r w:rsidR="00D210C6">
              <w:rPr>
                <w:rFonts w:asciiTheme="minorHAnsi" w:eastAsiaTheme="minorEastAsia" w:hAnsiTheme="minorHAnsi" w:cstheme="minorBidi"/>
                <w:i w:val="0"/>
                <w:sz w:val="22"/>
                <w:szCs w:val="22"/>
              </w:rPr>
              <w:tab/>
            </w:r>
            <w:r w:rsidR="00D210C6" w:rsidRPr="00D37A6E">
              <w:rPr>
                <w:rStyle w:val="Hyperlink"/>
              </w:rPr>
              <w:t>Parameters</w:t>
            </w:r>
            <w:r w:rsidR="00D210C6">
              <w:rPr>
                <w:webHidden/>
              </w:rPr>
              <w:tab/>
            </w:r>
            <w:r w:rsidR="00D210C6">
              <w:rPr>
                <w:webHidden/>
              </w:rPr>
              <w:fldChar w:fldCharType="begin"/>
            </w:r>
            <w:r w:rsidR="00D210C6">
              <w:rPr>
                <w:webHidden/>
              </w:rPr>
              <w:instrText xml:space="preserve"> PAGEREF _Toc94856592 \h </w:instrText>
            </w:r>
            <w:r w:rsidR="00D210C6">
              <w:rPr>
                <w:webHidden/>
              </w:rPr>
            </w:r>
            <w:r w:rsidR="00D210C6">
              <w:rPr>
                <w:webHidden/>
              </w:rPr>
              <w:fldChar w:fldCharType="separate"/>
            </w:r>
            <w:r w:rsidR="00D210C6">
              <w:rPr>
                <w:webHidden/>
              </w:rPr>
              <w:t>35</w:t>
            </w:r>
            <w:r w:rsidR="00D210C6">
              <w:rPr>
                <w:webHidden/>
              </w:rPr>
              <w:fldChar w:fldCharType="end"/>
            </w:r>
          </w:hyperlink>
        </w:p>
        <w:p w14:paraId="5BA64913" w14:textId="77777777" w:rsidR="00D210C6" w:rsidRDefault="00000000">
          <w:pPr>
            <w:pStyle w:val="TOC3"/>
            <w:rPr>
              <w:rFonts w:asciiTheme="minorHAnsi" w:eastAsiaTheme="minorEastAsia" w:hAnsiTheme="minorHAnsi" w:cstheme="minorBidi"/>
              <w:i w:val="0"/>
              <w:sz w:val="22"/>
              <w:szCs w:val="22"/>
            </w:rPr>
          </w:pPr>
          <w:hyperlink w:anchor="_Toc94856593" w:history="1">
            <w:r w:rsidR="00D210C6" w:rsidRPr="00D37A6E">
              <w:rPr>
                <w:rStyle w:val="Hyperlink"/>
              </w:rPr>
              <w:t>3.5.8</w:t>
            </w:r>
            <w:r w:rsidR="00D210C6">
              <w:rPr>
                <w:rFonts w:asciiTheme="minorHAnsi" w:eastAsiaTheme="minorEastAsia" w:hAnsiTheme="minorHAnsi" w:cstheme="minorBidi"/>
                <w:i w:val="0"/>
                <w:sz w:val="22"/>
                <w:szCs w:val="22"/>
              </w:rPr>
              <w:tab/>
            </w:r>
            <w:r w:rsidR="00D210C6" w:rsidRPr="00D37A6E">
              <w:rPr>
                <w:rStyle w:val="Hyperlink"/>
              </w:rPr>
              <w:t>QActions</w:t>
            </w:r>
            <w:r w:rsidR="00D210C6">
              <w:rPr>
                <w:webHidden/>
              </w:rPr>
              <w:tab/>
            </w:r>
            <w:r w:rsidR="00D210C6">
              <w:rPr>
                <w:webHidden/>
              </w:rPr>
              <w:fldChar w:fldCharType="begin"/>
            </w:r>
            <w:r w:rsidR="00D210C6">
              <w:rPr>
                <w:webHidden/>
              </w:rPr>
              <w:instrText xml:space="preserve"> PAGEREF _Toc94856593 \h </w:instrText>
            </w:r>
            <w:r w:rsidR="00D210C6">
              <w:rPr>
                <w:webHidden/>
              </w:rPr>
            </w:r>
            <w:r w:rsidR="00D210C6">
              <w:rPr>
                <w:webHidden/>
              </w:rPr>
              <w:fldChar w:fldCharType="separate"/>
            </w:r>
            <w:r w:rsidR="00D210C6">
              <w:rPr>
                <w:webHidden/>
              </w:rPr>
              <w:t>35</w:t>
            </w:r>
            <w:r w:rsidR="00D210C6">
              <w:rPr>
                <w:webHidden/>
              </w:rPr>
              <w:fldChar w:fldCharType="end"/>
            </w:r>
          </w:hyperlink>
        </w:p>
        <w:p w14:paraId="154E38F1" w14:textId="77777777" w:rsidR="00D210C6" w:rsidRDefault="00000000">
          <w:pPr>
            <w:pStyle w:val="TOC3"/>
            <w:rPr>
              <w:rFonts w:asciiTheme="minorHAnsi" w:eastAsiaTheme="minorEastAsia" w:hAnsiTheme="minorHAnsi" w:cstheme="minorBidi"/>
              <w:i w:val="0"/>
              <w:sz w:val="22"/>
              <w:szCs w:val="22"/>
            </w:rPr>
          </w:pPr>
          <w:hyperlink w:anchor="_Toc94856594" w:history="1">
            <w:r w:rsidR="00D210C6" w:rsidRPr="00D37A6E">
              <w:rPr>
                <w:rStyle w:val="Hyperlink"/>
              </w:rPr>
              <w:t>3.5.9</w:t>
            </w:r>
            <w:r w:rsidR="00D210C6">
              <w:rPr>
                <w:rFonts w:asciiTheme="minorHAnsi" w:eastAsiaTheme="minorEastAsia" w:hAnsiTheme="minorHAnsi" w:cstheme="minorBidi"/>
                <w:i w:val="0"/>
                <w:sz w:val="22"/>
                <w:szCs w:val="22"/>
              </w:rPr>
              <w:tab/>
            </w:r>
            <w:r w:rsidR="00D210C6" w:rsidRPr="00D37A6E">
              <w:rPr>
                <w:rStyle w:val="Hyperlink"/>
              </w:rPr>
              <w:t>.NET Recommendations</w:t>
            </w:r>
            <w:r w:rsidR="00D210C6">
              <w:rPr>
                <w:webHidden/>
              </w:rPr>
              <w:tab/>
            </w:r>
            <w:r w:rsidR="00D210C6">
              <w:rPr>
                <w:webHidden/>
              </w:rPr>
              <w:fldChar w:fldCharType="begin"/>
            </w:r>
            <w:r w:rsidR="00D210C6">
              <w:rPr>
                <w:webHidden/>
              </w:rPr>
              <w:instrText xml:space="preserve"> PAGEREF _Toc94856594 \h </w:instrText>
            </w:r>
            <w:r w:rsidR="00D210C6">
              <w:rPr>
                <w:webHidden/>
              </w:rPr>
            </w:r>
            <w:r w:rsidR="00D210C6">
              <w:rPr>
                <w:webHidden/>
              </w:rPr>
              <w:fldChar w:fldCharType="separate"/>
            </w:r>
            <w:r w:rsidR="00D210C6">
              <w:rPr>
                <w:webHidden/>
              </w:rPr>
              <w:t>38</w:t>
            </w:r>
            <w:r w:rsidR="00D210C6">
              <w:rPr>
                <w:webHidden/>
              </w:rPr>
              <w:fldChar w:fldCharType="end"/>
            </w:r>
          </w:hyperlink>
        </w:p>
        <w:p w14:paraId="74EB43A0" w14:textId="77777777" w:rsidR="00D210C6" w:rsidRDefault="00000000">
          <w:pPr>
            <w:pStyle w:val="TOC2"/>
            <w:rPr>
              <w:rFonts w:asciiTheme="minorHAnsi" w:eastAsiaTheme="minorEastAsia" w:hAnsiTheme="minorHAnsi" w:cstheme="minorBidi"/>
              <w:noProof/>
              <w:sz w:val="22"/>
              <w:szCs w:val="22"/>
            </w:rPr>
          </w:pPr>
          <w:hyperlink w:anchor="_Toc94856595" w:history="1">
            <w:r w:rsidR="00D210C6" w:rsidRPr="00D37A6E">
              <w:rPr>
                <w:rStyle w:val="Hyperlink"/>
                <w:noProof/>
              </w:rPr>
              <w:t>3.6</w:t>
            </w:r>
            <w:r w:rsidR="00D210C6">
              <w:rPr>
                <w:rFonts w:asciiTheme="minorHAnsi" w:eastAsiaTheme="minorEastAsia" w:hAnsiTheme="minorHAnsi" w:cstheme="minorBidi"/>
                <w:noProof/>
                <w:sz w:val="22"/>
                <w:szCs w:val="22"/>
              </w:rPr>
              <w:tab/>
            </w:r>
            <w:r w:rsidR="00D210C6" w:rsidRPr="00D37A6E">
              <w:rPr>
                <w:rStyle w:val="Hyperlink"/>
                <w:noProof/>
              </w:rPr>
              <w:t>Validation</w:t>
            </w:r>
            <w:r w:rsidR="00D210C6">
              <w:rPr>
                <w:noProof/>
                <w:webHidden/>
              </w:rPr>
              <w:tab/>
            </w:r>
            <w:r w:rsidR="00D210C6">
              <w:rPr>
                <w:noProof/>
                <w:webHidden/>
              </w:rPr>
              <w:fldChar w:fldCharType="begin"/>
            </w:r>
            <w:r w:rsidR="00D210C6">
              <w:rPr>
                <w:noProof/>
                <w:webHidden/>
              </w:rPr>
              <w:instrText xml:space="preserve"> PAGEREF _Toc94856595 \h </w:instrText>
            </w:r>
            <w:r w:rsidR="00D210C6">
              <w:rPr>
                <w:noProof/>
                <w:webHidden/>
              </w:rPr>
            </w:r>
            <w:r w:rsidR="00D210C6">
              <w:rPr>
                <w:noProof/>
                <w:webHidden/>
              </w:rPr>
              <w:fldChar w:fldCharType="separate"/>
            </w:r>
            <w:r w:rsidR="00D210C6">
              <w:rPr>
                <w:noProof/>
                <w:webHidden/>
              </w:rPr>
              <w:t>44</w:t>
            </w:r>
            <w:r w:rsidR="00D210C6">
              <w:rPr>
                <w:noProof/>
                <w:webHidden/>
              </w:rPr>
              <w:fldChar w:fldCharType="end"/>
            </w:r>
          </w:hyperlink>
        </w:p>
        <w:p w14:paraId="008E354F" w14:textId="77777777" w:rsidR="00D210C6" w:rsidRDefault="00000000">
          <w:pPr>
            <w:pStyle w:val="TOC3"/>
            <w:rPr>
              <w:rFonts w:asciiTheme="minorHAnsi" w:eastAsiaTheme="minorEastAsia" w:hAnsiTheme="minorHAnsi" w:cstheme="minorBidi"/>
              <w:i w:val="0"/>
              <w:sz w:val="22"/>
              <w:szCs w:val="22"/>
            </w:rPr>
          </w:pPr>
          <w:hyperlink w:anchor="_Toc94856596" w:history="1">
            <w:r w:rsidR="00D210C6" w:rsidRPr="00D37A6E">
              <w:rPr>
                <w:rStyle w:val="Hyperlink"/>
              </w:rPr>
              <w:t>3.6.1</w:t>
            </w:r>
            <w:r w:rsidR="00D210C6">
              <w:rPr>
                <w:rFonts w:asciiTheme="minorHAnsi" w:eastAsiaTheme="minorEastAsia" w:hAnsiTheme="minorHAnsi" w:cstheme="minorBidi"/>
                <w:i w:val="0"/>
                <w:sz w:val="22"/>
                <w:szCs w:val="22"/>
              </w:rPr>
              <w:tab/>
            </w:r>
            <w:r w:rsidR="00D210C6" w:rsidRPr="00D37A6E">
              <w:rPr>
                <w:rStyle w:val="Hyperlink"/>
              </w:rPr>
              <w:t>General</w:t>
            </w:r>
            <w:r w:rsidR="00D210C6">
              <w:rPr>
                <w:webHidden/>
              </w:rPr>
              <w:tab/>
            </w:r>
            <w:r w:rsidR="00D210C6">
              <w:rPr>
                <w:webHidden/>
              </w:rPr>
              <w:fldChar w:fldCharType="begin"/>
            </w:r>
            <w:r w:rsidR="00D210C6">
              <w:rPr>
                <w:webHidden/>
              </w:rPr>
              <w:instrText xml:space="preserve"> PAGEREF _Toc94856596 \h </w:instrText>
            </w:r>
            <w:r w:rsidR="00D210C6">
              <w:rPr>
                <w:webHidden/>
              </w:rPr>
            </w:r>
            <w:r w:rsidR="00D210C6">
              <w:rPr>
                <w:webHidden/>
              </w:rPr>
              <w:fldChar w:fldCharType="separate"/>
            </w:r>
            <w:r w:rsidR="00D210C6">
              <w:rPr>
                <w:webHidden/>
              </w:rPr>
              <w:t>44</w:t>
            </w:r>
            <w:r w:rsidR="00D210C6">
              <w:rPr>
                <w:webHidden/>
              </w:rPr>
              <w:fldChar w:fldCharType="end"/>
            </w:r>
          </w:hyperlink>
        </w:p>
        <w:p w14:paraId="6A9FC5A1" w14:textId="77777777" w:rsidR="00D210C6" w:rsidRDefault="00000000">
          <w:pPr>
            <w:pStyle w:val="TOC3"/>
            <w:rPr>
              <w:rFonts w:asciiTheme="minorHAnsi" w:eastAsiaTheme="minorEastAsia" w:hAnsiTheme="minorHAnsi" w:cstheme="minorBidi"/>
              <w:i w:val="0"/>
              <w:sz w:val="22"/>
              <w:szCs w:val="22"/>
            </w:rPr>
          </w:pPr>
          <w:hyperlink w:anchor="_Toc94856597" w:history="1">
            <w:r w:rsidR="00D210C6" w:rsidRPr="00D37A6E">
              <w:rPr>
                <w:rStyle w:val="Hyperlink"/>
              </w:rPr>
              <w:t>3.6.2</w:t>
            </w:r>
            <w:r w:rsidR="00D210C6">
              <w:rPr>
                <w:rFonts w:asciiTheme="minorHAnsi" w:eastAsiaTheme="minorEastAsia" w:hAnsiTheme="minorHAnsi" w:cstheme="minorBidi"/>
                <w:i w:val="0"/>
                <w:sz w:val="22"/>
                <w:szCs w:val="22"/>
              </w:rPr>
              <w:tab/>
            </w:r>
            <w:r w:rsidR="00D210C6" w:rsidRPr="00D37A6E">
              <w:rPr>
                <w:rStyle w:val="Hyperlink"/>
              </w:rPr>
              <w:t>Spell Checker</w:t>
            </w:r>
            <w:r w:rsidR="00D210C6">
              <w:rPr>
                <w:webHidden/>
              </w:rPr>
              <w:tab/>
            </w:r>
            <w:r w:rsidR="00D210C6">
              <w:rPr>
                <w:webHidden/>
              </w:rPr>
              <w:fldChar w:fldCharType="begin"/>
            </w:r>
            <w:r w:rsidR="00D210C6">
              <w:rPr>
                <w:webHidden/>
              </w:rPr>
              <w:instrText xml:space="preserve"> PAGEREF _Toc94856597 \h </w:instrText>
            </w:r>
            <w:r w:rsidR="00D210C6">
              <w:rPr>
                <w:webHidden/>
              </w:rPr>
            </w:r>
            <w:r w:rsidR="00D210C6">
              <w:rPr>
                <w:webHidden/>
              </w:rPr>
              <w:fldChar w:fldCharType="separate"/>
            </w:r>
            <w:r w:rsidR="00D210C6">
              <w:rPr>
                <w:webHidden/>
              </w:rPr>
              <w:t>44</w:t>
            </w:r>
            <w:r w:rsidR="00D210C6">
              <w:rPr>
                <w:webHidden/>
              </w:rPr>
              <w:fldChar w:fldCharType="end"/>
            </w:r>
          </w:hyperlink>
        </w:p>
        <w:p w14:paraId="0E6D9898" w14:textId="77777777" w:rsidR="00D210C6" w:rsidRDefault="00000000">
          <w:pPr>
            <w:pStyle w:val="TOC3"/>
            <w:rPr>
              <w:rFonts w:asciiTheme="minorHAnsi" w:eastAsiaTheme="minorEastAsia" w:hAnsiTheme="minorHAnsi" w:cstheme="minorBidi"/>
              <w:i w:val="0"/>
              <w:sz w:val="22"/>
              <w:szCs w:val="22"/>
            </w:rPr>
          </w:pPr>
          <w:hyperlink w:anchor="_Toc94856598" w:history="1">
            <w:r w:rsidR="00D210C6" w:rsidRPr="00D37A6E">
              <w:rPr>
                <w:rStyle w:val="Hyperlink"/>
              </w:rPr>
              <w:t>3.6.3</w:t>
            </w:r>
            <w:r w:rsidR="00D210C6">
              <w:rPr>
                <w:rFonts w:asciiTheme="minorHAnsi" w:eastAsiaTheme="minorEastAsia" w:hAnsiTheme="minorHAnsi" w:cstheme="minorBidi"/>
                <w:i w:val="0"/>
                <w:sz w:val="22"/>
                <w:szCs w:val="22"/>
              </w:rPr>
              <w:tab/>
            </w:r>
            <w:r w:rsidR="00D210C6" w:rsidRPr="00D37A6E">
              <w:rPr>
                <w:rStyle w:val="Hyperlink"/>
              </w:rPr>
              <w:t>DIS Validator</w:t>
            </w:r>
            <w:r w:rsidR="00D210C6">
              <w:rPr>
                <w:webHidden/>
              </w:rPr>
              <w:tab/>
            </w:r>
            <w:r w:rsidR="00D210C6">
              <w:rPr>
                <w:webHidden/>
              </w:rPr>
              <w:fldChar w:fldCharType="begin"/>
            </w:r>
            <w:r w:rsidR="00D210C6">
              <w:rPr>
                <w:webHidden/>
              </w:rPr>
              <w:instrText xml:space="preserve"> PAGEREF _Toc94856598 \h </w:instrText>
            </w:r>
            <w:r w:rsidR="00D210C6">
              <w:rPr>
                <w:webHidden/>
              </w:rPr>
            </w:r>
            <w:r w:rsidR="00D210C6">
              <w:rPr>
                <w:webHidden/>
              </w:rPr>
              <w:fldChar w:fldCharType="separate"/>
            </w:r>
            <w:r w:rsidR="00D210C6">
              <w:rPr>
                <w:webHidden/>
              </w:rPr>
              <w:t>44</w:t>
            </w:r>
            <w:r w:rsidR="00D210C6">
              <w:rPr>
                <w:webHidden/>
              </w:rPr>
              <w:fldChar w:fldCharType="end"/>
            </w:r>
          </w:hyperlink>
        </w:p>
        <w:p w14:paraId="1D83BBC3" w14:textId="77777777" w:rsidR="00D210C6" w:rsidRDefault="00000000">
          <w:pPr>
            <w:pStyle w:val="TOC3"/>
            <w:rPr>
              <w:rFonts w:asciiTheme="minorHAnsi" w:eastAsiaTheme="minorEastAsia" w:hAnsiTheme="minorHAnsi" w:cstheme="minorBidi"/>
              <w:i w:val="0"/>
              <w:sz w:val="22"/>
              <w:szCs w:val="22"/>
            </w:rPr>
          </w:pPr>
          <w:hyperlink w:anchor="_Toc94856599" w:history="1">
            <w:r w:rsidR="00D210C6" w:rsidRPr="00D37A6E">
              <w:rPr>
                <w:rStyle w:val="Hyperlink"/>
              </w:rPr>
              <w:t>3.6.4</w:t>
            </w:r>
            <w:r w:rsidR="00D210C6">
              <w:rPr>
                <w:rFonts w:asciiTheme="minorHAnsi" w:eastAsiaTheme="minorEastAsia" w:hAnsiTheme="minorHAnsi" w:cstheme="minorBidi"/>
                <w:i w:val="0"/>
                <w:sz w:val="22"/>
                <w:szCs w:val="22"/>
              </w:rPr>
              <w:tab/>
            </w:r>
            <w:r w:rsidR="00D210C6" w:rsidRPr="00D37A6E">
              <w:rPr>
                <w:rStyle w:val="Hyperlink"/>
              </w:rPr>
              <w:t>Stream Viewer</w:t>
            </w:r>
            <w:r w:rsidR="00D210C6">
              <w:rPr>
                <w:webHidden/>
              </w:rPr>
              <w:tab/>
            </w:r>
            <w:r w:rsidR="00D210C6">
              <w:rPr>
                <w:webHidden/>
              </w:rPr>
              <w:fldChar w:fldCharType="begin"/>
            </w:r>
            <w:r w:rsidR="00D210C6">
              <w:rPr>
                <w:webHidden/>
              </w:rPr>
              <w:instrText xml:space="preserve"> PAGEREF _Toc94856599 \h </w:instrText>
            </w:r>
            <w:r w:rsidR="00D210C6">
              <w:rPr>
                <w:webHidden/>
              </w:rPr>
            </w:r>
            <w:r w:rsidR="00D210C6">
              <w:rPr>
                <w:webHidden/>
              </w:rPr>
              <w:fldChar w:fldCharType="separate"/>
            </w:r>
            <w:r w:rsidR="00D210C6">
              <w:rPr>
                <w:webHidden/>
              </w:rPr>
              <w:t>44</w:t>
            </w:r>
            <w:r w:rsidR="00D210C6">
              <w:rPr>
                <w:webHidden/>
              </w:rPr>
              <w:fldChar w:fldCharType="end"/>
            </w:r>
          </w:hyperlink>
        </w:p>
        <w:p w14:paraId="61C6F8B0" w14:textId="77777777" w:rsidR="00D210C6" w:rsidRDefault="00000000">
          <w:pPr>
            <w:pStyle w:val="TOC3"/>
            <w:rPr>
              <w:rFonts w:asciiTheme="minorHAnsi" w:eastAsiaTheme="minorEastAsia" w:hAnsiTheme="minorHAnsi" w:cstheme="minorBidi"/>
              <w:i w:val="0"/>
              <w:sz w:val="22"/>
              <w:szCs w:val="22"/>
            </w:rPr>
          </w:pPr>
          <w:hyperlink w:anchor="_Toc94856600" w:history="1">
            <w:r w:rsidR="00D210C6" w:rsidRPr="00D37A6E">
              <w:rPr>
                <w:rStyle w:val="Hyperlink"/>
              </w:rPr>
              <w:t>3.6.5</w:t>
            </w:r>
            <w:r w:rsidR="00D210C6">
              <w:rPr>
                <w:rFonts w:asciiTheme="minorHAnsi" w:eastAsiaTheme="minorEastAsia" w:hAnsiTheme="minorHAnsi" w:cstheme="minorBidi"/>
                <w:i w:val="0"/>
                <w:sz w:val="22"/>
                <w:szCs w:val="22"/>
              </w:rPr>
              <w:tab/>
            </w:r>
            <w:r w:rsidR="00D210C6" w:rsidRPr="00D37A6E">
              <w:rPr>
                <w:rStyle w:val="Hyperlink"/>
              </w:rPr>
              <w:t>Log Files</w:t>
            </w:r>
            <w:r w:rsidR="00D210C6">
              <w:rPr>
                <w:webHidden/>
              </w:rPr>
              <w:tab/>
            </w:r>
            <w:r w:rsidR="00D210C6">
              <w:rPr>
                <w:webHidden/>
              </w:rPr>
              <w:fldChar w:fldCharType="begin"/>
            </w:r>
            <w:r w:rsidR="00D210C6">
              <w:rPr>
                <w:webHidden/>
              </w:rPr>
              <w:instrText xml:space="preserve"> PAGEREF _Toc94856600 \h </w:instrText>
            </w:r>
            <w:r w:rsidR="00D210C6">
              <w:rPr>
                <w:webHidden/>
              </w:rPr>
            </w:r>
            <w:r w:rsidR="00D210C6">
              <w:rPr>
                <w:webHidden/>
              </w:rPr>
              <w:fldChar w:fldCharType="separate"/>
            </w:r>
            <w:r w:rsidR="00D210C6">
              <w:rPr>
                <w:webHidden/>
              </w:rPr>
              <w:t>44</w:t>
            </w:r>
            <w:r w:rsidR="00D210C6">
              <w:rPr>
                <w:webHidden/>
              </w:rPr>
              <w:fldChar w:fldCharType="end"/>
            </w:r>
          </w:hyperlink>
        </w:p>
        <w:p w14:paraId="293F5167" w14:textId="77777777" w:rsidR="00D210C6" w:rsidRDefault="00000000">
          <w:pPr>
            <w:pStyle w:val="TOC3"/>
            <w:rPr>
              <w:rFonts w:asciiTheme="minorHAnsi" w:eastAsiaTheme="minorEastAsia" w:hAnsiTheme="minorHAnsi" w:cstheme="minorBidi"/>
              <w:i w:val="0"/>
              <w:sz w:val="22"/>
              <w:szCs w:val="22"/>
            </w:rPr>
          </w:pPr>
          <w:hyperlink w:anchor="_Toc94856601" w:history="1">
            <w:r w:rsidR="00D210C6" w:rsidRPr="00D37A6E">
              <w:rPr>
                <w:rStyle w:val="Hyperlink"/>
              </w:rPr>
              <w:t>3.6.6</w:t>
            </w:r>
            <w:r w:rsidR="00D210C6">
              <w:rPr>
                <w:rFonts w:asciiTheme="minorHAnsi" w:eastAsiaTheme="minorEastAsia" w:hAnsiTheme="minorHAnsi" w:cstheme="minorBidi"/>
                <w:i w:val="0"/>
                <w:sz w:val="22"/>
                <w:szCs w:val="22"/>
              </w:rPr>
              <w:tab/>
            </w:r>
            <w:r w:rsidR="00D210C6" w:rsidRPr="00D37A6E">
              <w:rPr>
                <w:rStyle w:val="Hyperlink"/>
              </w:rPr>
              <w:t>Alarm Console</w:t>
            </w:r>
            <w:r w:rsidR="00D210C6">
              <w:rPr>
                <w:webHidden/>
              </w:rPr>
              <w:tab/>
            </w:r>
            <w:r w:rsidR="00D210C6">
              <w:rPr>
                <w:webHidden/>
              </w:rPr>
              <w:fldChar w:fldCharType="begin"/>
            </w:r>
            <w:r w:rsidR="00D210C6">
              <w:rPr>
                <w:webHidden/>
              </w:rPr>
              <w:instrText xml:space="preserve"> PAGEREF _Toc94856601 \h </w:instrText>
            </w:r>
            <w:r w:rsidR="00D210C6">
              <w:rPr>
                <w:webHidden/>
              </w:rPr>
            </w:r>
            <w:r w:rsidR="00D210C6">
              <w:rPr>
                <w:webHidden/>
              </w:rPr>
              <w:fldChar w:fldCharType="separate"/>
            </w:r>
            <w:r w:rsidR="00D210C6">
              <w:rPr>
                <w:webHidden/>
              </w:rPr>
              <w:t>44</w:t>
            </w:r>
            <w:r w:rsidR="00D210C6">
              <w:rPr>
                <w:webHidden/>
              </w:rPr>
              <w:fldChar w:fldCharType="end"/>
            </w:r>
          </w:hyperlink>
        </w:p>
        <w:p w14:paraId="7D22B19C" w14:textId="77777777" w:rsidR="00D210C6" w:rsidRDefault="00000000">
          <w:pPr>
            <w:pStyle w:val="TOC2"/>
            <w:rPr>
              <w:rFonts w:asciiTheme="minorHAnsi" w:eastAsiaTheme="minorEastAsia" w:hAnsiTheme="minorHAnsi" w:cstheme="minorBidi"/>
              <w:noProof/>
              <w:sz w:val="22"/>
              <w:szCs w:val="22"/>
            </w:rPr>
          </w:pPr>
          <w:hyperlink w:anchor="_Toc94856602" w:history="1">
            <w:r w:rsidR="00D210C6" w:rsidRPr="00D37A6E">
              <w:rPr>
                <w:rStyle w:val="Hyperlink"/>
                <w:noProof/>
              </w:rPr>
              <w:t>3.7</w:t>
            </w:r>
            <w:r w:rsidR="00D210C6">
              <w:rPr>
                <w:rFonts w:asciiTheme="minorHAnsi" w:eastAsiaTheme="minorEastAsia" w:hAnsiTheme="minorHAnsi" w:cstheme="minorBidi"/>
                <w:noProof/>
                <w:sz w:val="22"/>
                <w:szCs w:val="22"/>
              </w:rPr>
              <w:tab/>
            </w:r>
            <w:r w:rsidR="00D210C6" w:rsidRPr="00D37A6E">
              <w:rPr>
                <w:rStyle w:val="Hyperlink"/>
                <w:noProof/>
              </w:rPr>
              <w:t>Points of Attention</w:t>
            </w:r>
            <w:r w:rsidR="00D210C6">
              <w:rPr>
                <w:noProof/>
                <w:webHidden/>
              </w:rPr>
              <w:tab/>
            </w:r>
            <w:r w:rsidR="00D210C6">
              <w:rPr>
                <w:noProof/>
                <w:webHidden/>
              </w:rPr>
              <w:fldChar w:fldCharType="begin"/>
            </w:r>
            <w:r w:rsidR="00D210C6">
              <w:rPr>
                <w:noProof/>
                <w:webHidden/>
              </w:rPr>
              <w:instrText xml:space="preserve"> PAGEREF _Toc94856602 \h </w:instrText>
            </w:r>
            <w:r w:rsidR="00D210C6">
              <w:rPr>
                <w:noProof/>
                <w:webHidden/>
              </w:rPr>
            </w:r>
            <w:r w:rsidR="00D210C6">
              <w:rPr>
                <w:noProof/>
                <w:webHidden/>
              </w:rPr>
              <w:fldChar w:fldCharType="separate"/>
            </w:r>
            <w:r w:rsidR="00D210C6">
              <w:rPr>
                <w:noProof/>
                <w:webHidden/>
              </w:rPr>
              <w:t>44</w:t>
            </w:r>
            <w:r w:rsidR="00D210C6">
              <w:rPr>
                <w:noProof/>
                <w:webHidden/>
              </w:rPr>
              <w:fldChar w:fldCharType="end"/>
            </w:r>
          </w:hyperlink>
        </w:p>
        <w:p w14:paraId="37049BAB" w14:textId="77777777" w:rsidR="00D210C6" w:rsidRDefault="00000000">
          <w:pPr>
            <w:pStyle w:val="TOC3"/>
            <w:rPr>
              <w:rFonts w:asciiTheme="minorHAnsi" w:eastAsiaTheme="minorEastAsia" w:hAnsiTheme="minorHAnsi" w:cstheme="minorBidi"/>
              <w:i w:val="0"/>
              <w:sz w:val="22"/>
              <w:szCs w:val="22"/>
            </w:rPr>
          </w:pPr>
          <w:hyperlink w:anchor="_Toc94856603" w:history="1">
            <w:r w:rsidR="00D210C6" w:rsidRPr="00D37A6E">
              <w:rPr>
                <w:rStyle w:val="Hyperlink"/>
              </w:rPr>
              <w:t>3.7.1</w:t>
            </w:r>
            <w:r w:rsidR="00D210C6">
              <w:rPr>
                <w:rFonts w:asciiTheme="minorHAnsi" w:eastAsiaTheme="minorEastAsia" w:hAnsiTheme="minorHAnsi" w:cstheme="minorBidi"/>
                <w:i w:val="0"/>
                <w:sz w:val="22"/>
                <w:szCs w:val="22"/>
              </w:rPr>
              <w:tab/>
            </w:r>
            <w:r w:rsidR="00D210C6" w:rsidRPr="00D37A6E">
              <w:rPr>
                <w:rStyle w:val="Hyperlink"/>
              </w:rPr>
              <w:t>Skyline Driver Passport Platform</w:t>
            </w:r>
            <w:r w:rsidR="00D210C6">
              <w:rPr>
                <w:webHidden/>
              </w:rPr>
              <w:tab/>
            </w:r>
            <w:r w:rsidR="00D210C6">
              <w:rPr>
                <w:webHidden/>
              </w:rPr>
              <w:fldChar w:fldCharType="begin"/>
            </w:r>
            <w:r w:rsidR="00D210C6">
              <w:rPr>
                <w:webHidden/>
              </w:rPr>
              <w:instrText xml:space="preserve"> PAGEREF _Toc94856603 \h </w:instrText>
            </w:r>
            <w:r w:rsidR="00D210C6">
              <w:rPr>
                <w:webHidden/>
              </w:rPr>
            </w:r>
            <w:r w:rsidR="00D210C6">
              <w:rPr>
                <w:webHidden/>
              </w:rPr>
              <w:fldChar w:fldCharType="separate"/>
            </w:r>
            <w:r w:rsidR="00D210C6">
              <w:rPr>
                <w:webHidden/>
              </w:rPr>
              <w:t>44</w:t>
            </w:r>
            <w:r w:rsidR="00D210C6">
              <w:rPr>
                <w:webHidden/>
              </w:rPr>
              <w:fldChar w:fldCharType="end"/>
            </w:r>
          </w:hyperlink>
        </w:p>
        <w:p w14:paraId="46D4BB79" w14:textId="77777777" w:rsidR="00D210C6" w:rsidRDefault="00000000">
          <w:pPr>
            <w:pStyle w:val="TOC3"/>
            <w:rPr>
              <w:rFonts w:asciiTheme="minorHAnsi" w:eastAsiaTheme="minorEastAsia" w:hAnsiTheme="minorHAnsi" w:cstheme="minorBidi"/>
              <w:i w:val="0"/>
              <w:sz w:val="22"/>
              <w:szCs w:val="22"/>
            </w:rPr>
          </w:pPr>
          <w:hyperlink w:anchor="_Toc94856604" w:history="1">
            <w:r w:rsidR="00D210C6" w:rsidRPr="00D37A6E">
              <w:rPr>
                <w:rStyle w:val="Hyperlink"/>
              </w:rPr>
              <w:t>3.7.2</w:t>
            </w:r>
            <w:r w:rsidR="00D210C6">
              <w:rPr>
                <w:rFonts w:asciiTheme="minorHAnsi" w:eastAsiaTheme="minorEastAsia" w:hAnsiTheme="minorHAnsi" w:cstheme="minorBidi"/>
                <w:i w:val="0"/>
                <w:sz w:val="22"/>
                <w:szCs w:val="22"/>
              </w:rPr>
              <w:tab/>
            </w:r>
            <w:r w:rsidR="00D210C6" w:rsidRPr="00D37A6E">
              <w:rPr>
                <w:rStyle w:val="Hyperlink"/>
              </w:rPr>
              <w:t>Dojo Use Cases</w:t>
            </w:r>
            <w:r w:rsidR="00D210C6">
              <w:rPr>
                <w:webHidden/>
              </w:rPr>
              <w:tab/>
            </w:r>
            <w:r w:rsidR="00D210C6">
              <w:rPr>
                <w:webHidden/>
              </w:rPr>
              <w:fldChar w:fldCharType="begin"/>
            </w:r>
            <w:r w:rsidR="00D210C6">
              <w:rPr>
                <w:webHidden/>
              </w:rPr>
              <w:instrText xml:space="preserve"> PAGEREF _Toc94856604 \h </w:instrText>
            </w:r>
            <w:r w:rsidR="00D210C6">
              <w:rPr>
                <w:webHidden/>
              </w:rPr>
            </w:r>
            <w:r w:rsidR="00D210C6">
              <w:rPr>
                <w:webHidden/>
              </w:rPr>
              <w:fldChar w:fldCharType="separate"/>
            </w:r>
            <w:r w:rsidR="00D210C6">
              <w:rPr>
                <w:webHidden/>
              </w:rPr>
              <w:t>44</w:t>
            </w:r>
            <w:r w:rsidR="00D210C6">
              <w:rPr>
                <w:webHidden/>
              </w:rPr>
              <w:fldChar w:fldCharType="end"/>
            </w:r>
          </w:hyperlink>
        </w:p>
        <w:p w14:paraId="6A28EE51" w14:textId="77777777" w:rsidR="00D210C6" w:rsidRDefault="00000000">
          <w:pPr>
            <w:pStyle w:val="TOC1"/>
            <w:rPr>
              <w:rFonts w:asciiTheme="minorHAnsi" w:eastAsiaTheme="minorEastAsia" w:hAnsiTheme="minorHAnsi" w:cstheme="minorBidi"/>
              <w:sz w:val="22"/>
              <w:szCs w:val="22"/>
            </w:rPr>
          </w:pPr>
          <w:hyperlink w:anchor="_Toc94856605" w:history="1">
            <w:r w:rsidR="00D210C6" w:rsidRPr="00D37A6E">
              <w:rPr>
                <w:rStyle w:val="Hyperlink"/>
              </w:rPr>
              <w:t>4</w:t>
            </w:r>
            <w:r w:rsidR="00D210C6">
              <w:rPr>
                <w:rFonts w:asciiTheme="minorHAnsi" w:eastAsiaTheme="minorEastAsia" w:hAnsiTheme="minorHAnsi" w:cstheme="minorBidi"/>
                <w:sz w:val="22"/>
                <w:szCs w:val="22"/>
              </w:rPr>
              <w:tab/>
            </w:r>
            <w:r w:rsidR="00D210C6" w:rsidRPr="00D37A6E">
              <w:rPr>
                <w:rStyle w:val="Hyperlink"/>
              </w:rPr>
              <w:t>Abbreviations</w:t>
            </w:r>
            <w:r w:rsidR="00D210C6">
              <w:rPr>
                <w:webHidden/>
              </w:rPr>
              <w:tab/>
            </w:r>
            <w:r w:rsidR="00D210C6">
              <w:rPr>
                <w:webHidden/>
              </w:rPr>
              <w:fldChar w:fldCharType="begin"/>
            </w:r>
            <w:r w:rsidR="00D210C6">
              <w:rPr>
                <w:webHidden/>
              </w:rPr>
              <w:instrText xml:space="preserve"> PAGEREF _Toc94856605 \h </w:instrText>
            </w:r>
            <w:r w:rsidR="00D210C6">
              <w:rPr>
                <w:webHidden/>
              </w:rPr>
            </w:r>
            <w:r w:rsidR="00D210C6">
              <w:rPr>
                <w:webHidden/>
              </w:rPr>
              <w:fldChar w:fldCharType="separate"/>
            </w:r>
            <w:r w:rsidR="00D210C6">
              <w:rPr>
                <w:webHidden/>
              </w:rPr>
              <w:t>45</w:t>
            </w:r>
            <w:r w:rsidR="00D210C6">
              <w:rPr>
                <w:webHidden/>
              </w:rPr>
              <w:fldChar w:fldCharType="end"/>
            </w:r>
          </w:hyperlink>
        </w:p>
        <w:p w14:paraId="3F4B7FB4" w14:textId="77777777" w:rsidR="00EE2A9B" w:rsidRDefault="00C84827">
          <w:r>
            <w:rPr>
              <w:rFonts w:asciiTheme="majorHAnsi" w:hAnsiTheme="majorHAnsi"/>
              <w:noProof/>
              <w:sz w:val="24"/>
              <w:szCs w:val="24"/>
            </w:rPr>
            <w:fldChar w:fldCharType="end"/>
          </w:r>
        </w:p>
      </w:sdtContent>
    </w:sdt>
    <w:p w14:paraId="4E6EF3E8" w14:textId="77777777" w:rsidR="00EE2A9B" w:rsidRPr="00EE2A9B" w:rsidRDefault="00EE2A9B" w:rsidP="00EE2A9B"/>
    <w:p w14:paraId="118FEB1E"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05DCBF4C"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593B9D96" w14:textId="77777777" w:rsidR="00F92BC1" w:rsidRPr="00A00ADE" w:rsidRDefault="00F92BC1" w:rsidP="00B30A73">
            <w:r>
              <w:t>Revision</w:t>
            </w:r>
          </w:p>
        </w:tc>
        <w:tc>
          <w:tcPr>
            <w:tcW w:w="1418" w:type="dxa"/>
          </w:tcPr>
          <w:p w14:paraId="5F196C77" w14:textId="77777777" w:rsidR="00F92BC1" w:rsidRPr="00A00ADE" w:rsidRDefault="00F92BC1" w:rsidP="00B30A73">
            <w:r>
              <w:t>Date</w:t>
            </w:r>
          </w:p>
        </w:tc>
        <w:tc>
          <w:tcPr>
            <w:tcW w:w="1418" w:type="dxa"/>
          </w:tcPr>
          <w:p w14:paraId="6D62FD6D" w14:textId="77777777" w:rsidR="00F92BC1" w:rsidRDefault="00F92BC1" w:rsidP="00B30A73">
            <w:r>
              <w:t>Name</w:t>
            </w:r>
          </w:p>
        </w:tc>
        <w:tc>
          <w:tcPr>
            <w:tcW w:w="5527" w:type="dxa"/>
          </w:tcPr>
          <w:p w14:paraId="09A12388" w14:textId="77777777" w:rsidR="00F92BC1" w:rsidRDefault="00F92BC1" w:rsidP="00B30A73">
            <w:r>
              <w:t>Comments</w:t>
            </w:r>
          </w:p>
        </w:tc>
      </w:tr>
      <w:tr w:rsidR="00F92BC1" w:rsidRPr="00A00ADE" w14:paraId="64B8013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0A38481" w14:textId="77777777" w:rsidR="00F92BC1" w:rsidRPr="00A00ADE" w:rsidRDefault="00F16C9B" w:rsidP="008C7DAA">
            <w:r>
              <w:t>000</w:t>
            </w:r>
          </w:p>
        </w:tc>
        <w:tc>
          <w:tcPr>
            <w:tcW w:w="1418" w:type="dxa"/>
          </w:tcPr>
          <w:p w14:paraId="1C1EFDB1" w14:textId="77777777" w:rsidR="00F92BC1" w:rsidRPr="00A00ADE" w:rsidRDefault="001359D9" w:rsidP="008C7DAA">
            <w:r>
              <w:t>26</w:t>
            </w:r>
            <w:r w:rsidR="00B24FB0">
              <w:t>.0</w:t>
            </w:r>
            <w:r>
              <w:t>6</w:t>
            </w:r>
            <w:r w:rsidR="00B24FB0">
              <w:t>.2017</w:t>
            </w:r>
          </w:p>
        </w:tc>
        <w:tc>
          <w:tcPr>
            <w:tcW w:w="1418" w:type="dxa"/>
          </w:tcPr>
          <w:p w14:paraId="6BF724F3" w14:textId="77777777" w:rsidR="00F92BC1" w:rsidRPr="00A00ADE" w:rsidRDefault="009B63FD" w:rsidP="008C7DAA">
            <w:r>
              <w:t>KA/PDB/MGO</w:t>
            </w:r>
          </w:p>
        </w:tc>
        <w:tc>
          <w:tcPr>
            <w:tcW w:w="5555" w:type="dxa"/>
            <w:gridSpan w:val="2"/>
          </w:tcPr>
          <w:p w14:paraId="035165B8" w14:textId="77777777" w:rsidR="00F92BC1" w:rsidRPr="00A00ADE" w:rsidRDefault="00B539AA" w:rsidP="008C7DAA">
            <w:r>
              <w:t xml:space="preserve">Initial </w:t>
            </w:r>
            <w:r w:rsidR="00DF3F17">
              <w:t>v</w:t>
            </w:r>
            <w:r>
              <w:t>ersion</w:t>
            </w:r>
          </w:p>
        </w:tc>
      </w:tr>
      <w:tr w:rsidR="005F619A" w:rsidRPr="00A00ADE" w14:paraId="6DB94A30" w14:textId="77777777" w:rsidTr="009B4FED">
        <w:trPr>
          <w:trHeight w:val="284"/>
        </w:trPr>
        <w:tc>
          <w:tcPr>
            <w:tcW w:w="1418" w:type="dxa"/>
          </w:tcPr>
          <w:p w14:paraId="02134565" w14:textId="77777777" w:rsidR="005F619A" w:rsidRDefault="005F619A" w:rsidP="008C7DAA">
            <w:r>
              <w:t>001</w:t>
            </w:r>
          </w:p>
        </w:tc>
        <w:tc>
          <w:tcPr>
            <w:tcW w:w="1418" w:type="dxa"/>
          </w:tcPr>
          <w:p w14:paraId="3859F6D4" w14:textId="77777777" w:rsidR="005F619A" w:rsidRDefault="005F619A" w:rsidP="008C7DAA">
            <w:r>
              <w:t>28.09.2017</w:t>
            </w:r>
          </w:p>
        </w:tc>
        <w:tc>
          <w:tcPr>
            <w:tcW w:w="1418" w:type="dxa"/>
          </w:tcPr>
          <w:p w14:paraId="6E5EF343" w14:textId="77777777" w:rsidR="005F619A" w:rsidRDefault="00F7259F" w:rsidP="008C7DAA">
            <w:r>
              <w:t>KA/PDB/MGO</w:t>
            </w:r>
          </w:p>
        </w:tc>
        <w:tc>
          <w:tcPr>
            <w:tcW w:w="5555" w:type="dxa"/>
            <w:gridSpan w:val="2"/>
          </w:tcPr>
          <w:p w14:paraId="4BA756C9" w14:textId="77777777" w:rsidR="005F619A" w:rsidRDefault="00F7259F" w:rsidP="008C7DAA">
            <w:r>
              <w:t>Revision</w:t>
            </w:r>
          </w:p>
        </w:tc>
      </w:tr>
      <w:tr w:rsidR="00AE6D77" w:rsidRPr="00A00ADE" w14:paraId="00FB266F"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8600639" w14:textId="77777777" w:rsidR="00AE6D77" w:rsidRDefault="00AE6D77" w:rsidP="008C7DAA">
            <w:r>
              <w:t>002</w:t>
            </w:r>
          </w:p>
        </w:tc>
        <w:tc>
          <w:tcPr>
            <w:tcW w:w="1418" w:type="dxa"/>
          </w:tcPr>
          <w:p w14:paraId="16DBC367" w14:textId="77777777" w:rsidR="00AE6D77" w:rsidRDefault="00AE6D77" w:rsidP="008C7DAA">
            <w:r>
              <w:t>02.02.2018</w:t>
            </w:r>
          </w:p>
        </w:tc>
        <w:tc>
          <w:tcPr>
            <w:tcW w:w="1418" w:type="dxa"/>
          </w:tcPr>
          <w:p w14:paraId="07E4024A" w14:textId="77777777" w:rsidR="00AE6D77" w:rsidRDefault="00AE6D77" w:rsidP="008C7DAA">
            <w:r>
              <w:t>KA/PDB/MGO</w:t>
            </w:r>
          </w:p>
        </w:tc>
        <w:tc>
          <w:tcPr>
            <w:tcW w:w="5555" w:type="dxa"/>
            <w:gridSpan w:val="2"/>
          </w:tcPr>
          <w:p w14:paraId="51388961" w14:textId="77777777" w:rsidR="00AE6D77" w:rsidRDefault="00AE6D77" w:rsidP="008C7DAA">
            <w:r>
              <w:t>Revision</w:t>
            </w:r>
          </w:p>
        </w:tc>
      </w:tr>
      <w:tr w:rsidR="00A01AA9" w:rsidRPr="00A00ADE" w14:paraId="383248DA" w14:textId="77777777" w:rsidTr="009B4FED">
        <w:trPr>
          <w:trHeight w:val="284"/>
        </w:trPr>
        <w:tc>
          <w:tcPr>
            <w:tcW w:w="1418" w:type="dxa"/>
          </w:tcPr>
          <w:p w14:paraId="3DFE1BC8" w14:textId="77777777" w:rsidR="00A01AA9" w:rsidRDefault="009B167C" w:rsidP="008C7DAA">
            <w:r>
              <w:t>003</w:t>
            </w:r>
          </w:p>
        </w:tc>
        <w:tc>
          <w:tcPr>
            <w:tcW w:w="1418" w:type="dxa"/>
          </w:tcPr>
          <w:p w14:paraId="587CAEFB" w14:textId="77777777" w:rsidR="00A01AA9" w:rsidRDefault="00FA22F2" w:rsidP="008C7DAA">
            <w:r>
              <w:t>0</w:t>
            </w:r>
            <w:r w:rsidR="00EE01BB">
              <w:t>8</w:t>
            </w:r>
            <w:r w:rsidR="009B167C">
              <w:t>.</w:t>
            </w:r>
            <w:r>
              <w:t>10</w:t>
            </w:r>
            <w:r w:rsidR="009B167C">
              <w:t>.2018</w:t>
            </w:r>
          </w:p>
        </w:tc>
        <w:tc>
          <w:tcPr>
            <w:tcW w:w="1418" w:type="dxa"/>
          </w:tcPr>
          <w:p w14:paraId="4251CAFE" w14:textId="77777777" w:rsidR="00A01AA9" w:rsidRDefault="009B167C" w:rsidP="008C7DAA">
            <w:r>
              <w:t>KA/JST/MGO</w:t>
            </w:r>
          </w:p>
        </w:tc>
        <w:tc>
          <w:tcPr>
            <w:tcW w:w="5555" w:type="dxa"/>
            <w:gridSpan w:val="2"/>
          </w:tcPr>
          <w:p w14:paraId="56E55D1F" w14:textId="77777777" w:rsidR="00A01AA9" w:rsidRDefault="009B167C" w:rsidP="008C7DAA">
            <w:r>
              <w:t>Revision</w:t>
            </w:r>
          </w:p>
        </w:tc>
      </w:tr>
      <w:tr w:rsidR="0022688B" w:rsidRPr="00A00ADE" w14:paraId="2ECCD4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C219DD2" w14:textId="77777777" w:rsidR="0022688B" w:rsidRDefault="0022688B" w:rsidP="008C7DAA">
            <w:r>
              <w:t>004</w:t>
            </w:r>
          </w:p>
        </w:tc>
        <w:tc>
          <w:tcPr>
            <w:tcW w:w="1418" w:type="dxa"/>
          </w:tcPr>
          <w:p w14:paraId="30B07E32" w14:textId="77777777" w:rsidR="0022688B" w:rsidRDefault="00FD3F22" w:rsidP="008C7DAA">
            <w:r>
              <w:t>17.01.2019</w:t>
            </w:r>
          </w:p>
        </w:tc>
        <w:tc>
          <w:tcPr>
            <w:tcW w:w="1418" w:type="dxa"/>
          </w:tcPr>
          <w:p w14:paraId="7DE61635" w14:textId="77777777" w:rsidR="0022688B" w:rsidRDefault="00A06BE1" w:rsidP="008C7DAA">
            <w:r>
              <w:t>SVD/</w:t>
            </w:r>
            <w:r w:rsidR="00FD3F22">
              <w:t>JST</w:t>
            </w:r>
          </w:p>
        </w:tc>
        <w:tc>
          <w:tcPr>
            <w:tcW w:w="5555" w:type="dxa"/>
            <w:gridSpan w:val="2"/>
          </w:tcPr>
          <w:p w14:paraId="7EEEEB7B" w14:textId="77777777" w:rsidR="0022688B" w:rsidRDefault="00FD3F22" w:rsidP="008C7DAA">
            <w:r>
              <w:t>Revision</w:t>
            </w:r>
          </w:p>
        </w:tc>
      </w:tr>
      <w:tr w:rsidR="0022688B" w:rsidRPr="00A00ADE" w14:paraId="771459F9" w14:textId="77777777" w:rsidTr="009B4FED">
        <w:trPr>
          <w:trHeight w:val="284"/>
        </w:trPr>
        <w:tc>
          <w:tcPr>
            <w:tcW w:w="1418" w:type="dxa"/>
          </w:tcPr>
          <w:p w14:paraId="02F4C45A" w14:textId="77777777" w:rsidR="0022688B" w:rsidRDefault="0022688B" w:rsidP="008C7DAA">
            <w:r>
              <w:t>005</w:t>
            </w:r>
          </w:p>
        </w:tc>
        <w:tc>
          <w:tcPr>
            <w:tcW w:w="1418" w:type="dxa"/>
          </w:tcPr>
          <w:p w14:paraId="031D69CB" w14:textId="77777777" w:rsidR="0022688B" w:rsidRDefault="00FD3F22" w:rsidP="008C7DAA">
            <w:r>
              <w:t>22.05.2016</w:t>
            </w:r>
          </w:p>
        </w:tc>
        <w:tc>
          <w:tcPr>
            <w:tcW w:w="1418" w:type="dxa"/>
          </w:tcPr>
          <w:p w14:paraId="1A7053F6" w14:textId="77777777" w:rsidR="0022688B" w:rsidRDefault="00A06BE1" w:rsidP="008C7DAA">
            <w:r>
              <w:t>SVD/</w:t>
            </w:r>
            <w:r w:rsidR="00FD3F22">
              <w:t>JST</w:t>
            </w:r>
          </w:p>
        </w:tc>
        <w:tc>
          <w:tcPr>
            <w:tcW w:w="5555" w:type="dxa"/>
            <w:gridSpan w:val="2"/>
          </w:tcPr>
          <w:p w14:paraId="6251CC38" w14:textId="77777777" w:rsidR="0022688B" w:rsidRDefault="00FD3F22" w:rsidP="008C7DAA">
            <w:r>
              <w:t>Revision</w:t>
            </w:r>
          </w:p>
        </w:tc>
      </w:tr>
      <w:tr w:rsidR="00F85437" w:rsidRPr="00A00ADE" w14:paraId="0637291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62CCA715" w14:textId="77777777" w:rsidR="00F85437" w:rsidRDefault="00F85437" w:rsidP="008C7DAA">
            <w:r>
              <w:t>006</w:t>
            </w:r>
          </w:p>
        </w:tc>
        <w:tc>
          <w:tcPr>
            <w:tcW w:w="1418" w:type="dxa"/>
          </w:tcPr>
          <w:p w14:paraId="6032B3C2" w14:textId="77777777" w:rsidR="00F85437" w:rsidRDefault="00F85437" w:rsidP="008C7DAA">
            <w:r>
              <w:t>24.09.2019</w:t>
            </w:r>
          </w:p>
        </w:tc>
        <w:tc>
          <w:tcPr>
            <w:tcW w:w="1418" w:type="dxa"/>
          </w:tcPr>
          <w:p w14:paraId="1426FF3B" w14:textId="77777777" w:rsidR="00F85437" w:rsidRDefault="00F85437" w:rsidP="008C7DAA">
            <w:r>
              <w:t>KA</w:t>
            </w:r>
          </w:p>
        </w:tc>
        <w:tc>
          <w:tcPr>
            <w:tcW w:w="5555" w:type="dxa"/>
            <w:gridSpan w:val="2"/>
          </w:tcPr>
          <w:p w14:paraId="371A4789" w14:textId="77777777" w:rsidR="0087501D" w:rsidRDefault="00F85437" w:rsidP="008C7DAA">
            <w:r>
              <w:t>Revision</w:t>
            </w:r>
          </w:p>
        </w:tc>
      </w:tr>
      <w:tr w:rsidR="0087501D" w:rsidRPr="00A00ADE" w14:paraId="467488D3" w14:textId="77777777" w:rsidTr="009B4FED">
        <w:trPr>
          <w:trHeight w:val="284"/>
        </w:trPr>
        <w:tc>
          <w:tcPr>
            <w:tcW w:w="1418" w:type="dxa"/>
          </w:tcPr>
          <w:p w14:paraId="0D30146D" w14:textId="77777777" w:rsidR="0087501D" w:rsidRDefault="0087501D" w:rsidP="008C7DAA">
            <w:r>
              <w:t>007</w:t>
            </w:r>
          </w:p>
        </w:tc>
        <w:tc>
          <w:tcPr>
            <w:tcW w:w="1418" w:type="dxa"/>
          </w:tcPr>
          <w:p w14:paraId="088C4E80" w14:textId="77777777" w:rsidR="0087501D" w:rsidRDefault="0087501D" w:rsidP="008C7DAA">
            <w:r>
              <w:t>11.12.2019</w:t>
            </w:r>
          </w:p>
        </w:tc>
        <w:tc>
          <w:tcPr>
            <w:tcW w:w="1418" w:type="dxa"/>
          </w:tcPr>
          <w:p w14:paraId="09AC411F" w14:textId="77777777" w:rsidR="0087501D" w:rsidRDefault="0087501D" w:rsidP="008C7DAA">
            <w:r>
              <w:t>KA</w:t>
            </w:r>
          </w:p>
        </w:tc>
        <w:tc>
          <w:tcPr>
            <w:tcW w:w="5555" w:type="dxa"/>
            <w:gridSpan w:val="2"/>
          </w:tcPr>
          <w:p w14:paraId="304AF3B7" w14:textId="77777777" w:rsidR="0087501D" w:rsidRDefault="0087501D" w:rsidP="008C7DAA">
            <w:r>
              <w:t>Revision</w:t>
            </w:r>
          </w:p>
        </w:tc>
      </w:tr>
      <w:tr w:rsidR="00FB401E" w:rsidRPr="00A00ADE" w14:paraId="0515BD6D"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FB1DC38" w14:textId="77777777" w:rsidR="00FB401E" w:rsidRDefault="00FB401E" w:rsidP="008C7DAA">
            <w:r>
              <w:t>008</w:t>
            </w:r>
          </w:p>
        </w:tc>
        <w:tc>
          <w:tcPr>
            <w:tcW w:w="1418" w:type="dxa"/>
          </w:tcPr>
          <w:p w14:paraId="655A3AD1" w14:textId="77777777" w:rsidR="00FB401E" w:rsidRDefault="00FB401E" w:rsidP="008C7DAA">
            <w:r>
              <w:t>17.12.2019</w:t>
            </w:r>
          </w:p>
        </w:tc>
        <w:tc>
          <w:tcPr>
            <w:tcW w:w="1418" w:type="dxa"/>
          </w:tcPr>
          <w:p w14:paraId="518F421C" w14:textId="77777777" w:rsidR="00FB401E" w:rsidRDefault="00FB401E" w:rsidP="008C7DAA">
            <w:r>
              <w:t>JST/MGO</w:t>
            </w:r>
          </w:p>
        </w:tc>
        <w:tc>
          <w:tcPr>
            <w:tcW w:w="5555" w:type="dxa"/>
            <w:gridSpan w:val="2"/>
          </w:tcPr>
          <w:p w14:paraId="7FE8125F" w14:textId="77777777" w:rsidR="00FB401E" w:rsidRDefault="00FB401E" w:rsidP="008C7DAA">
            <w:r>
              <w:t>Check SCR1217 added again</w:t>
            </w:r>
          </w:p>
        </w:tc>
      </w:tr>
      <w:tr w:rsidR="00C84827" w:rsidRPr="00A00ADE" w14:paraId="0CEDBF65" w14:textId="77777777" w:rsidTr="009B4FED">
        <w:trPr>
          <w:trHeight w:val="284"/>
        </w:trPr>
        <w:tc>
          <w:tcPr>
            <w:tcW w:w="1418" w:type="dxa"/>
          </w:tcPr>
          <w:p w14:paraId="2E10BC44" w14:textId="77777777" w:rsidR="00C84827" w:rsidRDefault="00C84827" w:rsidP="008C7DAA">
            <w:r>
              <w:t>009</w:t>
            </w:r>
          </w:p>
        </w:tc>
        <w:tc>
          <w:tcPr>
            <w:tcW w:w="1418" w:type="dxa"/>
          </w:tcPr>
          <w:p w14:paraId="531342FC" w14:textId="77777777" w:rsidR="00C84827" w:rsidRDefault="00C84827" w:rsidP="008C7DAA">
            <w:r>
              <w:t>18.02.2020</w:t>
            </w:r>
          </w:p>
        </w:tc>
        <w:tc>
          <w:tcPr>
            <w:tcW w:w="1418" w:type="dxa"/>
          </w:tcPr>
          <w:p w14:paraId="24FDA5ED" w14:textId="77777777" w:rsidR="00C84827" w:rsidRDefault="00C84827" w:rsidP="008C7DAA">
            <w:r>
              <w:t>KA/MGO</w:t>
            </w:r>
          </w:p>
        </w:tc>
        <w:tc>
          <w:tcPr>
            <w:tcW w:w="5555" w:type="dxa"/>
            <w:gridSpan w:val="2"/>
          </w:tcPr>
          <w:p w14:paraId="31D3298C" w14:textId="77777777" w:rsidR="00C84827" w:rsidRDefault="00C84827" w:rsidP="008C7DAA">
            <w:r>
              <w:t>Revision + template update</w:t>
            </w:r>
          </w:p>
        </w:tc>
      </w:tr>
      <w:tr w:rsidR="002143DF" w:rsidRPr="00A00ADE" w14:paraId="12D6309D"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7D44FE0" w14:textId="77777777" w:rsidR="002143DF" w:rsidRDefault="002143DF" w:rsidP="008C7DAA">
            <w:r>
              <w:t>010</w:t>
            </w:r>
          </w:p>
        </w:tc>
        <w:tc>
          <w:tcPr>
            <w:tcW w:w="1418" w:type="dxa"/>
          </w:tcPr>
          <w:p w14:paraId="4708F11B" w14:textId="77777777" w:rsidR="002143DF" w:rsidRDefault="002143DF" w:rsidP="008C7DAA">
            <w:r>
              <w:t>03.03.2020</w:t>
            </w:r>
          </w:p>
        </w:tc>
        <w:tc>
          <w:tcPr>
            <w:tcW w:w="1418" w:type="dxa"/>
          </w:tcPr>
          <w:p w14:paraId="3D168382" w14:textId="77777777" w:rsidR="002143DF" w:rsidRDefault="00351234" w:rsidP="008C7DAA">
            <w:r>
              <w:t>J</w:t>
            </w:r>
            <w:r w:rsidR="002143DF">
              <w:t>ST/MGO</w:t>
            </w:r>
          </w:p>
        </w:tc>
        <w:tc>
          <w:tcPr>
            <w:tcW w:w="5555" w:type="dxa"/>
            <w:gridSpan w:val="2"/>
          </w:tcPr>
          <w:p w14:paraId="23BFDEE1" w14:textId="77777777" w:rsidR="002143DF" w:rsidRDefault="002143DF" w:rsidP="008C7DAA">
            <w:r>
              <w:t xml:space="preserve">Check </w:t>
            </w:r>
            <w:r w:rsidRPr="002143DF">
              <w:t>SCR1057</w:t>
            </w:r>
            <w:r>
              <w:t xml:space="preserve"> removed</w:t>
            </w:r>
          </w:p>
        </w:tc>
      </w:tr>
      <w:tr w:rsidR="00351234" w:rsidRPr="00A00ADE" w14:paraId="2BEFCAB9" w14:textId="77777777" w:rsidTr="009B4FED">
        <w:trPr>
          <w:trHeight w:val="284"/>
        </w:trPr>
        <w:tc>
          <w:tcPr>
            <w:tcW w:w="1418" w:type="dxa"/>
          </w:tcPr>
          <w:p w14:paraId="3E13A677" w14:textId="77777777" w:rsidR="00351234" w:rsidRDefault="00351234" w:rsidP="008C7DAA">
            <w:r>
              <w:t>011</w:t>
            </w:r>
          </w:p>
        </w:tc>
        <w:tc>
          <w:tcPr>
            <w:tcW w:w="1418" w:type="dxa"/>
          </w:tcPr>
          <w:p w14:paraId="12E5FC40" w14:textId="77777777" w:rsidR="00351234" w:rsidRDefault="00351234" w:rsidP="008C7DAA">
            <w:r>
              <w:t>06.05.2020</w:t>
            </w:r>
          </w:p>
        </w:tc>
        <w:tc>
          <w:tcPr>
            <w:tcW w:w="1418" w:type="dxa"/>
          </w:tcPr>
          <w:p w14:paraId="1C0ACEA3" w14:textId="77777777" w:rsidR="00351234" w:rsidRDefault="00351234" w:rsidP="008C7DAA">
            <w:r>
              <w:t>JST</w:t>
            </w:r>
            <w:r w:rsidR="004B2DB8">
              <w:t>/MGO</w:t>
            </w:r>
          </w:p>
        </w:tc>
        <w:tc>
          <w:tcPr>
            <w:tcW w:w="5555" w:type="dxa"/>
            <w:gridSpan w:val="2"/>
          </w:tcPr>
          <w:p w14:paraId="65A5FD35" w14:textId="77777777" w:rsidR="00351234" w:rsidRDefault="00351234" w:rsidP="008C7DAA">
            <w:r>
              <w:t>Item removed from guidelines for parameter description and values</w:t>
            </w:r>
          </w:p>
        </w:tc>
      </w:tr>
      <w:tr w:rsidR="00667084" w:rsidRPr="00A00ADE" w14:paraId="7B7A3CF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940E756" w14:textId="77777777" w:rsidR="00667084" w:rsidRDefault="00667084" w:rsidP="008C7DAA">
            <w:r>
              <w:t>012</w:t>
            </w:r>
          </w:p>
        </w:tc>
        <w:tc>
          <w:tcPr>
            <w:tcW w:w="1418" w:type="dxa"/>
          </w:tcPr>
          <w:p w14:paraId="39F796B3" w14:textId="77777777" w:rsidR="00667084" w:rsidRDefault="00667084" w:rsidP="008C7DAA">
            <w:r>
              <w:t>19.06.2020</w:t>
            </w:r>
          </w:p>
        </w:tc>
        <w:tc>
          <w:tcPr>
            <w:tcW w:w="1418" w:type="dxa"/>
          </w:tcPr>
          <w:p w14:paraId="6A5D1D4D" w14:textId="77777777" w:rsidR="00667084" w:rsidRDefault="00667084" w:rsidP="008C7DAA">
            <w:r>
              <w:t>KA/MGO</w:t>
            </w:r>
          </w:p>
        </w:tc>
        <w:tc>
          <w:tcPr>
            <w:tcW w:w="5555" w:type="dxa"/>
            <w:gridSpan w:val="2"/>
          </w:tcPr>
          <w:p w14:paraId="113A0FBB" w14:textId="77777777" w:rsidR="00667084" w:rsidRDefault="00667084" w:rsidP="008C7DAA">
            <w:r>
              <w:t>Check SCR1250 updated</w:t>
            </w:r>
          </w:p>
        </w:tc>
      </w:tr>
      <w:tr w:rsidR="009B4FED" w:rsidRPr="00A00ADE" w14:paraId="420640BD" w14:textId="77777777" w:rsidTr="009B4FED">
        <w:trPr>
          <w:trHeight w:val="284"/>
        </w:trPr>
        <w:tc>
          <w:tcPr>
            <w:tcW w:w="1418" w:type="dxa"/>
          </w:tcPr>
          <w:p w14:paraId="1B81CD3D" w14:textId="77777777" w:rsidR="009B4FED" w:rsidRDefault="009B4FED" w:rsidP="009B4FED">
            <w:r>
              <w:t>013</w:t>
            </w:r>
          </w:p>
        </w:tc>
        <w:tc>
          <w:tcPr>
            <w:tcW w:w="1418" w:type="dxa"/>
          </w:tcPr>
          <w:p w14:paraId="5DAB5A3A" w14:textId="77777777" w:rsidR="009B4FED" w:rsidRDefault="009B4FED" w:rsidP="009B4FED">
            <w:r>
              <w:t>13.08.2020</w:t>
            </w:r>
          </w:p>
        </w:tc>
        <w:tc>
          <w:tcPr>
            <w:tcW w:w="1418" w:type="dxa"/>
          </w:tcPr>
          <w:p w14:paraId="11B13E56" w14:textId="77777777" w:rsidR="009B4FED" w:rsidRDefault="009B4FED" w:rsidP="009B4FED">
            <w:r>
              <w:t>JST/MGO</w:t>
            </w:r>
          </w:p>
        </w:tc>
        <w:tc>
          <w:tcPr>
            <w:tcW w:w="5555" w:type="dxa"/>
            <w:gridSpan w:val="2"/>
          </w:tcPr>
          <w:p w14:paraId="57B125DC" w14:textId="77777777" w:rsidR="009B4FED" w:rsidRDefault="009B4FED" w:rsidP="009B4FED">
            <w:r>
              <w:t>Check SCR1217 removed</w:t>
            </w:r>
          </w:p>
        </w:tc>
      </w:tr>
      <w:tr w:rsidR="00C44150" w:rsidRPr="00A00ADE" w14:paraId="56EFE90F"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4EE6802" w14:textId="77777777" w:rsidR="00C44150" w:rsidRDefault="00C44150" w:rsidP="009B4FED">
            <w:r>
              <w:t>014</w:t>
            </w:r>
          </w:p>
        </w:tc>
        <w:tc>
          <w:tcPr>
            <w:tcW w:w="1418" w:type="dxa"/>
          </w:tcPr>
          <w:p w14:paraId="4918C3EE" w14:textId="77777777" w:rsidR="00C44150" w:rsidRDefault="00C44150" w:rsidP="009B4FED">
            <w:r>
              <w:t>28.09.2020</w:t>
            </w:r>
          </w:p>
        </w:tc>
        <w:tc>
          <w:tcPr>
            <w:tcW w:w="1418" w:type="dxa"/>
          </w:tcPr>
          <w:p w14:paraId="56216BEF" w14:textId="77777777" w:rsidR="00C44150" w:rsidRDefault="00C44150" w:rsidP="009B4FED">
            <w:r>
              <w:t>KA/MGO</w:t>
            </w:r>
          </w:p>
        </w:tc>
        <w:tc>
          <w:tcPr>
            <w:tcW w:w="5555" w:type="dxa"/>
            <w:gridSpan w:val="2"/>
          </w:tcPr>
          <w:p w14:paraId="5B368DEF" w14:textId="77777777" w:rsidR="00C44150" w:rsidRDefault="00C44150" w:rsidP="009B4FED">
            <w:r>
              <w:t>Guidelines updated under Administrative Metadata Element wizard &gt; Connection Names</w:t>
            </w:r>
          </w:p>
        </w:tc>
      </w:tr>
      <w:tr w:rsidR="005951E5" w:rsidRPr="00A00ADE" w14:paraId="48F162BA" w14:textId="77777777" w:rsidTr="009B4FED">
        <w:trPr>
          <w:trHeight w:val="284"/>
        </w:trPr>
        <w:tc>
          <w:tcPr>
            <w:tcW w:w="1418" w:type="dxa"/>
          </w:tcPr>
          <w:p w14:paraId="4CCCB91E" w14:textId="77777777" w:rsidR="005951E5" w:rsidRDefault="005951E5" w:rsidP="009B4FED">
            <w:r>
              <w:t>015</w:t>
            </w:r>
          </w:p>
        </w:tc>
        <w:tc>
          <w:tcPr>
            <w:tcW w:w="1418" w:type="dxa"/>
          </w:tcPr>
          <w:p w14:paraId="64E6977A" w14:textId="77777777" w:rsidR="005951E5" w:rsidRDefault="005951E5" w:rsidP="009B4FED">
            <w:r>
              <w:t>06.01.2020</w:t>
            </w:r>
          </w:p>
        </w:tc>
        <w:tc>
          <w:tcPr>
            <w:tcW w:w="1418" w:type="dxa"/>
          </w:tcPr>
          <w:p w14:paraId="7D4E0C84" w14:textId="77777777" w:rsidR="005951E5" w:rsidRDefault="005951E5" w:rsidP="009B4FED">
            <w:r>
              <w:t>JST/MGO</w:t>
            </w:r>
          </w:p>
        </w:tc>
        <w:tc>
          <w:tcPr>
            <w:tcW w:w="5555" w:type="dxa"/>
            <w:gridSpan w:val="2"/>
          </w:tcPr>
          <w:p w14:paraId="3643250E" w14:textId="77777777" w:rsidR="005951E5" w:rsidRDefault="005951E5" w:rsidP="009B4FED">
            <w:r>
              <w:t xml:space="preserve">Check </w:t>
            </w:r>
            <w:r w:rsidRPr="005951E5">
              <w:t>SCR1249</w:t>
            </w:r>
            <w:r>
              <w:t xml:space="preserve"> removed</w:t>
            </w:r>
          </w:p>
        </w:tc>
      </w:tr>
      <w:tr w:rsidR="002768B4" w:rsidRPr="00A00ADE" w14:paraId="2A2FBEC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6F654ED6" w14:textId="77777777" w:rsidR="002768B4" w:rsidRDefault="002768B4" w:rsidP="009B4FED">
            <w:r>
              <w:t>016</w:t>
            </w:r>
          </w:p>
        </w:tc>
        <w:tc>
          <w:tcPr>
            <w:tcW w:w="1418" w:type="dxa"/>
          </w:tcPr>
          <w:p w14:paraId="1C8E5CB5" w14:textId="77777777" w:rsidR="002768B4" w:rsidRDefault="002768B4" w:rsidP="009B4FED">
            <w:r>
              <w:t>02.04.2021</w:t>
            </w:r>
          </w:p>
        </w:tc>
        <w:tc>
          <w:tcPr>
            <w:tcW w:w="1418" w:type="dxa"/>
          </w:tcPr>
          <w:p w14:paraId="1C875410" w14:textId="77777777" w:rsidR="002768B4" w:rsidRDefault="002768B4" w:rsidP="009B4FED">
            <w:r>
              <w:t>PDB/MGO</w:t>
            </w:r>
          </w:p>
        </w:tc>
        <w:tc>
          <w:tcPr>
            <w:tcW w:w="5555" w:type="dxa"/>
            <w:gridSpan w:val="2"/>
          </w:tcPr>
          <w:p w14:paraId="0EB0A828" w14:textId="77777777" w:rsidR="002768B4" w:rsidRDefault="002768B4" w:rsidP="009B4FED">
            <w:r>
              <w:t>Note added on XML documentation</w:t>
            </w:r>
          </w:p>
        </w:tc>
      </w:tr>
      <w:tr w:rsidR="004B0A9D" w:rsidRPr="00A00ADE" w14:paraId="01115ADF" w14:textId="77777777" w:rsidTr="009B4FED">
        <w:trPr>
          <w:trHeight w:val="284"/>
        </w:trPr>
        <w:tc>
          <w:tcPr>
            <w:tcW w:w="1418" w:type="dxa"/>
          </w:tcPr>
          <w:p w14:paraId="04B7A820" w14:textId="77777777" w:rsidR="004B0A9D" w:rsidRDefault="004B0A9D" w:rsidP="009B4FED">
            <w:r>
              <w:t>017</w:t>
            </w:r>
          </w:p>
        </w:tc>
        <w:tc>
          <w:tcPr>
            <w:tcW w:w="1418" w:type="dxa"/>
          </w:tcPr>
          <w:p w14:paraId="14B98B73" w14:textId="77777777" w:rsidR="004B0A9D" w:rsidRDefault="004B0A9D" w:rsidP="009B4FED">
            <w:r>
              <w:t>12.05.2021</w:t>
            </w:r>
          </w:p>
        </w:tc>
        <w:tc>
          <w:tcPr>
            <w:tcW w:w="1418" w:type="dxa"/>
          </w:tcPr>
          <w:p w14:paraId="2D277A9E" w14:textId="77777777" w:rsidR="004B0A9D" w:rsidRDefault="004B0A9D" w:rsidP="009B4FED">
            <w:r>
              <w:t>JST/MGO</w:t>
            </w:r>
          </w:p>
        </w:tc>
        <w:tc>
          <w:tcPr>
            <w:tcW w:w="5555" w:type="dxa"/>
            <w:gridSpan w:val="2"/>
          </w:tcPr>
          <w:p w14:paraId="5E97CFF2" w14:textId="77777777" w:rsidR="004B0A9D" w:rsidRDefault="004B0A9D" w:rsidP="009B4FED">
            <w:r>
              <w:t>SCR1250 and SCR1012 updated</w:t>
            </w:r>
          </w:p>
        </w:tc>
      </w:tr>
      <w:tr w:rsidR="00976398" w:rsidRPr="00A00ADE" w14:paraId="43053A3B"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1D7DC54" w14:textId="77777777" w:rsidR="00976398" w:rsidRDefault="00976398" w:rsidP="009B4FED">
            <w:r>
              <w:t>018</w:t>
            </w:r>
          </w:p>
        </w:tc>
        <w:tc>
          <w:tcPr>
            <w:tcW w:w="1418" w:type="dxa"/>
          </w:tcPr>
          <w:p w14:paraId="212C48A7" w14:textId="77777777" w:rsidR="00976398" w:rsidRDefault="00976398" w:rsidP="009B4FED">
            <w:r>
              <w:t>31.05.2021</w:t>
            </w:r>
          </w:p>
        </w:tc>
        <w:tc>
          <w:tcPr>
            <w:tcW w:w="1418" w:type="dxa"/>
          </w:tcPr>
          <w:p w14:paraId="3AEBEE3F" w14:textId="77777777" w:rsidR="00976398" w:rsidRDefault="00976398" w:rsidP="009B4FED">
            <w:r>
              <w:t>PDB/MGO</w:t>
            </w:r>
          </w:p>
        </w:tc>
        <w:tc>
          <w:tcPr>
            <w:tcW w:w="5555" w:type="dxa"/>
            <w:gridSpan w:val="2"/>
          </w:tcPr>
          <w:p w14:paraId="081FB23B" w14:textId="77777777" w:rsidR="00976398" w:rsidRDefault="00976398" w:rsidP="009B4FED">
            <w:r>
              <w:t>Obsolete DCF guideline removed</w:t>
            </w:r>
          </w:p>
        </w:tc>
      </w:tr>
      <w:tr w:rsidR="007F5389" w:rsidRPr="00A00ADE" w14:paraId="6FC39B11" w14:textId="77777777" w:rsidTr="009B4FED">
        <w:trPr>
          <w:trHeight w:val="284"/>
        </w:trPr>
        <w:tc>
          <w:tcPr>
            <w:tcW w:w="1418" w:type="dxa"/>
          </w:tcPr>
          <w:p w14:paraId="3A97B723" w14:textId="77777777" w:rsidR="007F5389" w:rsidRDefault="007F5389" w:rsidP="009B4FED">
            <w:r>
              <w:t>019</w:t>
            </w:r>
          </w:p>
        </w:tc>
        <w:tc>
          <w:tcPr>
            <w:tcW w:w="1418" w:type="dxa"/>
          </w:tcPr>
          <w:p w14:paraId="69597B0D" w14:textId="77777777" w:rsidR="007F5389" w:rsidRDefault="007F5389" w:rsidP="009B4FED">
            <w:r>
              <w:t>06.07.2021</w:t>
            </w:r>
          </w:p>
        </w:tc>
        <w:tc>
          <w:tcPr>
            <w:tcW w:w="1418" w:type="dxa"/>
          </w:tcPr>
          <w:p w14:paraId="28D28A8D" w14:textId="77777777" w:rsidR="007F5389" w:rsidRDefault="007F5389" w:rsidP="009B4FED">
            <w:r>
              <w:t>JST/MGO</w:t>
            </w:r>
          </w:p>
        </w:tc>
        <w:tc>
          <w:tcPr>
            <w:tcW w:w="5555" w:type="dxa"/>
            <w:gridSpan w:val="2"/>
          </w:tcPr>
          <w:p w14:paraId="3019FB1F" w14:textId="77777777" w:rsidR="007F5389" w:rsidRDefault="007F5389" w:rsidP="009B4FED">
            <w:r>
              <w:t>SCR1013 removed</w:t>
            </w:r>
          </w:p>
        </w:tc>
      </w:tr>
      <w:tr w:rsidR="009E2C4D" w:rsidRPr="00A00ADE" w14:paraId="2394D8D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E20CDF7" w14:textId="77777777" w:rsidR="009E2C4D" w:rsidRDefault="009E2C4D" w:rsidP="009B4FED">
            <w:r>
              <w:t>020</w:t>
            </w:r>
          </w:p>
        </w:tc>
        <w:tc>
          <w:tcPr>
            <w:tcW w:w="1418" w:type="dxa"/>
          </w:tcPr>
          <w:p w14:paraId="0B8A6110" w14:textId="77777777" w:rsidR="009E2C4D" w:rsidRDefault="009E2C4D" w:rsidP="009B4FED">
            <w:r>
              <w:t>19.10.2021</w:t>
            </w:r>
          </w:p>
        </w:tc>
        <w:tc>
          <w:tcPr>
            <w:tcW w:w="1418" w:type="dxa"/>
          </w:tcPr>
          <w:p w14:paraId="56BA5E9B" w14:textId="77777777" w:rsidR="009E2C4D" w:rsidRDefault="009E2C4D" w:rsidP="009B4FED">
            <w:r>
              <w:t>PDB/MGO</w:t>
            </w:r>
          </w:p>
        </w:tc>
        <w:tc>
          <w:tcPr>
            <w:tcW w:w="5555" w:type="dxa"/>
            <w:gridSpan w:val="2"/>
          </w:tcPr>
          <w:p w14:paraId="46CC3833" w14:textId="77777777" w:rsidR="009E2C4D" w:rsidRDefault="009E2C4D" w:rsidP="009B4FED">
            <w:r w:rsidRPr="009E2C4D">
              <w:t>SCR1257 added, administrative metadata section updated, title case section updated, minimum DMA version section removed, Dojo use cases section added</w:t>
            </w:r>
          </w:p>
        </w:tc>
      </w:tr>
      <w:tr w:rsidR="00046A32" w:rsidRPr="00A00ADE" w14:paraId="02A611F2" w14:textId="77777777" w:rsidTr="009B4FED">
        <w:trPr>
          <w:trHeight w:val="284"/>
        </w:trPr>
        <w:tc>
          <w:tcPr>
            <w:tcW w:w="1418" w:type="dxa"/>
          </w:tcPr>
          <w:p w14:paraId="204F818E" w14:textId="77777777" w:rsidR="00046A32" w:rsidRDefault="00046A32" w:rsidP="00046A32">
            <w:r>
              <w:t>021</w:t>
            </w:r>
          </w:p>
        </w:tc>
        <w:tc>
          <w:tcPr>
            <w:tcW w:w="1418" w:type="dxa"/>
          </w:tcPr>
          <w:p w14:paraId="2529E913" w14:textId="77777777" w:rsidR="00046A32" w:rsidRDefault="00046A32" w:rsidP="00046A32">
            <w:r>
              <w:t>10.12.2021</w:t>
            </w:r>
          </w:p>
        </w:tc>
        <w:tc>
          <w:tcPr>
            <w:tcW w:w="1418" w:type="dxa"/>
          </w:tcPr>
          <w:p w14:paraId="53DF3220" w14:textId="77777777" w:rsidR="00046A32" w:rsidRDefault="00046A32" w:rsidP="00046A32">
            <w:r>
              <w:t>JST/MGO</w:t>
            </w:r>
          </w:p>
        </w:tc>
        <w:tc>
          <w:tcPr>
            <w:tcW w:w="5555" w:type="dxa"/>
            <w:gridSpan w:val="2"/>
          </w:tcPr>
          <w:p w14:paraId="3492E69E" w14:textId="77777777" w:rsidR="00046A32" w:rsidRPr="009E2C4D" w:rsidRDefault="00046A32" w:rsidP="00046A32">
            <w:r w:rsidRPr="00BC23B1">
              <w:t>SCR1141</w:t>
            </w:r>
            <w:r>
              <w:t>:</w:t>
            </w:r>
            <w:r w:rsidRPr="00BC23B1">
              <w:t xml:space="preserve"> </w:t>
            </w:r>
            <w:r>
              <w:t xml:space="preserve">Info </w:t>
            </w:r>
            <w:r w:rsidRPr="00BC23B1">
              <w:t>added on inter-process performance</w:t>
            </w:r>
          </w:p>
        </w:tc>
      </w:tr>
      <w:tr w:rsidR="00D210C6" w:rsidRPr="00A00ADE" w14:paraId="0209E7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80B1C86" w14:textId="77777777" w:rsidR="00D210C6" w:rsidRDefault="00D210C6" w:rsidP="00046A32">
            <w:r>
              <w:t>022</w:t>
            </w:r>
          </w:p>
        </w:tc>
        <w:tc>
          <w:tcPr>
            <w:tcW w:w="1418" w:type="dxa"/>
          </w:tcPr>
          <w:p w14:paraId="1D520F95" w14:textId="77777777" w:rsidR="00D210C6" w:rsidRDefault="00D210C6" w:rsidP="00046A32">
            <w:r>
              <w:t>04.02.2022</w:t>
            </w:r>
          </w:p>
        </w:tc>
        <w:tc>
          <w:tcPr>
            <w:tcW w:w="1418" w:type="dxa"/>
          </w:tcPr>
          <w:p w14:paraId="702C9BDF" w14:textId="77777777" w:rsidR="00D210C6" w:rsidRDefault="00D210C6" w:rsidP="00046A32">
            <w:r>
              <w:t>JST/MGO</w:t>
            </w:r>
          </w:p>
        </w:tc>
        <w:tc>
          <w:tcPr>
            <w:tcW w:w="5555" w:type="dxa"/>
            <w:gridSpan w:val="2"/>
          </w:tcPr>
          <w:p w14:paraId="7A64A48E" w14:textId="77777777" w:rsidR="00D210C6" w:rsidRPr="00BC23B1" w:rsidRDefault="00D210C6" w:rsidP="00046A32">
            <w:r>
              <w:t>Obsolete checks removed</w:t>
            </w:r>
          </w:p>
        </w:tc>
      </w:tr>
      <w:tr w:rsidR="00E526A7" w:rsidRPr="00A00ADE" w14:paraId="6CFA5497" w14:textId="77777777" w:rsidTr="009B4FED">
        <w:trPr>
          <w:trHeight w:val="284"/>
        </w:trPr>
        <w:tc>
          <w:tcPr>
            <w:tcW w:w="1418" w:type="dxa"/>
          </w:tcPr>
          <w:p w14:paraId="50F69279" w14:textId="77777777" w:rsidR="00E526A7" w:rsidRDefault="00E526A7" w:rsidP="00046A32">
            <w:r>
              <w:t>023</w:t>
            </w:r>
          </w:p>
        </w:tc>
        <w:tc>
          <w:tcPr>
            <w:tcW w:w="1418" w:type="dxa"/>
          </w:tcPr>
          <w:p w14:paraId="1E5DFFBB" w14:textId="77777777" w:rsidR="00E526A7" w:rsidRDefault="00E526A7" w:rsidP="00046A32">
            <w:r>
              <w:t>21.10.2022</w:t>
            </w:r>
          </w:p>
        </w:tc>
        <w:tc>
          <w:tcPr>
            <w:tcW w:w="1418" w:type="dxa"/>
          </w:tcPr>
          <w:p w14:paraId="17287643" w14:textId="77777777" w:rsidR="00E526A7" w:rsidRDefault="00E526A7" w:rsidP="00046A32">
            <w:r>
              <w:t>JST</w:t>
            </w:r>
          </w:p>
        </w:tc>
        <w:tc>
          <w:tcPr>
            <w:tcW w:w="5555" w:type="dxa"/>
            <w:gridSpan w:val="2"/>
          </w:tcPr>
          <w:p w14:paraId="064DAD34" w14:textId="77777777" w:rsidR="00E526A7" w:rsidRDefault="00E526A7" w:rsidP="00046A32">
            <w:r>
              <w:t>Obsolete checks removed</w:t>
            </w:r>
          </w:p>
        </w:tc>
      </w:tr>
    </w:tbl>
    <w:p w14:paraId="5A8C279B" w14:textId="77777777" w:rsidR="00F92BC1" w:rsidRDefault="00F92BC1" w:rsidP="008C7DAA"/>
    <w:p w14:paraId="4DD83DCC" w14:textId="77777777" w:rsidR="003A037E" w:rsidRDefault="003A037E" w:rsidP="00B30A73">
      <w:pPr>
        <w:pStyle w:val="Heading1"/>
      </w:pPr>
      <w:bookmarkStart w:id="0" w:name="_Toc94856553"/>
      <w:r>
        <w:lastRenderedPageBreak/>
        <w:t>Introduction</w:t>
      </w:r>
      <w:bookmarkEnd w:id="0"/>
    </w:p>
    <w:p w14:paraId="7BC7A8CD"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35A3BDAE"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65B083C4"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3FBBE1F3"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25D808C3"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6BD4E060"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60B0C446" w14:textId="77777777" w:rsidR="003B0D0C" w:rsidRDefault="003B0D0C" w:rsidP="008C7DAA">
      <w:r>
        <w:t>You must verify every item in the protocol development checklist and specify “OK”, “Fail” or “NA” every time.</w:t>
      </w:r>
    </w:p>
    <w:p w14:paraId="7866A5F1"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14F8F9B4"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2E901847"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690023DF" w14:textId="77777777" w:rsidR="000F1C01" w:rsidRPr="000F1C01" w:rsidRDefault="000F1C01" w:rsidP="006B59B9"/>
    <w:p w14:paraId="456D182C" w14:textId="77777777" w:rsidR="000F1C01" w:rsidRPr="000F1C01" w:rsidRDefault="000F1C01" w:rsidP="006B59B9"/>
    <w:p w14:paraId="05453AFC" w14:textId="77777777" w:rsidR="000F1C01" w:rsidRDefault="000F1C01" w:rsidP="000F1C01"/>
    <w:p w14:paraId="4BF497B5" w14:textId="77777777" w:rsidR="000F1C01" w:rsidRPr="000F1C01" w:rsidRDefault="008A3994" w:rsidP="006B59B9">
      <w:pPr>
        <w:pStyle w:val="Heading1"/>
      </w:pPr>
      <w:bookmarkStart w:id="1" w:name="_Toc94856554"/>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1B60007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016CE382" w14:textId="77777777" w:rsidR="001359D9" w:rsidRPr="00A022D0" w:rsidRDefault="001359D9" w:rsidP="005F619A">
            <w:pPr>
              <w:spacing w:after="160"/>
            </w:pPr>
            <w:r w:rsidRPr="00A022D0">
              <w:rPr>
                <w:b/>
                <w:noProof/>
              </w:rPr>
              <w:t>Note</w:t>
            </w:r>
            <w:r w:rsidRPr="00A022D0">
              <w:rPr>
                <w:noProof/>
              </w:rPr>
              <w:t>:</w:t>
            </w:r>
          </w:p>
        </w:tc>
        <w:tc>
          <w:tcPr>
            <w:tcW w:w="8534" w:type="dxa"/>
          </w:tcPr>
          <w:p w14:paraId="4960A328"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4CFE8662" w14:textId="77777777" w:rsidR="000F1C01" w:rsidRPr="000F1C01" w:rsidRDefault="000F1C01" w:rsidP="006B59B9">
      <w:pPr>
        <w:pStyle w:val="Heading2"/>
      </w:pPr>
      <w:bookmarkStart w:id="3" w:name="_Toc94856555"/>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74E498D9"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5B763D6F" w14:textId="77777777" w:rsidR="000F1C01" w:rsidRPr="000F1C01" w:rsidRDefault="000F1C01" w:rsidP="000F1C01">
            <w:pPr>
              <w:jc w:val="left"/>
              <w:rPr>
                <w:b/>
              </w:rPr>
            </w:pPr>
            <w:r w:rsidRPr="000F1C01">
              <w:rPr>
                <w:b/>
              </w:rPr>
              <w:t>Protocol name</w:t>
            </w:r>
          </w:p>
        </w:tc>
        <w:tc>
          <w:tcPr>
            <w:tcW w:w="7261" w:type="dxa"/>
          </w:tcPr>
          <w:p w14:paraId="621FB160" w14:textId="664AFFDE" w:rsidR="000F1C01" w:rsidRPr="00567E7B" w:rsidRDefault="00925A5D" w:rsidP="000F1C01">
            <w:pPr>
              <w:jc w:val="left"/>
            </w:pPr>
            <w:r>
              <w:t>S</w:t>
            </w:r>
            <w:r w:rsidR="00527C8E">
              <w:t>LC SDF</w:t>
            </w:r>
            <w:r>
              <w:t xml:space="preserve"> OpenConfig</w:t>
            </w:r>
          </w:p>
        </w:tc>
      </w:tr>
      <w:tr w:rsidR="000F1C01" w:rsidRPr="000F1C01" w14:paraId="5A472D22" w14:textId="77777777" w:rsidTr="000F1C01">
        <w:trPr>
          <w:trHeight w:val="293"/>
        </w:trPr>
        <w:tc>
          <w:tcPr>
            <w:tcW w:w="2563" w:type="dxa"/>
          </w:tcPr>
          <w:p w14:paraId="00C8A908" w14:textId="77777777" w:rsidR="000F1C01" w:rsidRPr="000F1C01" w:rsidRDefault="000F1C01" w:rsidP="000F1C01">
            <w:pPr>
              <w:jc w:val="left"/>
              <w:rPr>
                <w:b/>
              </w:rPr>
            </w:pPr>
            <w:r w:rsidRPr="000F1C01">
              <w:rPr>
                <w:b/>
              </w:rPr>
              <w:t>Protocol version</w:t>
            </w:r>
          </w:p>
        </w:tc>
        <w:tc>
          <w:tcPr>
            <w:tcW w:w="7261" w:type="dxa"/>
          </w:tcPr>
          <w:p w14:paraId="2D095679" w14:textId="4A43F1EC" w:rsidR="000F1C01" w:rsidRPr="000F1C01" w:rsidRDefault="00925A5D" w:rsidP="000F1C01">
            <w:pPr>
              <w:jc w:val="left"/>
            </w:pPr>
            <w:r>
              <w:t>1.0.0.</w:t>
            </w:r>
            <w:r w:rsidR="00FE1A40">
              <w:t>3</w:t>
            </w:r>
          </w:p>
        </w:tc>
      </w:tr>
      <w:tr w:rsidR="000F1C01" w:rsidRPr="000F1C01" w14:paraId="63B5B878"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779B5A23" w14:textId="77777777" w:rsidR="000F1C01" w:rsidRPr="000F1C01" w:rsidRDefault="000F1C01" w:rsidP="000F1C01">
            <w:pPr>
              <w:jc w:val="left"/>
              <w:rPr>
                <w:b/>
              </w:rPr>
            </w:pPr>
            <w:r w:rsidRPr="000F1C01">
              <w:rPr>
                <w:b/>
              </w:rPr>
              <w:t>SLC integration engineer</w:t>
            </w:r>
          </w:p>
        </w:tc>
        <w:tc>
          <w:tcPr>
            <w:tcW w:w="7261" w:type="dxa"/>
          </w:tcPr>
          <w:p w14:paraId="1DDDDEB6" w14:textId="06DF441A" w:rsidR="000F1C01" w:rsidRPr="000F1C01" w:rsidRDefault="00711B90" w:rsidP="000F1C01">
            <w:pPr>
              <w:jc w:val="left"/>
            </w:pPr>
            <w:r>
              <w:t>FC</w:t>
            </w:r>
            <w:r w:rsidR="00925A5D">
              <w:t>O</w:t>
            </w:r>
          </w:p>
        </w:tc>
      </w:tr>
      <w:tr w:rsidR="000F1C01" w:rsidRPr="000F1C01" w14:paraId="1EA81CE4" w14:textId="77777777" w:rsidTr="000F1C01">
        <w:trPr>
          <w:trHeight w:val="293"/>
        </w:trPr>
        <w:tc>
          <w:tcPr>
            <w:tcW w:w="2563" w:type="dxa"/>
          </w:tcPr>
          <w:p w14:paraId="4D72B0F4" w14:textId="77777777" w:rsidR="000F1C01" w:rsidRPr="000F1C01" w:rsidRDefault="000F1C01" w:rsidP="000F1C01">
            <w:pPr>
              <w:jc w:val="left"/>
              <w:rPr>
                <w:b/>
              </w:rPr>
            </w:pPr>
            <w:r w:rsidRPr="000F1C01">
              <w:rPr>
                <w:b/>
              </w:rPr>
              <w:t>Date</w:t>
            </w:r>
          </w:p>
        </w:tc>
        <w:tc>
          <w:tcPr>
            <w:tcW w:w="7261" w:type="dxa"/>
          </w:tcPr>
          <w:p w14:paraId="43FB66EB" w14:textId="27566D1A" w:rsidR="000F1C01" w:rsidRPr="000F1C01" w:rsidRDefault="00FE1A40" w:rsidP="000F1C01">
            <w:pPr>
              <w:jc w:val="left"/>
            </w:pPr>
            <w:r>
              <w:t>05</w:t>
            </w:r>
            <w:r w:rsidR="00925A5D">
              <w:t>/</w:t>
            </w:r>
            <w:r>
              <w:t>01</w:t>
            </w:r>
            <w:r w:rsidR="00925A5D">
              <w:t>/202</w:t>
            </w:r>
            <w:r>
              <w:t>4</w:t>
            </w:r>
          </w:p>
        </w:tc>
      </w:tr>
      <w:tr w:rsidR="000F1C01" w:rsidRPr="000F1C01" w14:paraId="231C515F"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3269104D" w14:textId="77777777" w:rsidR="000F1C01" w:rsidRPr="000F1C01" w:rsidRDefault="000F1C01" w:rsidP="000F1C01">
            <w:pPr>
              <w:jc w:val="left"/>
              <w:rPr>
                <w:b/>
              </w:rPr>
            </w:pPr>
            <w:r w:rsidRPr="000F1C01">
              <w:rPr>
                <w:b/>
              </w:rPr>
              <w:t>Remarks</w:t>
            </w:r>
          </w:p>
        </w:tc>
        <w:tc>
          <w:tcPr>
            <w:tcW w:w="7261" w:type="dxa"/>
          </w:tcPr>
          <w:p w14:paraId="03A319AA" w14:textId="77777777" w:rsidR="000F1C01" w:rsidRPr="000F1C01" w:rsidRDefault="000F1C01" w:rsidP="000F1C01">
            <w:pPr>
              <w:jc w:val="left"/>
            </w:pPr>
          </w:p>
        </w:tc>
      </w:tr>
    </w:tbl>
    <w:p w14:paraId="106A6F59"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5E3E67E5" w14:textId="77777777" w:rsidR="000F1C01" w:rsidRPr="000F1C01" w:rsidRDefault="000F1C01" w:rsidP="006B59B9">
      <w:pPr>
        <w:pStyle w:val="Heading2"/>
      </w:pPr>
      <w:bookmarkStart w:id="9" w:name="_Toc94856556"/>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0"/>
        <w:gridCol w:w="4472"/>
        <w:gridCol w:w="514"/>
        <w:gridCol w:w="542"/>
        <w:gridCol w:w="525"/>
        <w:gridCol w:w="1586"/>
      </w:tblGrid>
      <w:tr w:rsidR="003C43A1" w:rsidRPr="000F1C01" w14:paraId="2452EDF6" w14:textId="77777777" w:rsidTr="000130AA">
        <w:trPr>
          <w:cnfStyle w:val="100000000000" w:firstRow="1" w:lastRow="0" w:firstColumn="0" w:lastColumn="0" w:oddVBand="0" w:evenVBand="0" w:oddHBand="0" w:evenHBand="0" w:firstRowFirstColumn="0" w:firstRowLastColumn="0" w:lastRowFirstColumn="0" w:lastRowLastColumn="0"/>
          <w:trHeight w:val="284"/>
          <w:tblHeader/>
        </w:trPr>
        <w:tc>
          <w:tcPr>
            <w:tcW w:w="1271" w:type="dxa"/>
            <w:shd w:val="clear" w:color="auto" w:fill="D9D9D9" w:themeFill="background1" w:themeFillShade="D9"/>
          </w:tcPr>
          <w:p w14:paraId="1B24AFBC" w14:textId="77777777" w:rsidR="00191FEE" w:rsidRPr="000F1C01" w:rsidRDefault="00191FEE" w:rsidP="000F1C01">
            <w:pPr>
              <w:jc w:val="left"/>
            </w:pPr>
            <w:r w:rsidRPr="000F1C01">
              <w:t>#</w:t>
            </w:r>
          </w:p>
        </w:tc>
        <w:tc>
          <w:tcPr>
            <w:tcW w:w="900" w:type="dxa"/>
            <w:shd w:val="clear" w:color="auto" w:fill="D9D9D9" w:themeFill="background1" w:themeFillShade="D9"/>
          </w:tcPr>
          <w:p w14:paraId="69767638" w14:textId="77777777" w:rsidR="00191FEE" w:rsidRPr="000F1C01" w:rsidRDefault="009B1787" w:rsidP="001473CC">
            <w:pPr>
              <w:jc w:val="left"/>
            </w:pPr>
            <w:r>
              <w:t>Scope</w:t>
            </w:r>
          </w:p>
        </w:tc>
        <w:tc>
          <w:tcPr>
            <w:tcW w:w="4472" w:type="dxa"/>
            <w:shd w:val="clear" w:color="auto" w:fill="D9D9D9" w:themeFill="background1" w:themeFillShade="D9"/>
          </w:tcPr>
          <w:p w14:paraId="00A221A8" w14:textId="77777777" w:rsidR="00191FEE" w:rsidRPr="000F1C01" w:rsidRDefault="00191FEE" w:rsidP="001473CC">
            <w:pPr>
              <w:jc w:val="left"/>
            </w:pPr>
            <w:r w:rsidRPr="000F1C01">
              <w:t>Description</w:t>
            </w:r>
          </w:p>
        </w:tc>
        <w:tc>
          <w:tcPr>
            <w:tcW w:w="514" w:type="dxa"/>
            <w:shd w:val="clear" w:color="auto" w:fill="D9D9D9" w:themeFill="background1" w:themeFillShade="D9"/>
          </w:tcPr>
          <w:p w14:paraId="66F1DF4E" w14:textId="77777777" w:rsidR="00191FEE" w:rsidRPr="000F1C01" w:rsidRDefault="00191FEE" w:rsidP="000F1C01">
            <w:pPr>
              <w:jc w:val="left"/>
            </w:pPr>
            <w:r w:rsidRPr="000F1C01">
              <w:t>OK</w:t>
            </w:r>
          </w:p>
        </w:tc>
        <w:tc>
          <w:tcPr>
            <w:tcW w:w="542" w:type="dxa"/>
            <w:shd w:val="clear" w:color="auto" w:fill="D9D9D9" w:themeFill="background1" w:themeFillShade="D9"/>
          </w:tcPr>
          <w:p w14:paraId="681092CB" w14:textId="77777777" w:rsidR="00191FEE" w:rsidRPr="000F1C01" w:rsidRDefault="00191FEE" w:rsidP="000F1C01">
            <w:pPr>
              <w:jc w:val="left"/>
            </w:pPr>
            <w:r w:rsidRPr="000F1C01">
              <w:t>Fail</w:t>
            </w:r>
          </w:p>
        </w:tc>
        <w:tc>
          <w:tcPr>
            <w:tcW w:w="525" w:type="dxa"/>
            <w:shd w:val="clear" w:color="auto" w:fill="D9D9D9" w:themeFill="background1" w:themeFillShade="D9"/>
          </w:tcPr>
          <w:p w14:paraId="5EDC6AC8" w14:textId="77777777" w:rsidR="00191FEE" w:rsidRPr="000F1C01" w:rsidRDefault="00191FEE" w:rsidP="000F1C01">
            <w:pPr>
              <w:jc w:val="left"/>
            </w:pPr>
            <w:r w:rsidRPr="000F1C01">
              <w:t>NA</w:t>
            </w:r>
          </w:p>
        </w:tc>
        <w:tc>
          <w:tcPr>
            <w:tcW w:w="1586" w:type="dxa"/>
            <w:shd w:val="clear" w:color="auto" w:fill="D9D9D9" w:themeFill="background1" w:themeFillShade="D9"/>
          </w:tcPr>
          <w:p w14:paraId="48F97038" w14:textId="77777777" w:rsidR="00191FEE" w:rsidRPr="000F1C01" w:rsidRDefault="00191FEE" w:rsidP="000F1C01">
            <w:pPr>
              <w:jc w:val="left"/>
            </w:pPr>
            <w:r w:rsidRPr="000F1C01">
              <w:t>Remarks</w:t>
            </w:r>
          </w:p>
        </w:tc>
      </w:tr>
      <w:tr w:rsidR="00191FEE" w:rsidRPr="000F1C01" w14:paraId="6A08051A"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1C7FB323" w14:textId="77777777" w:rsidR="00191FEE" w:rsidRPr="006B59B9" w:rsidRDefault="00191FEE" w:rsidP="001473CC">
            <w:pPr>
              <w:jc w:val="left"/>
              <w:rPr>
                <w:b/>
              </w:rPr>
            </w:pPr>
            <w:r w:rsidRPr="006B59B9">
              <w:rPr>
                <w:b/>
              </w:rPr>
              <w:t xml:space="preserve">Formatting </w:t>
            </w:r>
          </w:p>
        </w:tc>
      </w:tr>
      <w:tr w:rsidR="004042F5" w:rsidRPr="000F1C01" w14:paraId="0A0B8E2D" w14:textId="77777777" w:rsidTr="000130AA">
        <w:trPr>
          <w:trHeight w:val="284"/>
        </w:trPr>
        <w:tc>
          <w:tcPr>
            <w:tcW w:w="1271" w:type="dxa"/>
            <w:shd w:val="clear" w:color="auto" w:fill="auto"/>
          </w:tcPr>
          <w:p w14:paraId="50B8A9E9" w14:textId="77777777" w:rsidR="004042F5" w:rsidRPr="000F1C01" w:rsidRDefault="004042F5" w:rsidP="004042F5">
            <w:pPr>
              <w:jc w:val="left"/>
            </w:pPr>
            <w:r>
              <w:t xml:space="preserve">{SCR1020} </w:t>
            </w:r>
          </w:p>
        </w:tc>
        <w:tc>
          <w:tcPr>
            <w:tcW w:w="900" w:type="dxa"/>
          </w:tcPr>
          <w:p w14:paraId="575B25F6" w14:textId="77777777" w:rsidR="004042F5" w:rsidRDefault="004042F5" w:rsidP="008D66B7">
            <w:pPr>
              <w:pStyle w:val="SLCBodytext"/>
              <w:ind w:left="0"/>
            </w:pPr>
            <w:r>
              <w:t>Task</w:t>
            </w:r>
          </w:p>
        </w:tc>
        <w:tc>
          <w:tcPr>
            <w:tcW w:w="4472" w:type="dxa"/>
            <w:shd w:val="clear" w:color="auto" w:fill="auto"/>
          </w:tcPr>
          <w:p w14:paraId="5ECC31CC"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4" w:type="dxa"/>
                <w:shd w:val="clear" w:color="auto" w:fill="auto"/>
              </w:tcPr>
              <w:p w14:paraId="5A9F3A5F" w14:textId="1B961A28" w:rsidR="004042F5" w:rsidRPr="000F1C01" w:rsidRDefault="00925A5D"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2" w:type="dxa"/>
                <w:shd w:val="clear" w:color="auto" w:fill="auto"/>
              </w:tcPr>
              <w:p w14:paraId="298F317E"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5" w:type="dxa"/>
                <w:shd w:val="clear" w:color="auto" w:fill="auto"/>
              </w:tcPr>
              <w:p w14:paraId="756A8696"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586" w:type="dxa"/>
            <w:shd w:val="clear" w:color="auto" w:fill="auto"/>
          </w:tcPr>
          <w:p w14:paraId="12BA2434" w14:textId="77777777" w:rsidR="004042F5" w:rsidRPr="006370C2" w:rsidRDefault="004042F5" w:rsidP="004042F5">
            <w:pPr>
              <w:jc w:val="left"/>
            </w:pPr>
          </w:p>
        </w:tc>
      </w:tr>
      <w:tr w:rsidR="00A32589" w:rsidRPr="000F1C01" w14:paraId="1636A21C" w14:textId="77777777" w:rsidTr="000130AA">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7859F90F" w14:textId="77777777" w:rsidR="00A32589" w:rsidRPr="000F1C01" w:rsidRDefault="00A32589" w:rsidP="00A32589">
            <w:pPr>
              <w:jc w:val="left"/>
            </w:pPr>
            <w:r>
              <w:t xml:space="preserve">{SCR1021} </w:t>
            </w:r>
          </w:p>
        </w:tc>
        <w:tc>
          <w:tcPr>
            <w:tcW w:w="900" w:type="dxa"/>
          </w:tcPr>
          <w:p w14:paraId="2EB4B4CE" w14:textId="77777777" w:rsidR="00A32589" w:rsidRDefault="00A32589" w:rsidP="008D66B7">
            <w:pPr>
              <w:pStyle w:val="SLCBodytext"/>
              <w:ind w:left="0"/>
            </w:pPr>
            <w:r>
              <w:t>Task</w:t>
            </w:r>
          </w:p>
        </w:tc>
        <w:tc>
          <w:tcPr>
            <w:tcW w:w="4472" w:type="dxa"/>
            <w:shd w:val="clear" w:color="auto" w:fill="auto"/>
          </w:tcPr>
          <w:p w14:paraId="6588FC27"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533E62A5"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Content>
            <w:tc>
              <w:tcPr>
                <w:tcW w:w="514" w:type="dxa"/>
                <w:shd w:val="clear" w:color="auto" w:fill="auto"/>
              </w:tcPr>
              <w:p w14:paraId="1B5B4529" w14:textId="19BFF656" w:rsidR="00A32589" w:rsidRDefault="00925A5D"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2" w:type="dxa"/>
                <w:shd w:val="clear" w:color="auto" w:fill="auto"/>
              </w:tcPr>
              <w:p w14:paraId="1778FAF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5" w:type="dxa"/>
                <w:shd w:val="clear" w:color="auto" w:fill="auto"/>
              </w:tcPr>
              <w:p w14:paraId="174134CB" w14:textId="77777777" w:rsidR="00A32589" w:rsidRDefault="00306A0A" w:rsidP="00A32589">
                <w:pPr>
                  <w:jc w:val="left"/>
                </w:pPr>
                <w:r>
                  <w:rPr>
                    <w:rFonts w:ascii="Arial Unicode MS" w:eastAsia="Arial Unicode MS" w:hAnsi="Arial Unicode MS" w:cs="Arial Unicode MS" w:hint="eastAsia"/>
                  </w:rPr>
                  <w:t>☐</w:t>
                </w:r>
              </w:p>
            </w:tc>
          </w:sdtContent>
        </w:sdt>
        <w:tc>
          <w:tcPr>
            <w:tcW w:w="1586" w:type="dxa"/>
            <w:shd w:val="clear" w:color="auto" w:fill="auto"/>
          </w:tcPr>
          <w:p w14:paraId="3B931FC5" w14:textId="77777777" w:rsidR="00A32589" w:rsidRPr="000F1C01" w:rsidRDefault="00A32589" w:rsidP="00A32589">
            <w:pPr>
              <w:jc w:val="left"/>
            </w:pPr>
          </w:p>
        </w:tc>
      </w:tr>
      <w:tr w:rsidR="009E196C" w:rsidRPr="000F1C01" w14:paraId="171F30F8" w14:textId="77777777" w:rsidTr="00F87855">
        <w:trPr>
          <w:trHeight w:val="284"/>
        </w:trPr>
        <w:tc>
          <w:tcPr>
            <w:tcW w:w="9810" w:type="dxa"/>
            <w:gridSpan w:val="7"/>
            <w:shd w:val="clear" w:color="auto" w:fill="F2F2F2" w:themeFill="background1" w:themeFillShade="F2"/>
          </w:tcPr>
          <w:p w14:paraId="48F5C1F8" w14:textId="77777777" w:rsidR="009E196C" w:rsidRPr="006B59B9" w:rsidRDefault="009E196C" w:rsidP="006138D4">
            <w:pPr>
              <w:keepNext/>
              <w:jc w:val="left"/>
              <w:rPr>
                <w:b/>
              </w:rPr>
            </w:pPr>
            <w:r w:rsidRPr="006B59B9">
              <w:rPr>
                <w:b/>
              </w:rPr>
              <w:t>Names</w:t>
            </w:r>
          </w:p>
        </w:tc>
      </w:tr>
      <w:tr w:rsidR="00191FEE" w:rsidRPr="000F1C01" w14:paraId="42213F1D" w14:textId="77777777" w:rsidTr="000130AA">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22A666D3" w14:textId="77777777" w:rsidR="00191FEE" w:rsidRDefault="00885458" w:rsidP="00B076A3">
            <w:pPr>
              <w:jc w:val="left"/>
            </w:pPr>
            <w:r>
              <w:t xml:space="preserve">{SCR1029} </w:t>
            </w:r>
          </w:p>
        </w:tc>
        <w:tc>
          <w:tcPr>
            <w:tcW w:w="900" w:type="dxa"/>
          </w:tcPr>
          <w:p w14:paraId="64C36020" w14:textId="77777777" w:rsidR="00191FEE" w:rsidRDefault="009F0376" w:rsidP="00284E78">
            <w:pPr>
              <w:jc w:val="left"/>
            </w:pPr>
            <w:r>
              <w:t>Protocol</w:t>
            </w:r>
          </w:p>
        </w:tc>
        <w:tc>
          <w:tcPr>
            <w:tcW w:w="4472" w:type="dxa"/>
            <w:shd w:val="clear" w:color="auto" w:fill="auto"/>
          </w:tcPr>
          <w:p w14:paraId="364BA3A9"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0ED263CA"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Content>
            <w:tc>
              <w:tcPr>
                <w:tcW w:w="514" w:type="dxa"/>
                <w:shd w:val="clear" w:color="auto" w:fill="auto"/>
              </w:tcPr>
              <w:p w14:paraId="384AE43F" w14:textId="3DF37BA4" w:rsidR="00191FEE" w:rsidRDefault="00925A5D"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2" w:type="dxa"/>
                <w:shd w:val="clear" w:color="auto" w:fill="auto"/>
              </w:tcPr>
              <w:p w14:paraId="2C2310A4"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5" w:type="dxa"/>
                <w:shd w:val="clear" w:color="auto" w:fill="auto"/>
              </w:tcPr>
              <w:p w14:paraId="58422F8E" w14:textId="77777777" w:rsidR="00191FEE" w:rsidRDefault="00306A0A" w:rsidP="00B076A3">
                <w:pPr>
                  <w:jc w:val="left"/>
                </w:pPr>
                <w:r>
                  <w:rPr>
                    <w:rFonts w:ascii="Arial Unicode MS" w:eastAsia="Arial Unicode MS" w:hAnsi="Arial Unicode MS" w:cs="Arial Unicode MS" w:hint="eastAsia"/>
                  </w:rPr>
                  <w:t>☐</w:t>
                </w:r>
              </w:p>
            </w:tc>
          </w:sdtContent>
        </w:sdt>
        <w:tc>
          <w:tcPr>
            <w:tcW w:w="1586" w:type="dxa"/>
            <w:shd w:val="clear" w:color="auto" w:fill="auto"/>
          </w:tcPr>
          <w:p w14:paraId="7E273B77" w14:textId="77777777" w:rsidR="00191FEE" w:rsidRPr="000F1C01" w:rsidRDefault="00191FEE" w:rsidP="00B076A3">
            <w:pPr>
              <w:jc w:val="left"/>
            </w:pPr>
          </w:p>
        </w:tc>
      </w:tr>
      <w:tr w:rsidR="00601EB8" w:rsidRPr="000F1C01" w14:paraId="75C2DCC9" w14:textId="77777777" w:rsidTr="00F87855">
        <w:trPr>
          <w:trHeight w:val="284"/>
        </w:trPr>
        <w:tc>
          <w:tcPr>
            <w:tcW w:w="9810" w:type="dxa"/>
            <w:gridSpan w:val="7"/>
            <w:shd w:val="clear" w:color="auto" w:fill="F2F2F2" w:themeFill="background1" w:themeFillShade="F2"/>
          </w:tcPr>
          <w:p w14:paraId="107F112E" w14:textId="77777777" w:rsidR="00601EB8" w:rsidRDefault="00601EB8" w:rsidP="00306A0A">
            <w:pPr>
              <w:keepNext/>
              <w:jc w:val="left"/>
              <w:rPr>
                <w:b/>
              </w:rPr>
            </w:pPr>
            <w:r>
              <w:rPr>
                <w:b/>
              </w:rPr>
              <w:t>ID Values</w:t>
            </w:r>
          </w:p>
        </w:tc>
      </w:tr>
      <w:tr w:rsidR="00191FEE" w:rsidRPr="000F1C01" w14:paraId="517A0432" w14:textId="77777777" w:rsidTr="000130AA">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4F9D0B5F" w14:textId="77777777" w:rsidR="00191FEE" w:rsidRDefault="00885458" w:rsidP="00B076A3">
            <w:pPr>
              <w:jc w:val="left"/>
            </w:pPr>
            <w:r>
              <w:t xml:space="preserve">{SCR1033} </w:t>
            </w:r>
          </w:p>
        </w:tc>
        <w:tc>
          <w:tcPr>
            <w:tcW w:w="900" w:type="dxa"/>
          </w:tcPr>
          <w:p w14:paraId="56CA1B32" w14:textId="77777777" w:rsidR="00191FEE" w:rsidRDefault="009F0376" w:rsidP="008D66B7">
            <w:pPr>
              <w:pStyle w:val="SLCBodytext"/>
              <w:ind w:left="0"/>
            </w:pPr>
            <w:r>
              <w:t>Task</w:t>
            </w:r>
          </w:p>
        </w:tc>
        <w:tc>
          <w:tcPr>
            <w:tcW w:w="4472" w:type="dxa"/>
            <w:shd w:val="clear" w:color="auto" w:fill="auto"/>
          </w:tcPr>
          <w:p w14:paraId="22822548"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75DD0602"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Content>
            <w:tc>
              <w:tcPr>
                <w:tcW w:w="514" w:type="dxa"/>
                <w:shd w:val="clear" w:color="auto" w:fill="auto"/>
              </w:tcPr>
              <w:p w14:paraId="3B3C662D" w14:textId="2F3A596D" w:rsidR="00191FEE" w:rsidRDefault="00925A5D" w:rsidP="00B076A3">
                <w:pPr>
                  <w:jc w:val="left"/>
                </w:pPr>
                <w:r>
                  <w:rPr>
                    <w:rFonts w:ascii="Arial Unicode MS" w:eastAsia="Arial Unicode MS" w:hAnsi="Arial Unicode MS" w:cs="Arial Unicode MS" w:hint="eastAsia"/>
                  </w:rPr>
                  <w:t>☒</w:t>
                </w:r>
              </w:p>
            </w:tc>
          </w:sdtContent>
        </w:sdt>
        <w:tc>
          <w:tcPr>
            <w:tcW w:w="542" w:type="dxa"/>
            <w:shd w:val="clear" w:color="auto" w:fill="auto"/>
          </w:tcPr>
          <w:p w14:paraId="1728921C" w14:textId="77777777" w:rsidR="00191FEE" w:rsidRDefault="00000000" w:rsidP="00B076A3">
            <w:pPr>
              <w:jc w:val="left"/>
            </w:pPr>
            <w:sdt>
              <w:sdtPr>
                <w:id w:val="1073628036"/>
                <w14:checkbox>
                  <w14:checked w14:val="0"/>
                  <w14:checkedState w14:val="2612" w14:font="Arial Unicode MS"/>
                  <w14:uncheckedState w14:val="2610" w14:font="Arial Unicode MS"/>
                </w14:checkbox>
              </w:sdt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Content>
            <w:tc>
              <w:tcPr>
                <w:tcW w:w="525" w:type="dxa"/>
                <w:shd w:val="clear" w:color="auto" w:fill="auto"/>
              </w:tcPr>
              <w:p w14:paraId="0A79F3C6" w14:textId="77777777" w:rsidR="00191FEE" w:rsidRDefault="00CC6821" w:rsidP="00B076A3">
                <w:pPr>
                  <w:jc w:val="left"/>
                </w:pPr>
                <w:r>
                  <w:rPr>
                    <w:rFonts w:ascii="Arial Unicode MS" w:eastAsia="Arial Unicode MS" w:hAnsi="Arial Unicode MS" w:cs="Arial Unicode MS" w:hint="eastAsia"/>
                  </w:rPr>
                  <w:t>☐</w:t>
                </w:r>
              </w:p>
            </w:tc>
          </w:sdtContent>
        </w:sdt>
        <w:tc>
          <w:tcPr>
            <w:tcW w:w="1586" w:type="dxa"/>
            <w:shd w:val="clear" w:color="auto" w:fill="auto"/>
          </w:tcPr>
          <w:p w14:paraId="03899DDE" w14:textId="77777777" w:rsidR="00191FEE" w:rsidRPr="006370C2" w:rsidRDefault="00191FEE" w:rsidP="00B076A3">
            <w:pPr>
              <w:jc w:val="left"/>
            </w:pPr>
          </w:p>
        </w:tc>
      </w:tr>
    </w:tbl>
    <w:p w14:paraId="50FFD4FE" w14:textId="77777777" w:rsidR="004218A6" w:rsidRDefault="004218A6" w:rsidP="000F1C01"/>
    <w:p w14:paraId="019B0485" w14:textId="77777777" w:rsidR="000F1C01" w:rsidRPr="000F1C01" w:rsidRDefault="000F1C01" w:rsidP="006B59B9">
      <w:pPr>
        <w:pStyle w:val="Heading2"/>
      </w:pPr>
      <w:bookmarkStart w:id="10" w:name="_Toc473039739"/>
      <w:bookmarkStart w:id="11" w:name="_Toc94856557"/>
      <w:r w:rsidRPr="000F1C01">
        <w:lastRenderedPageBreak/>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5C3AC367"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3309198A" w14:textId="77777777" w:rsidR="002D12A6" w:rsidRPr="000F1C01" w:rsidRDefault="002D12A6" w:rsidP="000F1C01">
            <w:pPr>
              <w:jc w:val="left"/>
            </w:pPr>
            <w:r w:rsidRPr="000F1C01">
              <w:t>#</w:t>
            </w:r>
          </w:p>
        </w:tc>
        <w:tc>
          <w:tcPr>
            <w:tcW w:w="1050" w:type="dxa"/>
            <w:shd w:val="clear" w:color="auto" w:fill="D9D9D9" w:themeFill="background1" w:themeFillShade="D9"/>
          </w:tcPr>
          <w:p w14:paraId="7F2597F3" w14:textId="77777777" w:rsidR="002D12A6" w:rsidRPr="000F1C01" w:rsidRDefault="00363DC8" w:rsidP="000F1C01">
            <w:pPr>
              <w:jc w:val="left"/>
            </w:pPr>
            <w:r>
              <w:t>Scope</w:t>
            </w:r>
          </w:p>
        </w:tc>
        <w:tc>
          <w:tcPr>
            <w:tcW w:w="4647" w:type="dxa"/>
            <w:shd w:val="clear" w:color="auto" w:fill="D9D9D9" w:themeFill="background1" w:themeFillShade="D9"/>
          </w:tcPr>
          <w:p w14:paraId="6043424B"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0F5326F8" w14:textId="77777777" w:rsidR="002D12A6" w:rsidRPr="000F1C01" w:rsidRDefault="002D12A6" w:rsidP="000F1C01">
            <w:pPr>
              <w:jc w:val="left"/>
            </w:pPr>
            <w:r w:rsidRPr="000F1C01">
              <w:t>OK</w:t>
            </w:r>
          </w:p>
        </w:tc>
        <w:tc>
          <w:tcPr>
            <w:tcW w:w="542" w:type="dxa"/>
            <w:shd w:val="clear" w:color="auto" w:fill="D9D9D9" w:themeFill="background1" w:themeFillShade="D9"/>
          </w:tcPr>
          <w:p w14:paraId="040AA4E8" w14:textId="77777777" w:rsidR="002D12A6" w:rsidRPr="000F1C01" w:rsidRDefault="002D12A6" w:rsidP="000F1C01">
            <w:pPr>
              <w:jc w:val="left"/>
            </w:pPr>
            <w:r w:rsidRPr="000F1C01">
              <w:t>Fail</w:t>
            </w:r>
          </w:p>
        </w:tc>
        <w:tc>
          <w:tcPr>
            <w:tcW w:w="527" w:type="dxa"/>
            <w:shd w:val="clear" w:color="auto" w:fill="D9D9D9" w:themeFill="background1" w:themeFillShade="D9"/>
          </w:tcPr>
          <w:p w14:paraId="2764FD39" w14:textId="77777777" w:rsidR="002D12A6" w:rsidRPr="000F1C01" w:rsidRDefault="002D12A6" w:rsidP="000F1C01">
            <w:pPr>
              <w:jc w:val="left"/>
            </w:pPr>
            <w:r w:rsidRPr="000F1C01">
              <w:t>NA</w:t>
            </w:r>
          </w:p>
        </w:tc>
        <w:tc>
          <w:tcPr>
            <w:tcW w:w="1366" w:type="dxa"/>
            <w:shd w:val="clear" w:color="auto" w:fill="D9D9D9" w:themeFill="background1" w:themeFillShade="D9"/>
          </w:tcPr>
          <w:p w14:paraId="68533C3C" w14:textId="77777777" w:rsidR="002D12A6" w:rsidRPr="000F1C01" w:rsidRDefault="002D12A6" w:rsidP="000F1C01">
            <w:pPr>
              <w:jc w:val="left"/>
            </w:pPr>
            <w:r w:rsidRPr="000F1C01">
              <w:t>Remarks</w:t>
            </w:r>
          </w:p>
        </w:tc>
      </w:tr>
      <w:tr w:rsidR="002D12A6" w:rsidRPr="000F1C01" w14:paraId="74EAC07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55673F0D" w14:textId="77777777" w:rsidR="002D12A6" w:rsidRPr="000F1C01" w:rsidRDefault="002D12A6" w:rsidP="007F6EEE">
            <w:pPr>
              <w:jc w:val="left"/>
              <w:rPr>
                <w:b/>
              </w:rPr>
            </w:pPr>
            <w:r w:rsidRPr="000F1C01">
              <w:rPr>
                <w:b/>
              </w:rPr>
              <w:t>El</w:t>
            </w:r>
            <w:r>
              <w:rPr>
                <w:b/>
              </w:rPr>
              <w:t>ement Wizard</w:t>
            </w:r>
          </w:p>
        </w:tc>
      </w:tr>
      <w:tr w:rsidR="002D12A6" w:rsidRPr="000F1C01" w14:paraId="3D3DCF34" w14:textId="77777777" w:rsidTr="002143DF">
        <w:trPr>
          <w:trHeight w:val="284"/>
        </w:trPr>
        <w:tc>
          <w:tcPr>
            <w:tcW w:w="1061" w:type="dxa"/>
          </w:tcPr>
          <w:p w14:paraId="6CE79BC1" w14:textId="77777777" w:rsidR="002D12A6" w:rsidRPr="000F1C01" w:rsidRDefault="00885458" w:rsidP="000F1C01">
            <w:pPr>
              <w:jc w:val="left"/>
            </w:pPr>
            <w:r>
              <w:t xml:space="preserve">{SCR1042} </w:t>
            </w:r>
          </w:p>
        </w:tc>
        <w:tc>
          <w:tcPr>
            <w:tcW w:w="1050" w:type="dxa"/>
          </w:tcPr>
          <w:p w14:paraId="0C4F303B" w14:textId="77777777" w:rsidR="002D12A6" w:rsidRDefault="00DF6AFF" w:rsidP="000F1C01">
            <w:pPr>
              <w:jc w:val="left"/>
            </w:pPr>
            <w:r>
              <w:t>Task</w:t>
            </w:r>
          </w:p>
        </w:tc>
        <w:tc>
          <w:tcPr>
            <w:tcW w:w="4647" w:type="dxa"/>
          </w:tcPr>
          <w:p w14:paraId="54F9F750"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14919487" w14:textId="5753A416" w:rsidR="002D12A6" w:rsidRPr="000F1C01" w:rsidRDefault="00000000"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925A5D">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2FFBB811"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66D1206B"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7FD58435" w14:textId="77777777" w:rsidR="002D12A6" w:rsidRPr="000F1C01" w:rsidRDefault="002D12A6" w:rsidP="000F1C01">
            <w:pPr>
              <w:jc w:val="left"/>
            </w:pPr>
          </w:p>
        </w:tc>
      </w:tr>
      <w:tr w:rsidR="002D12A6" w:rsidRPr="000F1C01" w14:paraId="2974FCF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42D1BD"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4DD356FD" w14:textId="77777777" w:rsidTr="002143DF">
        <w:trPr>
          <w:trHeight w:val="284"/>
        </w:trPr>
        <w:tc>
          <w:tcPr>
            <w:tcW w:w="1061" w:type="dxa"/>
          </w:tcPr>
          <w:p w14:paraId="0818E673" w14:textId="77777777" w:rsidR="002D12A6" w:rsidRPr="000F1C01" w:rsidRDefault="00885458" w:rsidP="000F1C01">
            <w:pPr>
              <w:jc w:val="left"/>
            </w:pPr>
            <w:r>
              <w:t xml:space="preserve">{SCR1046} </w:t>
            </w:r>
          </w:p>
        </w:tc>
        <w:tc>
          <w:tcPr>
            <w:tcW w:w="1050" w:type="dxa"/>
          </w:tcPr>
          <w:p w14:paraId="3E4D7A08" w14:textId="77777777" w:rsidR="002D12A6" w:rsidRDefault="009F0376" w:rsidP="00B006A6">
            <w:pPr>
              <w:jc w:val="left"/>
            </w:pPr>
            <w:r>
              <w:t>Task</w:t>
            </w:r>
          </w:p>
        </w:tc>
        <w:tc>
          <w:tcPr>
            <w:tcW w:w="4647" w:type="dxa"/>
          </w:tcPr>
          <w:p w14:paraId="3D4F5DD9"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28D0189D"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1"/>
              <w14:checkedState w14:val="2612" w14:font="Arial Unicode MS"/>
              <w14:uncheckedState w14:val="2610" w14:font="Arial Unicode MS"/>
            </w14:checkbox>
          </w:sdtPr>
          <w:sdtContent>
            <w:tc>
              <w:tcPr>
                <w:tcW w:w="515" w:type="dxa"/>
              </w:tcPr>
              <w:p w14:paraId="524CFD26" w14:textId="02816F78" w:rsidR="002D12A6" w:rsidRDefault="00925A5D"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6E988AE5"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0"/>
              <w14:checkedState w14:val="2612" w14:font="Arial Unicode MS"/>
              <w14:uncheckedState w14:val="2610" w14:font="Arial Unicode MS"/>
            </w14:checkbox>
          </w:sdtPr>
          <w:sdtContent>
            <w:tc>
              <w:tcPr>
                <w:tcW w:w="527" w:type="dxa"/>
              </w:tcPr>
              <w:p w14:paraId="6D156933"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6971CD06" w14:textId="77777777" w:rsidR="002D12A6" w:rsidRPr="000F1C01" w:rsidRDefault="002D12A6" w:rsidP="000F1C01">
            <w:pPr>
              <w:jc w:val="left"/>
            </w:pPr>
          </w:p>
        </w:tc>
      </w:tr>
      <w:tr w:rsidR="002D12A6" w:rsidRPr="000F1C01" w14:paraId="7382A24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FBD12C2" w14:textId="77777777" w:rsidR="002D12A6" w:rsidRDefault="00885458" w:rsidP="000F1C01">
            <w:pPr>
              <w:jc w:val="left"/>
            </w:pPr>
            <w:r>
              <w:t xml:space="preserve">{SCR1048} </w:t>
            </w:r>
          </w:p>
        </w:tc>
        <w:tc>
          <w:tcPr>
            <w:tcW w:w="1050" w:type="dxa"/>
          </w:tcPr>
          <w:p w14:paraId="53857710" w14:textId="77777777" w:rsidR="002D12A6" w:rsidRDefault="009F0376" w:rsidP="00B006A6">
            <w:pPr>
              <w:jc w:val="left"/>
            </w:pPr>
            <w:r>
              <w:t>Task</w:t>
            </w:r>
          </w:p>
        </w:tc>
        <w:tc>
          <w:tcPr>
            <w:tcW w:w="4647" w:type="dxa"/>
          </w:tcPr>
          <w:p w14:paraId="423591CE"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1C27626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Content>
            <w:tc>
              <w:tcPr>
                <w:tcW w:w="515" w:type="dxa"/>
              </w:tcPr>
              <w:p w14:paraId="2DF5F536" w14:textId="59D688D1" w:rsidR="002D12A6" w:rsidRDefault="00925A5D"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4FCCE7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02DA9710"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16E1E7B4" w14:textId="77777777" w:rsidR="002D12A6" w:rsidRPr="000F1C01" w:rsidRDefault="002D12A6" w:rsidP="000F1C01">
            <w:pPr>
              <w:jc w:val="left"/>
            </w:pPr>
          </w:p>
        </w:tc>
      </w:tr>
      <w:tr w:rsidR="005E5B68" w:rsidRPr="000F1C01" w14:paraId="79CCA746" w14:textId="77777777" w:rsidTr="007D6A1C">
        <w:trPr>
          <w:trHeight w:val="284"/>
        </w:trPr>
        <w:tc>
          <w:tcPr>
            <w:tcW w:w="9708" w:type="dxa"/>
            <w:gridSpan w:val="7"/>
            <w:shd w:val="clear" w:color="auto" w:fill="F2F2F2" w:themeFill="background1" w:themeFillShade="F2"/>
          </w:tcPr>
          <w:p w14:paraId="75989658" w14:textId="77777777" w:rsidR="005E5B68" w:rsidRPr="006B59B9" w:rsidRDefault="005E5B68" w:rsidP="00D324A5">
            <w:pPr>
              <w:keepNext/>
              <w:jc w:val="left"/>
              <w:rPr>
                <w:b/>
              </w:rPr>
            </w:pPr>
            <w:r w:rsidRPr="006B59B9">
              <w:rPr>
                <w:b/>
              </w:rPr>
              <w:t>Parameters</w:t>
            </w:r>
          </w:p>
        </w:tc>
      </w:tr>
      <w:tr w:rsidR="002D12A6" w:rsidRPr="000F1C01" w14:paraId="252F16E2"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B3A2BA1" w14:textId="77777777" w:rsidR="002D12A6" w:rsidRDefault="00885458" w:rsidP="00B326D4">
            <w:pPr>
              <w:jc w:val="left"/>
            </w:pPr>
            <w:r>
              <w:t xml:space="preserve">{SCR1056} </w:t>
            </w:r>
          </w:p>
        </w:tc>
        <w:tc>
          <w:tcPr>
            <w:tcW w:w="1050" w:type="dxa"/>
          </w:tcPr>
          <w:p w14:paraId="41A89B6D" w14:textId="77777777" w:rsidR="002D12A6" w:rsidRDefault="009F0376" w:rsidP="008162B8">
            <w:pPr>
              <w:jc w:val="left"/>
            </w:pPr>
            <w:r>
              <w:t>Task</w:t>
            </w:r>
          </w:p>
        </w:tc>
        <w:tc>
          <w:tcPr>
            <w:tcW w:w="4647" w:type="dxa"/>
          </w:tcPr>
          <w:p w14:paraId="7C5F7990"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75C788C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Content>
            <w:tc>
              <w:tcPr>
                <w:tcW w:w="515" w:type="dxa"/>
              </w:tcPr>
              <w:p w14:paraId="02D69FFF" w14:textId="6EB81D9F" w:rsidR="002D12A6" w:rsidRDefault="00925A5D"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7EC4B68D"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5B9C32EA"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25A16F3" w14:textId="77777777" w:rsidR="002D12A6" w:rsidRPr="005D339E" w:rsidRDefault="002D12A6" w:rsidP="00B326D4">
            <w:pPr>
              <w:jc w:val="left"/>
            </w:pPr>
          </w:p>
        </w:tc>
      </w:tr>
      <w:tr w:rsidR="002D12A6" w:rsidRPr="000F1C01" w14:paraId="3C173DC0" w14:textId="77777777" w:rsidTr="002143DF">
        <w:trPr>
          <w:trHeight w:val="284"/>
        </w:trPr>
        <w:tc>
          <w:tcPr>
            <w:tcW w:w="1061" w:type="dxa"/>
          </w:tcPr>
          <w:p w14:paraId="1A8DB532" w14:textId="77777777" w:rsidR="002D12A6" w:rsidRPr="00BD66FA" w:rsidRDefault="00885458" w:rsidP="00B326D4">
            <w:pPr>
              <w:jc w:val="left"/>
              <w:rPr>
                <w:b/>
              </w:rPr>
            </w:pPr>
            <w:r w:rsidRPr="00BD66FA">
              <w:t xml:space="preserve">{SCR1060} </w:t>
            </w:r>
          </w:p>
        </w:tc>
        <w:tc>
          <w:tcPr>
            <w:tcW w:w="1050" w:type="dxa"/>
          </w:tcPr>
          <w:p w14:paraId="496CF184" w14:textId="77777777" w:rsidR="002D12A6" w:rsidRPr="00BD66FA" w:rsidRDefault="009F0376" w:rsidP="008162B8">
            <w:pPr>
              <w:jc w:val="left"/>
              <w:rPr>
                <w:b/>
              </w:rPr>
            </w:pPr>
            <w:r w:rsidRPr="00BD66FA">
              <w:t>Task</w:t>
            </w:r>
          </w:p>
        </w:tc>
        <w:tc>
          <w:tcPr>
            <w:tcW w:w="4647" w:type="dxa"/>
          </w:tcPr>
          <w:p w14:paraId="737A31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31BDEF48"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Content>
            <w:tc>
              <w:tcPr>
                <w:tcW w:w="515" w:type="dxa"/>
              </w:tcPr>
              <w:p w14:paraId="5E9165E9" w14:textId="6927D796" w:rsidR="002D12A6" w:rsidRDefault="00925A5D"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0AFF83CC"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Content>
            <w:tc>
              <w:tcPr>
                <w:tcW w:w="527" w:type="dxa"/>
              </w:tcPr>
              <w:p w14:paraId="076FEF05"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6C315859" w14:textId="77777777" w:rsidR="002D12A6" w:rsidRPr="001E4CA8" w:rsidRDefault="002D12A6" w:rsidP="00B326D4">
            <w:pPr>
              <w:jc w:val="left"/>
            </w:pPr>
          </w:p>
        </w:tc>
      </w:tr>
      <w:tr w:rsidR="002D12A6" w:rsidRPr="000F1C01" w14:paraId="40352239"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62A8CC7C" w14:textId="77777777" w:rsidR="002D12A6" w:rsidRDefault="00885458" w:rsidP="00B326D4">
            <w:pPr>
              <w:jc w:val="left"/>
            </w:pPr>
            <w:r>
              <w:t xml:space="preserve">{SCR1061} </w:t>
            </w:r>
          </w:p>
        </w:tc>
        <w:tc>
          <w:tcPr>
            <w:tcW w:w="1050" w:type="dxa"/>
          </w:tcPr>
          <w:p w14:paraId="00B993CE" w14:textId="77777777" w:rsidR="002D12A6" w:rsidRDefault="009F0376" w:rsidP="008162B8">
            <w:pPr>
              <w:jc w:val="left"/>
            </w:pPr>
            <w:r>
              <w:t>Task</w:t>
            </w:r>
          </w:p>
        </w:tc>
        <w:tc>
          <w:tcPr>
            <w:tcW w:w="4647" w:type="dxa"/>
          </w:tcPr>
          <w:p w14:paraId="6A6808B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34246918"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Content>
            <w:tc>
              <w:tcPr>
                <w:tcW w:w="515" w:type="dxa"/>
              </w:tcPr>
              <w:p w14:paraId="73E09DA0" w14:textId="1E26BF78" w:rsidR="002D12A6" w:rsidRDefault="00925A5D"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0B0BF02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Content>
            <w:tc>
              <w:tcPr>
                <w:tcW w:w="527" w:type="dxa"/>
              </w:tcPr>
              <w:p w14:paraId="6408A05E"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9FD29B0" w14:textId="77777777" w:rsidR="002D12A6" w:rsidRPr="005D339E" w:rsidRDefault="002D12A6" w:rsidP="00B326D4">
            <w:pPr>
              <w:jc w:val="left"/>
            </w:pPr>
          </w:p>
        </w:tc>
      </w:tr>
      <w:tr w:rsidR="002D12A6" w:rsidRPr="000F1C01" w14:paraId="50733972" w14:textId="77777777" w:rsidTr="002143DF">
        <w:trPr>
          <w:trHeight w:val="284"/>
        </w:trPr>
        <w:tc>
          <w:tcPr>
            <w:tcW w:w="1061" w:type="dxa"/>
          </w:tcPr>
          <w:p w14:paraId="516EC404" w14:textId="77777777" w:rsidR="002D12A6" w:rsidRDefault="00885458" w:rsidP="001E4CA8">
            <w:pPr>
              <w:jc w:val="left"/>
            </w:pPr>
            <w:r>
              <w:t xml:space="preserve">{SCR1062} </w:t>
            </w:r>
          </w:p>
        </w:tc>
        <w:tc>
          <w:tcPr>
            <w:tcW w:w="1050" w:type="dxa"/>
          </w:tcPr>
          <w:p w14:paraId="2162A918" w14:textId="77777777" w:rsidR="002D12A6" w:rsidRDefault="009F0376" w:rsidP="008162B8">
            <w:pPr>
              <w:jc w:val="left"/>
            </w:pPr>
            <w:r>
              <w:t>Task</w:t>
            </w:r>
          </w:p>
        </w:tc>
        <w:tc>
          <w:tcPr>
            <w:tcW w:w="4647" w:type="dxa"/>
          </w:tcPr>
          <w:p w14:paraId="60FDB6D0"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005B3324" w14:textId="4C2AE7E0" w:rsidR="002D12A6" w:rsidRDefault="00925A5D"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45C59CEE"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492240C9"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421C3D94" w14:textId="77777777" w:rsidR="002D12A6" w:rsidRPr="005D339E" w:rsidRDefault="002D12A6" w:rsidP="001E4CA8">
            <w:pPr>
              <w:jc w:val="left"/>
            </w:pPr>
          </w:p>
        </w:tc>
      </w:tr>
      <w:tr w:rsidR="009C4A20" w:rsidRPr="000F1C01" w14:paraId="6B87189C"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6F6FACB8" w14:textId="77777777" w:rsidR="009C4A20" w:rsidRDefault="009C4A20" w:rsidP="009C4A20">
            <w:pPr>
              <w:jc w:val="left"/>
            </w:pPr>
            <w:r>
              <w:t>{SCR1251}</w:t>
            </w:r>
          </w:p>
        </w:tc>
        <w:tc>
          <w:tcPr>
            <w:tcW w:w="1050" w:type="dxa"/>
          </w:tcPr>
          <w:p w14:paraId="2A41F4AC" w14:textId="77777777" w:rsidR="009C4A20" w:rsidRDefault="009C4A20" w:rsidP="009C4A20">
            <w:pPr>
              <w:jc w:val="left"/>
            </w:pPr>
            <w:r>
              <w:t>Task</w:t>
            </w:r>
          </w:p>
        </w:tc>
        <w:tc>
          <w:tcPr>
            <w:tcW w:w="4647" w:type="dxa"/>
          </w:tcPr>
          <w:p w14:paraId="3F543EA1" w14:textId="77777777" w:rsidR="009C4A20" w:rsidRDefault="009C4A20" w:rsidP="009C4A20">
            <w:pPr>
              <w:jc w:val="left"/>
            </w:pPr>
            <w:r>
              <w:t>Octet values are implemented as bit rate</w:t>
            </w:r>
          </w:p>
          <w:p w14:paraId="1DF37FA8" w14:textId="77777777" w:rsidR="009C4A20" w:rsidRDefault="00000000"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Content>
            <w:tc>
              <w:tcPr>
                <w:tcW w:w="515" w:type="dxa"/>
              </w:tcPr>
              <w:p w14:paraId="2175095B" w14:textId="3078FFE3" w:rsidR="009C4A20" w:rsidRDefault="00925A5D"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21F499D0"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Content>
            <w:tc>
              <w:tcPr>
                <w:tcW w:w="527" w:type="dxa"/>
              </w:tcPr>
              <w:p w14:paraId="3FBD8B6B"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659A4CF4" w14:textId="77777777" w:rsidR="009C4A20" w:rsidRPr="005D339E" w:rsidRDefault="009C4A20" w:rsidP="009C4A20">
            <w:pPr>
              <w:jc w:val="left"/>
            </w:pPr>
          </w:p>
        </w:tc>
      </w:tr>
      <w:tr w:rsidR="009C4A20" w:rsidRPr="000F1C01" w14:paraId="58025798" w14:textId="77777777" w:rsidTr="002143DF">
        <w:trPr>
          <w:trHeight w:val="284"/>
        </w:trPr>
        <w:tc>
          <w:tcPr>
            <w:tcW w:w="1061" w:type="dxa"/>
          </w:tcPr>
          <w:p w14:paraId="38C80F0F" w14:textId="77777777" w:rsidR="009C4A20" w:rsidRDefault="009C4A20" w:rsidP="009C4A20">
            <w:pPr>
              <w:jc w:val="left"/>
            </w:pPr>
            <w:r>
              <w:t xml:space="preserve">{SCR1252} </w:t>
            </w:r>
          </w:p>
        </w:tc>
        <w:tc>
          <w:tcPr>
            <w:tcW w:w="1050" w:type="dxa"/>
          </w:tcPr>
          <w:p w14:paraId="6DF68BFC" w14:textId="77777777" w:rsidR="009C4A20" w:rsidRDefault="009C4A20" w:rsidP="009C4A20">
            <w:pPr>
              <w:jc w:val="left"/>
            </w:pPr>
            <w:r>
              <w:t>Task</w:t>
            </w:r>
          </w:p>
        </w:tc>
        <w:tc>
          <w:tcPr>
            <w:tcW w:w="4647" w:type="dxa"/>
          </w:tcPr>
          <w:p w14:paraId="26654513" w14:textId="77777777" w:rsidR="009C4A20" w:rsidRDefault="009C4A20" w:rsidP="009C4A20">
            <w:pPr>
              <w:jc w:val="left"/>
            </w:pPr>
            <w:r>
              <w:t>Error Counter values are implemented as rate value.</w:t>
            </w:r>
          </w:p>
          <w:p w14:paraId="1617AD91" w14:textId="77777777" w:rsidR="009C4A20" w:rsidRDefault="00000000" w:rsidP="009C4A20">
            <w:pPr>
              <w:jc w:val="left"/>
            </w:pPr>
            <w:hyperlink w:anchor="_Error_Counter_Values" w:history="1">
              <w:r w:rsidR="00A12AAB">
                <w:rPr>
                  <w:rStyle w:val="Hyperlink"/>
                </w:rPr>
                <w:t>(Ref. 3.3.4.8 Error Counter Values)</w:t>
              </w:r>
            </w:hyperlink>
          </w:p>
        </w:tc>
        <w:sdt>
          <w:sdtPr>
            <w:id w:val="-453408837"/>
            <w14:checkbox>
              <w14:checked w14:val="1"/>
              <w14:checkedState w14:val="2612" w14:font="Arial Unicode MS"/>
              <w14:uncheckedState w14:val="2610" w14:font="Arial Unicode MS"/>
            </w14:checkbox>
          </w:sdtPr>
          <w:sdtContent>
            <w:tc>
              <w:tcPr>
                <w:tcW w:w="515" w:type="dxa"/>
              </w:tcPr>
              <w:p w14:paraId="256A47FA" w14:textId="4A856E97" w:rsidR="009C4A20" w:rsidRDefault="00D13766"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7958136A" w14:textId="52BB675A" w:rsidR="009C4A20" w:rsidRDefault="00D13766" w:rsidP="009C4A20">
                <w:pPr>
                  <w:jc w:val="left"/>
                </w:pPr>
                <w:r>
                  <w:rPr>
                    <w:rFonts w:ascii="Arial Unicode MS" w:eastAsia="Arial Unicode MS" w:hAnsi="Arial Unicode MS" w:cs="Arial Unicode MS" w:hint="eastAsia"/>
                  </w:rPr>
                  <w:t>☐</w:t>
                </w:r>
              </w:p>
            </w:tc>
          </w:sdtContent>
        </w:sdt>
        <w:sdt>
          <w:sdtPr>
            <w:id w:val="2116935316"/>
            <w14:checkbox>
              <w14:checked w14:val="0"/>
              <w14:checkedState w14:val="2612" w14:font="Arial Unicode MS"/>
              <w14:uncheckedState w14:val="2610" w14:font="Arial Unicode MS"/>
            </w14:checkbox>
          </w:sdtPr>
          <w:sdtContent>
            <w:tc>
              <w:tcPr>
                <w:tcW w:w="527" w:type="dxa"/>
              </w:tcPr>
              <w:p w14:paraId="42EDC24B"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6438998" w14:textId="7A78C8B9" w:rsidR="009C4A20" w:rsidRPr="005D339E" w:rsidRDefault="009C4A20" w:rsidP="009C4A20">
            <w:pPr>
              <w:jc w:val="left"/>
            </w:pPr>
          </w:p>
        </w:tc>
      </w:tr>
      <w:tr w:rsidR="009C4A20" w:rsidRPr="000F1C01" w14:paraId="022AECC2"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6CE75814" w14:textId="77777777" w:rsidR="009C4A20" w:rsidRPr="000F1C01" w:rsidRDefault="009C4A20" w:rsidP="009C4A20">
            <w:pPr>
              <w:keepNext/>
              <w:jc w:val="left"/>
              <w:rPr>
                <w:b/>
              </w:rPr>
            </w:pPr>
            <w:r>
              <w:rPr>
                <w:b/>
              </w:rPr>
              <w:lastRenderedPageBreak/>
              <w:t>Tables</w:t>
            </w:r>
            <w:r w:rsidRPr="000F1C01">
              <w:rPr>
                <w:b/>
              </w:rPr>
              <w:t xml:space="preserve"> </w:t>
            </w:r>
          </w:p>
        </w:tc>
      </w:tr>
      <w:tr w:rsidR="009C4A20" w:rsidRPr="000F1C01" w14:paraId="464BA1B4" w14:textId="77777777" w:rsidTr="002143DF">
        <w:trPr>
          <w:trHeight w:val="284"/>
        </w:trPr>
        <w:tc>
          <w:tcPr>
            <w:tcW w:w="1061" w:type="dxa"/>
          </w:tcPr>
          <w:p w14:paraId="43C97AC2" w14:textId="77777777" w:rsidR="009C4A20" w:rsidRPr="000F1C01" w:rsidRDefault="009C4A20" w:rsidP="009C4A20">
            <w:pPr>
              <w:jc w:val="left"/>
            </w:pPr>
            <w:r>
              <w:t xml:space="preserve">{SCR1068} </w:t>
            </w:r>
          </w:p>
        </w:tc>
        <w:tc>
          <w:tcPr>
            <w:tcW w:w="1050" w:type="dxa"/>
          </w:tcPr>
          <w:p w14:paraId="23774BBB" w14:textId="77777777" w:rsidR="009C4A20" w:rsidRDefault="009C4A20" w:rsidP="009C4A20">
            <w:pPr>
              <w:jc w:val="left"/>
            </w:pPr>
            <w:r>
              <w:t>Task</w:t>
            </w:r>
          </w:p>
        </w:tc>
        <w:tc>
          <w:tcPr>
            <w:tcW w:w="4647" w:type="dxa"/>
          </w:tcPr>
          <w:p w14:paraId="32A11AF4"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993CA3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Content>
            <w:tc>
              <w:tcPr>
                <w:tcW w:w="515" w:type="dxa"/>
              </w:tcPr>
              <w:p w14:paraId="65C0CBE9" w14:textId="1C105CFC" w:rsidR="009C4A20" w:rsidRDefault="00925A5D"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305B8B21"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42F53087"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53538614" w14:textId="77777777" w:rsidR="009C4A20" w:rsidRPr="000F1C01" w:rsidRDefault="009C4A20" w:rsidP="009C4A20">
            <w:pPr>
              <w:jc w:val="left"/>
            </w:pPr>
          </w:p>
        </w:tc>
      </w:tr>
      <w:tr w:rsidR="009C4A20" w:rsidRPr="000F1C01" w14:paraId="09AA6743"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5E875A91" w14:textId="77777777" w:rsidR="009C4A20" w:rsidRPr="000F1C01" w:rsidRDefault="009C4A20" w:rsidP="009C4A20">
            <w:pPr>
              <w:keepNext/>
              <w:jc w:val="left"/>
              <w:rPr>
                <w:b/>
              </w:rPr>
            </w:pPr>
            <w:r w:rsidRPr="000F1C01">
              <w:rPr>
                <w:b/>
              </w:rPr>
              <w:t>Page</w:t>
            </w:r>
            <w:r>
              <w:rPr>
                <w:b/>
              </w:rPr>
              <w:t xml:space="preserve"> B</w:t>
            </w:r>
            <w:r w:rsidRPr="000F1C01">
              <w:rPr>
                <w:b/>
              </w:rPr>
              <w:t xml:space="preserve">uttons </w:t>
            </w:r>
          </w:p>
        </w:tc>
      </w:tr>
      <w:tr w:rsidR="009C4A20" w:rsidRPr="000F1C01" w14:paraId="05012EE3" w14:textId="77777777" w:rsidTr="002143DF">
        <w:trPr>
          <w:trHeight w:val="284"/>
        </w:trPr>
        <w:tc>
          <w:tcPr>
            <w:tcW w:w="1061" w:type="dxa"/>
          </w:tcPr>
          <w:p w14:paraId="69482F1B" w14:textId="77777777" w:rsidR="009C4A20" w:rsidRDefault="009C4A20" w:rsidP="009C4A20">
            <w:pPr>
              <w:jc w:val="left"/>
            </w:pPr>
            <w:r>
              <w:t xml:space="preserve">{SCR1079} </w:t>
            </w:r>
          </w:p>
        </w:tc>
        <w:tc>
          <w:tcPr>
            <w:tcW w:w="1050" w:type="dxa"/>
          </w:tcPr>
          <w:p w14:paraId="114420BD" w14:textId="77777777" w:rsidR="009C4A20" w:rsidRDefault="009C4A20" w:rsidP="009C4A20">
            <w:pPr>
              <w:jc w:val="left"/>
            </w:pPr>
            <w:r>
              <w:t>Task</w:t>
            </w:r>
          </w:p>
        </w:tc>
        <w:tc>
          <w:tcPr>
            <w:tcW w:w="4647" w:type="dxa"/>
          </w:tcPr>
          <w:p w14:paraId="7DA8A4C9"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49C6A0B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4106352" w14:textId="77777777" w:rsidR="009C4A20" w:rsidRDefault="00000000" w:rsidP="009C4A20">
            <w:pPr>
              <w:jc w:val="left"/>
            </w:pPr>
            <w:sdt>
              <w:sdtPr>
                <w:id w:val="-1528173277"/>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42" w:type="dxa"/>
          </w:tcPr>
          <w:p w14:paraId="63BF2EA2" w14:textId="77777777" w:rsidR="009C4A20" w:rsidRDefault="00000000" w:rsidP="009C4A20">
            <w:pPr>
              <w:jc w:val="left"/>
            </w:pPr>
            <w:sdt>
              <w:sdtPr>
                <w:id w:val="88508272"/>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27" w:type="dxa"/>
          </w:tcPr>
          <w:p w14:paraId="386CE1A2" w14:textId="3BFF0146" w:rsidR="009C4A20" w:rsidRDefault="00000000" w:rsidP="009C4A20">
            <w:pPr>
              <w:jc w:val="left"/>
            </w:pPr>
            <w:sdt>
              <w:sdtPr>
                <w:id w:val="495462599"/>
                <w14:checkbox>
                  <w14:checked w14:val="1"/>
                  <w14:checkedState w14:val="2612" w14:font="Arial Unicode MS"/>
                  <w14:uncheckedState w14:val="2610" w14:font="Arial Unicode MS"/>
                </w14:checkbox>
              </w:sdtPr>
              <w:sdtContent>
                <w:r w:rsidR="00925A5D">
                  <w:rPr>
                    <w:rFonts w:ascii="Arial Unicode MS" w:eastAsia="Arial Unicode MS" w:hAnsi="Arial Unicode MS" w:cs="Arial Unicode MS" w:hint="eastAsia"/>
                  </w:rPr>
                  <w:t>☒</w:t>
                </w:r>
              </w:sdtContent>
            </w:sdt>
          </w:p>
        </w:tc>
        <w:tc>
          <w:tcPr>
            <w:tcW w:w="1366" w:type="dxa"/>
          </w:tcPr>
          <w:p w14:paraId="4418C317" w14:textId="77777777" w:rsidR="009C4A20" w:rsidRPr="000F1C01" w:rsidRDefault="009C4A20" w:rsidP="009C4A20">
            <w:pPr>
              <w:jc w:val="left"/>
            </w:pPr>
          </w:p>
        </w:tc>
      </w:tr>
      <w:tr w:rsidR="009C4A20" w:rsidRPr="000F1C01" w14:paraId="09EBA01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197072AA"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05804D2D" w14:textId="77777777" w:rsidTr="002143DF">
        <w:trPr>
          <w:trHeight w:val="284"/>
        </w:trPr>
        <w:tc>
          <w:tcPr>
            <w:tcW w:w="1061" w:type="dxa"/>
          </w:tcPr>
          <w:p w14:paraId="2F68DB36" w14:textId="77777777" w:rsidR="009C4A20" w:rsidRPr="000F1C01" w:rsidRDefault="009C4A20" w:rsidP="009C4A20">
            <w:pPr>
              <w:jc w:val="left"/>
            </w:pPr>
            <w:r>
              <w:t xml:space="preserve">{SCR1081} </w:t>
            </w:r>
          </w:p>
        </w:tc>
        <w:tc>
          <w:tcPr>
            <w:tcW w:w="1050" w:type="dxa"/>
          </w:tcPr>
          <w:p w14:paraId="64AE6614" w14:textId="77777777" w:rsidR="009C4A20" w:rsidRDefault="009C4A20" w:rsidP="009C4A20">
            <w:pPr>
              <w:jc w:val="left"/>
            </w:pPr>
            <w:r>
              <w:t>Task</w:t>
            </w:r>
          </w:p>
        </w:tc>
        <w:tc>
          <w:tcPr>
            <w:tcW w:w="4647" w:type="dxa"/>
          </w:tcPr>
          <w:p w14:paraId="118F07B4"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37273039" w14:textId="77777777" w:rsidR="009C4A20" w:rsidRPr="000F1C01" w:rsidRDefault="00000000"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42" w:type="dxa"/>
          </w:tcPr>
          <w:p w14:paraId="7571DE82" w14:textId="77777777" w:rsidR="009C4A20" w:rsidRPr="000F1C01" w:rsidRDefault="00000000"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27" w:type="dxa"/>
          </w:tcPr>
          <w:p w14:paraId="2C721F55" w14:textId="05C44003" w:rsidR="009C4A20" w:rsidRPr="000F1C01" w:rsidRDefault="00000000"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925A5D">
                  <w:rPr>
                    <w:rFonts w:ascii="Arial Unicode MS" w:eastAsia="Arial Unicode MS" w:hAnsi="Arial Unicode MS" w:cs="Arial Unicode MS" w:hint="eastAsia"/>
                  </w:rPr>
                  <w:t>☒</w:t>
                </w:r>
              </w:sdtContent>
            </w:sdt>
          </w:p>
        </w:tc>
        <w:tc>
          <w:tcPr>
            <w:tcW w:w="1366" w:type="dxa"/>
          </w:tcPr>
          <w:p w14:paraId="3128CE54" w14:textId="77777777" w:rsidR="009C4A20" w:rsidRPr="000F1C01" w:rsidRDefault="009C4A20" w:rsidP="009C4A20">
            <w:pPr>
              <w:jc w:val="left"/>
            </w:pPr>
          </w:p>
        </w:tc>
      </w:tr>
    </w:tbl>
    <w:p w14:paraId="261D76F7" w14:textId="77777777" w:rsidR="00AB4B4F" w:rsidRPr="000F1C01" w:rsidRDefault="00AB4B4F" w:rsidP="00AB4B4F">
      <w:pPr>
        <w:spacing w:line="259" w:lineRule="auto"/>
        <w:jc w:val="left"/>
      </w:pPr>
    </w:p>
    <w:p w14:paraId="53699D5F" w14:textId="77777777" w:rsidR="00096D2A" w:rsidRPr="000F1C01" w:rsidRDefault="00096D2A" w:rsidP="006B59B9">
      <w:pPr>
        <w:pStyle w:val="Heading2"/>
      </w:pPr>
      <w:bookmarkStart w:id="12" w:name="_Toc94856558"/>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23512AB9"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5C735D5" w14:textId="77777777" w:rsidR="005E5B68" w:rsidRPr="000F1C01" w:rsidRDefault="005E5B68" w:rsidP="000F1C01">
            <w:pPr>
              <w:jc w:val="left"/>
            </w:pPr>
            <w:r w:rsidRPr="000F1C01">
              <w:t>#</w:t>
            </w:r>
          </w:p>
        </w:tc>
        <w:tc>
          <w:tcPr>
            <w:tcW w:w="1053" w:type="dxa"/>
            <w:shd w:val="clear" w:color="auto" w:fill="D9D9D9" w:themeFill="background1" w:themeFillShade="D9"/>
          </w:tcPr>
          <w:p w14:paraId="1668EA92" w14:textId="77777777" w:rsidR="005E5B68" w:rsidRPr="000F1C01" w:rsidRDefault="00363DC8" w:rsidP="000F1C01">
            <w:pPr>
              <w:jc w:val="left"/>
            </w:pPr>
            <w:r>
              <w:t>Scope</w:t>
            </w:r>
          </w:p>
        </w:tc>
        <w:tc>
          <w:tcPr>
            <w:tcW w:w="4557" w:type="dxa"/>
            <w:shd w:val="clear" w:color="auto" w:fill="D9D9D9" w:themeFill="background1" w:themeFillShade="D9"/>
          </w:tcPr>
          <w:p w14:paraId="51FBB3BC"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402B2530" w14:textId="77777777" w:rsidR="005E5B68" w:rsidRPr="000F1C01" w:rsidRDefault="005E5B68" w:rsidP="000F1C01">
            <w:pPr>
              <w:jc w:val="left"/>
            </w:pPr>
            <w:r w:rsidRPr="000F1C01">
              <w:t>OK</w:t>
            </w:r>
          </w:p>
        </w:tc>
        <w:tc>
          <w:tcPr>
            <w:tcW w:w="580" w:type="dxa"/>
            <w:shd w:val="clear" w:color="auto" w:fill="D9D9D9" w:themeFill="background1" w:themeFillShade="D9"/>
          </w:tcPr>
          <w:p w14:paraId="523E7FDF" w14:textId="77777777" w:rsidR="005E5B68" w:rsidRPr="000F1C01" w:rsidRDefault="005E5B68" w:rsidP="000F1C01">
            <w:pPr>
              <w:jc w:val="left"/>
            </w:pPr>
            <w:r w:rsidRPr="000F1C01">
              <w:t>Fail</w:t>
            </w:r>
          </w:p>
        </w:tc>
        <w:tc>
          <w:tcPr>
            <w:tcW w:w="568" w:type="dxa"/>
            <w:shd w:val="clear" w:color="auto" w:fill="D9D9D9" w:themeFill="background1" w:themeFillShade="D9"/>
          </w:tcPr>
          <w:p w14:paraId="42BC7B42" w14:textId="77777777" w:rsidR="005E5B68" w:rsidRPr="000F1C01" w:rsidRDefault="005E5B68" w:rsidP="000F1C01">
            <w:pPr>
              <w:jc w:val="left"/>
            </w:pPr>
            <w:r w:rsidRPr="000F1C01">
              <w:t>NA</w:t>
            </w:r>
          </w:p>
        </w:tc>
        <w:tc>
          <w:tcPr>
            <w:tcW w:w="1530" w:type="dxa"/>
            <w:shd w:val="clear" w:color="auto" w:fill="D9D9D9" w:themeFill="background1" w:themeFillShade="D9"/>
          </w:tcPr>
          <w:p w14:paraId="53D1665F" w14:textId="77777777" w:rsidR="005E5B68" w:rsidRPr="000F1C01" w:rsidRDefault="005E5B68" w:rsidP="000F1C01">
            <w:pPr>
              <w:jc w:val="left"/>
            </w:pPr>
            <w:r w:rsidRPr="000F1C01">
              <w:t>Remarks</w:t>
            </w:r>
          </w:p>
        </w:tc>
      </w:tr>
      <w:tr w:rsidR="005E5B68" w:rsidRPr="000F1C01" w14:paraId="76E7B23E"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BE0B75F" w14:textId="77777777" w:rsidR="005E5B68" w:rsidRPr="000F1C01" w:rsidRDefault="005E5B68">
            <w:pPr>
              <w:jc w:val="left"/>
              <w:rPr>
                <w:b/>
              </w:rPr>
            </w:pPr>
            <w:r w:rsidRPr="000F1C01">
              <w:rPr>
                <w:b/>
              </w:rPr>
              <w:t>Trending</w:t>
            </w:r>
          </w:p>
        </w:tc>
      </w:tr>
      <w:tr w:rsidR="00257B7F" w:rsidRPr="000F1C01" w14:paraId="18F60111" w14:textId="77777777" w:rsidTr="004042F5">
        <w:trPr>
          <w:trHeight w:val="284"/>
        </w:trPr>
        <w:tc>
          <w:tcPr>
            <w:tcW w:w="1017" w:type="dxa"/>
          </w:tcPr>
          <w:p w14:paraId="31ADE2BF" w14:textId="77777777" w:rsidR="00257B7F" w:rsidRPr="000F1C01" w:rsidRDefault="00257B7F" w:rsidP="00257B7F">
            <w:pPr>
              <w:jc w:val="left"/>
            </w:pPr>
            <w:r>
              <w:t xml:space="preserve">{SCR1036} </w:t>
            </w:r>
          </w:p>
        </w:tc>
        <w:tc>
          <w:tcPr>
            <w:tcW w:w="1053" w:type="dxa"/>
          </w:tcPr>
          <w:p w14:paraId="76E0745A" w14:textId="77777777" w:rsidR="00257B7F" w:rsidRDefault="00257B7F" w:rsidP="00257B7F">
            <w:pPr>
              <w:jc w:val="left"/>
            </w:pPr>
            <w:r>
              <w:t>Task</w:t>
            </w:r>
          </w:p>
        </w:tc>
        <w:tc>
          <w:tcPr>
            <w:tcW w:w="4557" w:type="dxa"/>
          </w:tcPr>
          <w:p w14:paraId="1BDC9F07"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79CD8C9B"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Content>
            <w:tc>
              <w:tcPr>
                <w:tcW w:w="560" w:type="dxa"/>
              </w:tcPr>
              <w:p w14:paraId="5D9817EF" w14:textId="0CDAFABD" w:rsidR="00257B7F" w:rsidRPr="000F1C01" w:rsidRDefault="00925A5D"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2EDB0EF5"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24D98C65"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48EBCBCB" w14:textId="77777777" w:rsidR="00257B7F" w:rsidRPr="000F1C01" w:rsidRDefault="00257B7F" w:rsidP="00257B7F">
            <w:pPr>
              <w:jc w:val="left"/>
            </w:pPr>
          </w:p>
        </w:tc>
      </w:tr>
      <w:tr w:rsidR="005E5B68" w:rsidRPr="000F1C01" w14:paraId="2B5D73CA"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093A63E" w14:textId="77777777" w:rsidR="005E5B68" w:rsidRPr="000F1C01" w:rsidRDefault="005E5B68" w:rsidP="00257B7F">
            <w:pPr>
              <w:keepNext/>
              <w:jc w:val="left"/>
              <w:rPr>
                <w:b/>
              </w:rPr>
            </w:pPr>
            <w:r w:rsidRPr="000F1C01">
              <w:rPr>
                <w:b/>
              </w:rPr>
              <w:t>Alarming</w:t>
            </w:r>
          </w:p>
        </w:tc>
      </w:tr>
      <w:tr w:rsidR="005E5B68" w:rsidRPr="000F1C01" w14:paraId="64B870FD" w14:textId="77777777" w:rsidTr="004042F5">
        <w:trPr>
          <w:trHeight w:val="284"/>
        </w:trPr>
        <w:tc>
          <w:tcPr>
            <w:tcW w:w="1017" w:type="dxa"/>
          </w:tcPr>
          <w:p w14:paraId="3B2FC900" w14:textId="77777777" w:rsidR="005E5B68" w:rsidRPr="000F1C01" w:rsidRDefault="00885458" w:rsidP="000F1C01">
            <w:pPr>
              <w:jc w:val="left"/>
            </w:pPr>
            <w:r>
              <w:t xml:space="preserve">{SCR1039} </w:t>
            </w:r>
          </w:p>
        </w:tc>
        <w:tc>
          <w:tcPr>
            <w:tcW w:w="1053" w:type="dxa"/>
          </w:tcPr>
          <w:p w14:paraId="333EDCD1" w14:textId="77777777" w:rsidR="005E5B68" w:rsidRDefault="00982AEF" w:rsidP="000F1C01">
            <w:pPr>
              <w:jc w:val="left"/>
            </w:pPr>
            <w:r>
              <w:t>Task</w:t>
            </w:r>
          </w:p>
        </w:tc>
        <w:tc>
          <w:tcPr>
            <w:tcW w:w="4557" w:type="dxa"/>
          </w:tcPr>
          <w:p w14:paraId="0DAA1346"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50B213A2"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0"/>
              <w14:checkedState w14:val="2612" w14:font="Arial Unicode MS"/>
              <w14:uncheckedState w14:val="2610" w14:font="Arial Unicode MS"/>
            </w14:checkbox>
          </w:sdtPr>
          <w:sdtContent>
            <w:tc>
              <w:tcPr>
                <w:tcW w:w="560" w:type="dxa"/>
              </w:tcPr>
              <w:p w14:paraId="5AA81853"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1"/>
              <w14:checkedState w14:val="2612" w14:font="Arial Unicode MS"/>
              <w14:uncheckedState w14:val="2610" w14:font="Arial Unicode MS"/>
            </w14:checkbox>
          </w:sdtPr>
          <w:sdtContent>
            <w:tc>
              <w:tcPr>
                <w:tcW w:w="580" w:type="dxa"/>
              </w:tcPr>
              <w:p w14:paraId="7DBA0642" w14:textId="5A2693D3" w:rsidR="005E5B68" w:rsidRPr="000F1C01" w:rsidRDefault="00925A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648F1792"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60883725" w14:textId="3738AF12" w:rsidR="005E5B68" w:rsidRPr="000F1C01" w:rsidRDefault="00925A5D" w:rsidP="000F1C01">
            <w:pPr>
              <w:jc w:val="left"/>
            </w:pPr>
            <w:r>
              <w:t>Did not assign default severity values</w:t>
            </w:r>
          </w:p>
        </w:tc>
      </w:tr>
    </w:tbl>
    <w:p w14:paraId="12D37EFE" w14:textId="77777777" w:rsidR="00306A0A" w:rsidRDefault="00306A0A" w:rsidP="00AB4B4F">
      <w:pPr>
        <w:spacing w:line="259" w:lineRule="auto"/>
        <w:jc w:val="left"/>
      </w:pPr>
      <w:bookmarkStart w:id="13" w:name="_Toc473039741"/>
    </w:p>
    <w:p w14:paraId="56BB8B06" w14:textId="77777777" w:rsidR="000F1C01" w:rsidRPr="000F1C01" w:rsidRDefault="000F1C01" w:rsidP="006B59B9">
      <w:pPr>
        <w:pStyle w:val="Heading2"/>
      </w:pPr>
      <w:bookmarkStart w:id="14" w:name="_Toc94856559"/>
      <w:r w:rsidRPr="000F1C01">
        <w:lastRenderedPageBreak/>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1048"/>
        <w:gridCol w:w="4533"/>
        <w:gridCol w:w="540"/>
        <w:gridCol w:w="45"/>
        <w:gridCol w:w="495"/>
        <w:gridCol w:w="90"/>
        <w:gridCol w:w="360"/>
        <w:gridCol w:w="794"/>
        <w:gridCol w:w="916"/>
      </w:tblGrid>
      <w:tr w:rsidR="004042F5" w:rsidRPr="000F1C01" w14:paraId="7737784F"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73D13A38" w14:textId="77777777" w:rsidR="005E5B68" w:rsidRPr="000F1C01" w:rsidRDefault="005E5B68" w:rsidP="000F1C01">
            <w:pPr>
              <w:jc w:val="left"/>
            </w:pPr>
            <w:r w:rsidRPr="000F1C01">
              <w:t>#</w:t>
            </w:r>
          </w:p>
        </w:tc>
        <w:tc>
          <w:tcPr>
            <w:tcW w:w="1048" w:type="dxa"/>
            <w:shd w:val="clear" w:color="auto" w:fill="D9D9D9" w:themeFill="background1" w:themeFillShade="D9"/>
          </w:tcPr>
          <w:p w14:paraId="3CB37CC4" w14:textId="77777777" w:rsidR="005E5B68" w:rsidRPr="000F1C01" w:rsidRDefault="00363DC8" w:rsidP="000F1C01">
            <w:pPr>
              <w:jc w:val="left"/>
            </w:pPr>
            <w:r>
              <w:t>Scope</w:t>
            </w:r>
          </w:p>
        </w:tc>
        <w:tc>
          <w:tcPr>
            <w:tcW w:w="4533" w:type="dxa"/>
            <w:shd w:val="clear" w:color="auto" w:fill="D9D9D9" w:themeFill="background1" w:themeFillShade="D9"/>
          </w:tcPr>
          <w:p w14:paraId="4CC63FF2"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C901176"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DFAC0F1"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47C8DF1A"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0023C489" w14:textId="77777777" w:rsidR="005E5B68" w:rsidRPr="000F1C01" w:rsidRDefault="005E5B68" w:rsidP="000F1C01">
            <w:pPr>
              <w:jc w:val="left"/>
            </w:pPr>
            <w:r w:rsidRPr="000F1C01">
              <w:t>Remarks</w:t>
            </w:r>
          </w:p>
        </w:tc>
      </w:tr>
      <w:tr w:rsidR="005E5B68" w:rsidRPr="000F1C01" w14:paraId="37C583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260F65EA" w14:textId="77777777" w:rsidR="005E5B68" w:rsidRPr="000F1C01" w:rsidRDefault="005E5B68" w:rsidP="007C3ED4">
            <w:pPr>
              <w:keepNext/>
              <w:jc w:val="left"/>
              <w:rPr>
                <w:b/>
              </w:rPr>
            </w:pPr>
            <w:r w:rsidRPr="000F1C01">
              <w:rPr>
                <w:b/>
              </w:rPr>
              <w:t>API</w:t>
            </w:r>
          </w:p>
        </w:tc>
      </w:tr>
      <w:tr w:rsidR="00257B7F" w:rsidRPr="000F1C01" w14:paraId="457AF3E6" w14:textId="77777777" w:rsidTr="00306A0A">
        <w:trPr>
          <w:trHeight w:val="284"/>
        </w:trPr>
        <w:tc>
          <w:tcPr>
            <w:tcW w:w="1079" w:type="dxa"/>
          </w:tcPr>
          <w:p w14:paraId="2F554F68" w14:textId="77777777" w:rsidR="00257B7F" w:rsidRPr="000F1C01" w:rsidRDefault="00257B7F" w:rsidP="00257B7F">
            <w:pPr>
              <w:jc w:val="left"/>
            </w:pPr>
            <w:r>
              <w:t xml:space="preserve">{SCR1103} </w:t>
            </w:r>
          </w:p>
        </w:tc>
        <w:tc>
          <w:tcPr>
            <w:tcW w:w="1048" w:type="dxa"/>
          </w:tcPr>
          <w:p w14:paraId="76D41AAD" w14:textId="77777777" w:rsidR="00257B7F" w:rsidRDefault="00257B7F" w:rsidP="00257B7F">
            <w:pPr>
              <w:jc w:val="left"/>
            </w:pPr>
            <w:r>
              <w:t>Task</w:t>
            </w:r>
          </w:p>
        </w:tc>
        <w:tc>
          <w:tcPr>
            <w:tcW w:w="4533" w:type="dxa"/>
          </w:tcPr>
          <w:p w14:paraId="42104D24"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066C464F"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Content>
            <w:tc>
              <w:tcPr>
                <w:tcW w:w="540" w:type="dxa"/>
              </w:tcPr>
              <w:p w14:paraId="02D1EB37" w14:textId="03BF239B" w:rsidR="00257B7F" w:rsidRPr="000F1C01" w:rsidRDefault="00925A5D"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4A395E64"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15E71220"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5CAF2067" w14:textId="77777777" w:rsidR="00257B7F" w:rsidRPr="000F1C01" w:rsidRDefault="00257B7F" w:rsidP="00257B7F">
            <w:pPr>
              <w:jc w:val="left"/>
            </w:pPr>
          </w:p>
        </w:tc>
      </w:tr>
      <w:tr w:rsidR="00C63541" w:rsidRPr="000F1C01" w14:paraId="1ED8282C"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18EB8849" w14:textId="77777777" w:rsidR="00C63541" w:rsidRPr="000F1C01" w:rsidRDefault="00C63541" w:rsidP="00F31861">
            <w:pPr>
              <w:jc w:val="left"/>
              <w:rPr>
                <w:b/>
              </w:rPr>
            </w:pPr>
            <w:r w:rsidRPr="000F1C01">
              <w:rPr>
                <w:b/>
              </w:rPr>
              <w:t xml:space="preserve">Logic </w:t>
            </w:r>
          </w:p>
        </w:tc>
      </w:tr>
      <w:tr w:rsidR="00197BDA" w:rsidRPr="000F1C01" w14:paraId="7321FBC7" w14:textId="77777777" w:rsidTr="00306A0A">
        <w:trPr>
          <w:trHeight w:val="284"/>
        </w:trPr>
        <w:tc>
          <w:tcPr>
            <w:tcW w:w="1079" w:type="dxa"/>
          </w:tcPr>
          <w:p w14:paraId="6589D6AE" w14:textId="77777777" w:rsidR="005E5B68" w:rsidRPr="000F1C01" w:rsidRDefault="00885458" w:rsidP="00F31861">
            <w:pPr>
              <w:jc w:val="left"/>
            </w:pPr>
            <w:r>
              <w:t xml:space="preserve">{SCR1114} </w:t>
            </w:r>
          </w:p>
        </w:tc>
        <w:tc>
          <w:tcPr>
            <w:tcW w:w="1048" w:type="dxa"/>
          </w:tcPr>
          <w:p w14:paraId="73FDC1FA" w14:textId="77777777" w:rsidR="005E5B68" w:rsidRDefault="00D05558" w:rsidP="00F31861">
            <w:pPr>
              <w:jc w:val="left"/>
            </w:pPr>
            <w:r>
              <w:t>Protocol</w:t>
            </w:r>
          </w:p>
        </w:tc>
        <w:tc>
          <w:tcPr>
            <w:tcW w:w="4533" w:type="dxa"/>
          </w:tcPr>
          <w:p w14:paraId="69077BD2"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5F26059F" w14:textId="75ABD792" w:rsidR="005E5B68" w:rsidRPr="000F1C01" w:rsidRDefault="00925A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50B298E6"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6EA09E39"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2E2D56A" w14:textId="77777777" w:rsidR="005E5B68" w:rsidRPr="000F1C01" w:rsidRDefault="005E5B68" w:rsidP="00F31861">
            <w:pPr>
              <w:jc w:val="left"/>
            </w:pPr>
          </w:p>
        </w:tc>
      </w:tr>
      <w:tr w:rsidR="00197BDA" w:rsidRPr="000F1C01" w14:paraId="3630EF4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9C4EAF0" w14:textId="77777777" w:rsidR="005E5B68" w:rsidRPr="000F1C01" w:rsidRDefault="00885458" w:rsidP="00F31861">
            <w:pPr>
              <w:jc w:val="left"/>
            </w:pPr>
            <w:r>
              <w:t xml:space="preserve">{SCR1115} </w:t>
            </w:r>
          </w:p>
        </w:tc>
        <w:tc>
          <w:tcPr>
            <w:tcW w:w="1048" w:type="dxa"/>
          </w:tcPr>
          <w:p w14:paraId="1275FDE3" w14:textId="77777777" w:rsidR="005E5B68" w:rsidRDefault="00982AEF" w:rsidP="00F31861">
            <w:pPr>
              <w:jc w:val="left"/>
            </w:pPr>
            <w:r>
              <w:t>Task</w:t>
            </w:r>
          </w:p>
        </w:tc>
        <w:tc>
          <w:tcPr>
            <w:tcW w:w="4533" w:type="dxa"/>
          </w:tcPr>
          <w:p w14:paraId="5399BB51"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4BB3E1B3" w14:textId="4CEBBDFF" w:rsidR="005E5B68" w:rsidRDefault="00925A5D"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4EE6709C"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797AEFAE"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C49CC56" w14:textId="77777777" w:rsidR="005E5B68" w:rsidRPr="000F1C01" w:rsidRDefault="005E5B68" w:rsidP="00F31861">
            <w:pPr>
              <w:jc w:val="left"/>
            </w:pPr>
          </w:p>
        </w:tc>
      </w:tr>
      <w:tr w:rsidR="00197BDA" w:rsidRPr="000F1C01" w14:paraId="33B363B6" w14:textId="77777777" w:rsidTr="00306A0A">
        <w:trPr>
          <w:trHeight w:val="284"/>
        </w:trPr>
        <w:tc>
          <w:tcPr>
            <w:tcW w:w="1079" w:type="dxa"/>
          </w:tcPr>
          <w:p w14:paraId="0E57A619" w14:textId="77777777" w:rsidR="005E5B68" w:rsidRDefault="00885458" w:rsidP="00F31861">
            <w:pPr>
              <w:jc w:val="left"/>
            </w:pPr>
            <w:r>
              <w:t xml:space="preserve">{SCR1116} </w:t>
            </w:r>
          </w:p>
        </w:tc>
        <w:tc>
          <w:tcPr>
            <w:tcW w:w="1048" w:type="dxa"/>
          </w:tcPr>
          <w:p w14:paraId="538BCEDE" w14:textId="77777777" w:rsidR="005E5B68" w:rsidRDefault="00982AEF" w:rsidP="00EB16B9">
            <w:pPr>
              <w:jc w:val="left"/>
            </w:pPr>
            <w:r>
              <w:t>Task</w:t>
            </w:r>
          </w:p>
        </w:tc>
        <w:tc>
          <w:tcPr>
            <w:tcW w:w="4533" w:type="dxa"/>
          </w:tcPr>
          <w:p w14:paraId="358C06EC"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1"/>
              <w14:checkedState w14:val="2612" w14:font="Arial Unicode MS"/>
              <w14:uncheckedState w14:val="2610" w14:font="Arial Unicode MS"/>
            </w14:checkbox>
          </w:sdtPr>
          <w:sdtContent>
            <w:tc>
              <w:tcPr>
                <w:tcW w:w="540" w:type="dxa"/>
              </w:tcPr>
              <w:p w14:paraId="57F25144" w14:textId="08C5FA75" w:rsidR="005E5B68" w:rsidRDefault="006D3D2E"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06248D20"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0"/>
              <w14:checkedState w14:val="2612" w14:font="Arial Unicode MS"/>
              <w14:uncheckedState w14:val="2610" w14:font="Arial Unicode MS"/>
            </w14:checkbox>
          </w:sdtPr>
          <w:sdtContent>
            <w:tc>
              <w:tcPr>
                <w:tcW w:w="450" w:type="dxa"/>
                <w:gridSpan w:val="2"/>
              </w:tcPr>
              <w:p w14:paraId="4346BBEC" w14:textId="17EF51D6" w:rsidR="005E5B68" w:rsidRDefault="006D3D2E" w:rsidP="00F31861">
                <w:pPr>
                  <w:jc w:val="left"/>
                </w:pPr>
                <w:r>
                  <w:rPr>
                    <w:rFonts w:ascii="Arial Unicode MS" w:eastAsia="Arial Unicode MS" w:hAnsi="Arial Unicode MS" w:cs="Arial Unicode MS" w:hint="eastAsia"/>
                  </w:rPr>
                  <w:t>☐</w:t>
                </w:r>
              </w:p>
            </w:tc>
          </w:sdtContent>
        </w:sdt>
        <w:tc>
          <w:tcPr>
            <w:tcW w:w="1710" w:type="dxa"/>
            <w:gridSpan w:val="2"/>
          </w:tcPr>
          <w:p w14:paraId="0BA42886" w14:textId="77777777" w:rsidR="005E5B68" w:rsidRPr="000F1C01" w:rsidRDefault="005E5B68" w:rsidP="00F31861">
            <w:pPr>
              <w:jc w:val="left"/>
            </w:pPr>
          </w:p>
        </w:tc>
      </w:tr>
      <w:tr w:rsidR="00197BDA" w:rsidRPr="000F1C01" w14:paraId="4A1036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051E74" w14:textId="77777777" w:rsidR="005E5B68" w:rsidRDefault="00885458" w:rsidP="00F31861">
            <w:pPr>
              <w:jc w:val="left"/>
            </w:pPr>
            <w:r>
              <w:t xml:space="preserve">{SCR1117} </w:t>
            </w:r>
          </w:p>
        </w:tc>
        <w:tc>
          <w:tcPr>
            <w:tcW w:w="1048" w:type="dxa"/>
          </w:tcPr>
          <w:p w14:paraId="536DF9BE" w14:textId="77777777" w:rsidR="005E5B68" w:rsidRDefault="00D05558" w:rsidP="00EB16B9">
            <w:pPr>
              <w:jc w:val="left"/>
            </w:pPr>
            <w:r>
              <w:t>Task</w:t>
            </w:r>
          </w:p>
        </w:tc>
        <w:tc>
          <w:tcPr>
            <w:tcW w:w="4533" w:type="dxa"/>
          </w:tcPr>
          <w:p w14:paraId="3D12D14E"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0"/>
              <w14:checkedState w14:val="2612" w14:font="Arial Unicode MS"/>
              <w14:uncheckedState w14:val="2610" w14:font="Arial Unicode MS"/>
            </w14:checkbox>
          </w:sdtPr>
          <w:sdtContent>
            <w:tc>
              <w:tcPr>
                <w:tcW w:w="540" w:type="dxa"/>
              </w:tcPr>
              <w:p w14:paraId="15F46AAA" w14:textId="77777777" w:rsidR="005E5B68" w:rsidRDefault="00BA355D"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5CACC09E"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1"/>
              <w14:checkedState w14:val="2612" w14:font="Arial Unicode MS"/>
              <w14:uncheckedState w14:val="2610" w14:font="Arial Unicode MS"/>
            </w14:checkbox>
          </w:sdtPr>
          <w:sdtContent>
            <w:tc>
              <w:tcPr>
                <w:tcW w:w="450" w:type="dxa"/>
                <w:gridSpan w:val="2"/>
              </w:tcPr>
              <w:p w14:paraId="6A664476" w14:textId="4330F17D" w:rsidR="005E5B68" w:rsidRDefault="00925A5D" w:rsidP="00F31861">
                <w:pPr>
                  <w:jc w:val="left"/>
                </w:pPr>
                <w:r>
                  <w:rPr>
                    <w:rFonts w:ascii="Arial Unicode MS" w:eastAsia="Arial Unicode MS" w:hAnsi="Arial Unicode MS" w:cs="Arial Unicode MS" w:hint="eastAsia"/>
                  </w:rPr>
                  <w:t>☒</w:t>
                </w:r>
              </w:p>
            </w:tc>
          </w:sdtContent>
        </w:sdt>
        <w:tc>
          <w:tcPr>
            <w:tcW w:w="1710" w:type="dxa"/>
            <w:gridSpan w:val="2"/>
          </w:tcPr>
          <w:p w14:paraId="705D659D" w14:textId="77777777" w:rsidR="005E5B68" w:rsidRPr="000F1C01" w:rsidRDefault="005E5B68" w:rsidP="00F31861">
            <w:pPr>
              <w:jc w:val="left"/>
            </w:pPr>
          </w:p>
        </w:tc>
      </w:tr>
      <w:tr w:rsidR="003A7829" w:rsidRPr="000F1C01" w14:paraId="6D5EE1D8" w14:textId="77777777" w:rsidTr="008C0BB6">
        <w:trPr>
          <w:trHeight w:val="284"/>
        </w:trPr>
        <w:tc>
          <w:tcPr>
            <w:tcW w:w="9900" w:type="dxa"/>
            <w:gridSpan w:val="10"/>
            <w:shd w:val="clear" w:color="auto" w:fill="F2F2F2" w:themeFill="background1" w:themeFillShade="F2"/>
          </w:tcPr>
          <w:p w14:paraId="6B13B049" w14:textId="77777777" w:rsidR="003A7829" w:rsidRPr="000F1C01" w:rsidRDefault="003A7829" w:rsidP="00F31861">
            <w:pPr>
              <w:jc w:val="left"/>
              <w:rPr>
                <w:b/>
              </w:rPr>
            </w:pPr>
            <w:r w:rsidRPr="000F1C01">
              <w:rPr>
                <w:b/>
              </w:rPr>
              <w:t>Timers</w:t>
            </w:r>
          </w:p>
        </w:tc>
      </w:tr>
      <w:tr w:rsidR="00197BDA" w:rsidRPr="000F1C01" w14:paraId="27B85DB8"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C0B0916" w14:textId="77777777" w:rsidR="005E5B68" w:rsidRPr="000F1C01" w:rsidRDefault="00C63541" w:rsidP="00F31861">
            <w:pPr>
              <w:jc w:val="left"/>
            </w:pPr>
            <w:r>
              <w:t xml:space="preserve">{SCR1121} </w:t>
            </w:r>
          </w:p>
        </w:tc>
        <w:tc>
          <w:tcPr>
            <w:tcW w:w="1048" w:type="dxa"/>
          </w:tcPr>
          <w:p w14:paraId="7E68874D" w14:textId="77777777" w:rsidR="005E5B68" w:rsidRDefault="009F0376">
            <w:pPr>
              <w:jc w:val="left"/>
            </w:pPr>
            <w:r>
              <w:t>Task</w:t>
            </w:r>
          </w:p>
        </w:tc>
        <w:tc>
          <w:tcPr>
            <w:tcW w:w="4533" w:type="dxa"/>
          </w:tcPr>
          <w:p w14:paraId="0B1B8DF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3B22BD8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0"/>
              <w14:checkedState w14:val="2612" w14:font="Arial Unicode MS"/>
              <w14:uncheckedState w14:val="2610" w14:font="Arial Unicode MS"/>
            </w14:checkbox>
          </w:sdtPr>
          <w:sdtContent>
            <w:tc>
              <w:tcPr>
                <w:tcW w:w="540" w:type="dxa"/>
              </w:tcPr>
              <w:p w14:paraId="3ECD1093" w14:textId="417A4210" w:rsidR="005E5B68" w:rsidRDefault="00925A5D"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5C01A3E7"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1"/>
              <w14:checkedState w14:val="2612" w14:font="Arial Unicode MS"/>
              <w14:uncheckedState w14:val="2610" w14:font="Arial Unicode MS"/>
            </w14:checkbox>
          </w:sdtPr>
          <w:sdtContent>
            <w:tc>
              <w:tcPr>
                <w:tcW w:w="450" w:type="dxa"/>
                <w:gridSpan w:val="2"/>
              </w:tcPr>
              <w:p w14:paraId="45F9C037" w14:textId="1ADEA312" w:rsidR="005E5B68" w:rsidRDefault="00925A5D" w:rsidP="00F31861">
                <w:pPr>
                  <w:jc w:val="left"/>
                </w:pPr>
                <w:r>
                  <w:rPr>
                    <w:rFonts w:ascii="Arial Unicode MS" w:eastAsia="Arial Unicode MS" w:hAnsi="Arial Unicode MS" w:cs="Arial Unicode MS" w:hint="eastAsia"/>
                  </w:rPr>
                  <w:t>☒</w:t>
                </w:r>
              </w:p>
            </w:tc>
          </w:sdtContent>
        </w:sdt>
        <w:tc>
          <w:tcPr>
            <w:tcW w:w="1710" w:type="dxa"/>
            <w:gridSpan w:val="2"/>
          </w:tcPr>
          <w:p w14:paraId="194FDC05" w14:textId="77777777" w:rsidR="005E5B68" w:rsidRPr="000F1C01" w:rsidRDefault="005E5B68" w:rsidP="00F31861">
            <w:pPr>
              <w:jc w:val="left"/>
            </w:pPr>
          </w:p>
        </w:tc>
      </w:tr>
      <w:tr w:rsidR="00197BDA" w:rsidRPr="000F1C01" w14:paraId="3672C13F" w14:textId="77777777" w:rsidTr="00306A0A">
        <w:trPr>
          <w:trHeight w:val="284"/>
        </w:trPr>
        <w:tc>
          <w:tcPr>
            <w:tcW w:w="1079" w:type="dxa"/>
          </w:tcPr>
          <w:p w14:paraId="66F034A2" w14:textId="77777777" w:rsidR="005E5B68" w:rsidRPr="000F1C01" w:rsidRDefault="00C63541" w:rsidP="00F31861">
            <w:pPr>
              <w:jc w:val="left"/>
            </w:pPr>
            <w:r>
              <w:t xml:space="preserve">{SCR1122} </w:t>
            </w:r>
          </w:p>
        </w:tc>
        <w:tc>
          <w:tcPr>
            <w:tcW w:w="1048" w:type="dxa"/>
          </w:tcPr>
          <w:p w14:paraId="28200E0F" w14:textId="77777777" w:rsidR="005E5B68" w:rsidRDefault="009F0376">
            <w:pPr>
              <w:jc w:val="left"/>
            </w:pPr>
            <w:r>
              <w:t>Task</w:t>
            </w:r>
          </w:p>
        </w:tc>
        <w:tc>
          <w:tcPr>
            <w:tcW w:w="4533" w:type="dxa"/>
          </w:tcPr>
          <w:p w14:paraId="70C81BCE"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0"/>
              <w14:checkedState w14:val="2612" w14:font="Arial Unicode MS"/>
              <w14:uncheckedState w14:val="2610" w14:font="Arial Unicode MS"/>
            </w14:checkbox>
          </w:sdtPr>
          <w:sdtContent>
            <w:tc>
              <w:tcPr>
                <w:tcW w:w="540" w:type="dxa"/>
              </w:tcPr>
              <w:p w14:paraId="47DF9D2E" w14:textId="77777777" w:rsidR="005E5B68" w:rsidRDefault="00BA355D"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689DC48D"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1"/>
              <w14:checkedState w14:val="2612" w14:font="Arial Unicode MS"/>
              <w14:uncheckedState w14:val="2610" w14:font="Arial Unicode MS"/>
            </w14:checkbox>
          </w:sdtPr>
          <w:sdtContent>
            <w:tc>
              <w:tcPr>
                <w:tcW w:w="450" w:type="dxa"/>
                <w:gridSpan w:val="2"/>
              </w:tcPr>
              <w:p w14:paraId="078A4312" w14:textId="26BC04E1" w:rsidR="005E5B68" w:rsidRDefault="00925A5D" w:rsidP="00F31861">
                <w:pPr>
                  <w:jc w:val="left"/>
                </w:pPr>
                <w:r>
                  <w:rPr>
                    <w:rFonts w:ascii="Arial Unicode MS" w:eastAsia="Arial Unicode MS" w:hAnsi="Arial Unicode MS" w:cs="Arial Unicode MS" w:hint="eastAsia"/>
                  </w:rPr>
                  <w:t>☒</w:t>
                </w:r>
              </w:p>
            </w:tc>
          </w:sdtContent>
        </w:sdt>
        <w:tc>
          <w:tcPr>
            <w:tcW w:w="1710" w:type="dxa"/>
            <w:gridSpan w:val="2"/>
          </w:tcPr>
          <w:p w14:paraId="5E3BC7F4" w14:textId="77777777" w:rsidR="005E5B68" w:rsidRPr="000F1C01" w:rsidRDefault="005E5B68" w:rsidP="00F31861">
            <w:pPr>
              <w:jc w:val="left"/>
            </w:pPr>
          </w:p>
        </w:tc>
      </w:tr>
      <w:tr w:rsidR="00C63541" w:rsidRPr="000F1C01" w14:paraId="34D4CA48"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6B6C4D0D" w14:textId="77777777" w:rsidR="00C63541" w:rsidRPr="000F1C01" w:rsidRDefault="00C63541" w:rsidP="00F31861">
            <w:pPr>
              <w:jc w:val="left"/>
              <w:rPr>
                <w:b/>
              </w:rPr>
            </w:pPr>
            <w:r w:rsidRPr="000F1C01">
              <w:rPr>
                <w:b/>
              </w:rPr>
              <w:t>DVE</w:t>
            </w:r>
          </w:p>
        </w:tc>
      </w:tr>
      <w:tr w:rsidR="00197BDA" w:rsidRPr="000F1C01" w14:paraId="0FA3797B" w14:textId="77777777" w:rsidTr="00306A0A">
        <w:trPr>
          <w:trHeight w:val="284"/>
        </w:trPr>
        <w:tc>
          <w:tcPr>
            <w:tcW w:w="1079" w:type="dxa"/>
          </w:tcPr>
          <w:p w14:paraId="62610EFC" w14:textId="77777777" w:rsidR="005E5B68" w:rsidRPr="000F1C01" w:rsidRDefault="00D81E74" w:rsidP="00F31861">
            <w:pPr>
              <w:jc w:val="left"/>
            </w:pPr>
            <w:r>
              <w:t xml:space="preserve">{SCR1129} </w:t>
            </w:r>
          </w:p>
        </w:tc>
        <w:tc>
          <w:tcPr>
            <w:tcW w:w="1048" w:type="dxa"/>
          </w:tcPr>
          <w:p w14:paraId="4088C9CA" w14:textId="77777777" w:rsidR="005E5B68" w:rsidRDefault="009F0376" w:rsidP="00F31861">
            <w:pPr>
              <w:jc w:val="left"/>
            </w:pPr>
            <w:r>
              <w:t>Task</w:t>
            </w:r>
          </w:p>
        </w:tc>
        <w:tc>
          <w:tcPr>
            <w:tcW w:w="4533" w:type="dxa"/>
          </w:tcPr>
          <w:p w14:paraId="5AB227F8"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FB429E9"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Content>
            <w:tc>
              <w:tcPr>
                <w:tcW w:w="540" w:type="dxa"/>
              </w:tcPr>
              <w:p w14:paraId="3DB8C129"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73D722ED"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1F63C08E" w14:textId="4D2231CC" w:rsidR="005E5B68" w:rsidRDefault="00925A5D" w:rsidP="00F31861">
                <w:pPr>
                  <w:jc w:val="left"/>
                </w:pPr>
                <w:r>
                  <w:rPr>
                    <w:rFonts w:ascii="Arial Unicode MS" w:eastAsia="Arial Unicode MS" w:hAnsi="Arial Unicode MS" w:cs="Arial Unicode MS" w:hint="eastAsia"/>
                  </w:rPr>
                  <w:t>☒</w:t>
                </w:r>
              </w:p>
            </w:tc>
          </w:sdtContent>
        </w:sdt>
        <w:tc>
          <w:tcPr>
            <w:tcW w:w="1710" w:type="dxa"/>
            <w:gridSpan w:val="2"/>
          </w:tcPr>
          <w:p w14:paraId="50DED523" w14:textId="77777777" w:rsidR="005E5B68" w:rsidRPr="000F1C01" w:rsidRDefault="005E5B68">
            <w:pPr>
              <w:jc w:val="left"/>
            </w:pPr>
          </w:p>
        </w:tc>
      </w:tr>
      <w:tr w:rsidR="00197BDA" w:rsidRPr="000F1C01" w14:paraId="7CB18AD2"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D782E64" w14:textId="77777777" w:rsidR="005E5B68" w:rsidRPr="000F1C01" w:rsidRDefault="00D81E74" w:rsidP="00F31861">
            <w:pPr>
              <w:jc w:val="left"/>
            </w:pPr>
            <w:r>
              <w:t xml:space="preserve">{SCR1130} </w:t>
            </w:r>
          </w:p>
        </w:tc>
        <w:tc>
          <w:tcPr>
            <w:tcW w:w="1048" w:type="dxa"/>
          </w:tcPr>
          <w:p w14:paraId="56986979" w14:textId="77777777" w:rsidR="005E5B68" w:rsidRDefault="009F0376" w:rsidP="00F31861">
            <w:pPr>
              <w:jc w:val="left"/>
            </w:pPr>
            <w:r>
              <w:t>Protocol</w:t>
            </w:r>
          </w:p>
        </w:tc>
        <w:tc>
          <w:tcPr>
            <w:tcW w:w="4533" w:type="dxa"/>
          </w:tcPr>
          <w:p w14:paraId="30133B2C"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6CD1D642"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4915828F"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593E8708" w14:textId="492F1054" w:rsidR="005E5B68" w:rsidRDefault="00925A5D" w:rsidP="00F31861">
                <w:pPr>
                  <w:jc w:val="left"/>
                </w:pPr>
                <w:r>
                  <w:rPr>
                    <w:rFonts w:ascii="Arial Unicode MS" w:eastAsia="Arial Unicode MS" w:hAnsi="Arial Unicode MS" w:cs="Arial Unicode MS" w:hint="eastAsia"/>
                  </w:rPr>
                  <w:t>☒</w:t>
                </w:r>
              </w:p>
            </w:tc>
          </w:sdtContent>
        </w:sdt>
        <w:tc>
          <w:tcPr>
            <w:tcW w:w="1710" w:type="dxa"/>
            <w:gridSpan w:val="2"/>
          </w:tcPr>
          <w:p w14:paraId="4ECF2B00" w14:textId="77777777" w:rsidR="005E5B68" w:rsidRPr="000F1C01" w:rsidRDefault="005E5B68" w:rsidP="00F31861">
            <w:pPr>
              <w:jc w:val="left"/>
            </w:pPr>
          </w:p>
        </w:tc>
      </w:tr>
      <w:tr w:rsidR="00A01AA9" w:rsidRPr="000F1C01" w14:paraId="00CF6E98" w14:textId="77777777" w:rsidTr="008C0BB6">
        <w:trPr>
          <w:trHeight w:val="284"/>
        </w:trPr>
        <w:tc>
          <w:tcPr>
            <w:tcW w:w="9900" w:type="dxa"/>
            <w:gridSpan w:val="10"/>
            <w:shd w:val="clear" w:color="auto" w:fill="F2F2F2" w:themeFill="background1" w:themeFillShade="F2"/>
          </w:tcPr>
          <w:p w14:paraId="422782BD" w14:textId="77777777" w:rsidR="00A01AA9" w:rsidRPr="000F1C01" w:rsidRDefault="00A01AA9" w:rsidP="00F31861">
            <w:pPr>
              <w:jc w:val="left"/>
              <w:rPr>
                <w:b/>
              </w:rPr>
            </w:pPr>
            <w:r w:rsidRPr="000F1C01">
              <w:rPr>
                <w:b/>
              </w:rPr>
              <w:t>Tables</w:t>
            </w:r>
          </w:p>
        </w:tc>
      </w:tr>
      <w:tr w:rsidR="00197BDA" w:rsidRPr="00D13766" w14:paraId="70BB47E9"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0D28035" w14:textId="77777777" w:rsidR="00601EB8" w:rsidRDefault="00601EB8" w:rsidP="00601EB8">
            <w:pPr>
              <w:jc w:val="left"/>
            </w:pPr>
            <w:r>
              <w:t xml:space="preserve">{SCR1137} </w:t>
            </w:r>
          </w:p>
        </w:tc>
        <w:tc>
          <w:tcPr>
            <w:tcW w:w="1048" w:type="dxa"/>
          </w:tcPr>
          <w:p w14:paraId="168D3392" w14:textId="77777777" w:rsidR="00601EB8" w:rsidRDefault="00601EB8" w:rsidP="00601EB8">
            <w:pPr>
              <w:jc w:val="left"/>
            </w:pPr>
            <w:r>
              <w:t>Protocol</w:t>
            </w:r>
          </w:p>
        </w:tc>
        <w:tc>
          <w:tcPr>
            <w:tcW w:w="4533" w:type="dxa"/>
          </w:tcPr>
          <w:p w14:paraId="42001D80"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19789533" w14:textId="77777777" w:rsidR="00601EB8" w:rsidDel="00D81E74" w:rsidRDefault="00601EB8" w:rsidP="00257B7F">
            <w:pPr>
              <w:spacing w:before="120"/>
              <w:jc w:val="left"/>
            </w:pPr>
            <w:r w:rsidRPr="0023472F">
              <w:rPr>
                <w:b/>
                <w:i/>
              </w:rPr>
              <w:lastRenderedPageBreak/>
              <w:t xml:space="preserve">Warning: </w:t>
            </w:r>
            <w:r w:rsidR="002F7C68">
              <w:rPr>
                <w:b/>
                <w:i/>
              </w:rPr>
              <w:t>Possible impact on existing platforms if changed in existing protocol</w:t>
            </w:r>
            <w:r w:rsidRPr="0023472F">
              <w:rPr>
                <w:b/>
                <w:i/>
              </w:rPr>
              <w:t>.</w:t>
            </w:r>
          </w:p>
        </w:tc>
        <w:sdt>
          <w:sdtPr>
            <w:id w:val="-345407119"/>
            <w14:checkbox>
              <w14:checked w14:val="0"/>
              <w14:checkedState w14:val="2612" w14:font="Arial Unicode MS"/>
              <w14:uncheckedState w14:val="2610" w14:font="Arial Unicode MS"/>
            </w14:checkbox>
          </w:sdtPr>
          <w:sdtContent>
            <w:tc>
              <w:tcPr>
                <w:tcW w:w="540" w:type="dxa"/>
              </w:tcPr>
              <w:p w14:paraId="420091A8" w14:textId="77777777" w:rsidR="00601EB8" w:rsidRDefault="00BA355D" w:rsidP="00601EB8">
                <w:pPr>
                  <w:jc w:val="left"/>
                </w:pPr>
                <w:r>
                  <w:rPr>
                    <w:rFonts w:ascii="Arial Unicode MS" w:eastAsia="Arial Unicode MS" w:hAnsi="Arial Unicode MS" w:cs="Arial Unicode MS" w:hint="eastAsia"/>
                  </w:rPr>
                  <w:t>☐</w:t>
                </w:r>
              </w:p>
            </w:tc>
          </w:sdtContent>
        </w:sdt>
        <w:sdt>
          <w:sdtPr>
            <w:id w:val="-49148256"/>
            <w14:checkbox>
              <w14:checked w14:val="1"/>
              <w14:checkedState w14:val="2612" w14:font="Arial Unicode MS"/>
              <w14:uncheckedState w14:val="2610" w14:font="Arial Unicode MS"/>
            </w14:checkbox>
          </w:sdtPr>
          <w:sdtContent>
            <w:tc>
              <w:tcPr>
                <w:tcW w:w="540" w:type="dxa"/>
                <w:gridSpan w:val="2"/>
              </w:tcPr>
              <w:p w14:paraId="2AE0A27D" w14:textId="5E9EF606" w:rsidR="00601EB8" w:rsidRDefault="00925A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06C661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039E7355" w14:textId="55652AD1" w:rsidR="00601EB8" w:rsidRPr="00D13766" w:rsidRDefault="00D13766" w:rsidP="00601EB8">
            <w:pPr>
              <w:jc w:val="left"/>
              <w:rPr>
                <w:lang w:val="en-GB"/>
              </w:rPr>
            </w:pPr>
            <w:r w:rsidRPr="00D13766">
              <w:rPr>
                <w:lang w:val="en-GB"/>
              </w:rPr>
              <w:t>Key is entering via Data</w:t>
            </w:r>
            <w:r>
              <w:rPr>
                <w:lang w:val="en-GB"/>
              </w:rPr>
              <w:t>Mapper</w:t>
            </w:r>
          </w:p>
        </w:tc>
      </w:tr>
      <w:tr w:rsidR="00197BDA" w:rsidRPr="000F1C01" w14:paraId="116A5E01" w14:textId="77777777" w:rsidTr="00306A0A">
        <w:trPr>
          <w:trHeight w:val="284"/>
        </w:trPr>
        <w:tc>
          <w:tcPr>
            <w:tcW w:w="1079" w:type="dxa"/>
          </w:tcPr>
          <w:p w14:paraId="5BC2B326" w14:textId="77777777" w:rsidR="00601EB8" w:rsidRPr="000F1C01" w:rsidRDefault="00601EB8" w:rsidP="00601EB8">
            <w:pPr>
              <w:jc w:val="left"/>
            </w:pPr>
            <w:r>
              <w:t xml:space="preserve">{SCR1141} </w:t>
            </w:r>
          </w:p>
        </w:tc>
        <w:tc>
          <w:tcPr>
            <w:tcW w:w="1048" w:type="dxa"/>
          </w:tcPr>
          <w:p w14:paraId="575F9C3C" w14:textId="77777777" w:rsidR="00601EB8" w:rsidRDefault="00601EB8" w:rsidP="00601EB8">
            <w:pPr>
              <w:jc w:val="left"/>
            </w:pPr>
            <w:r>
              <w:t>Protocol</w:t>
            </w:r>
          </w:p>
        </w:tc>
        <w:tc>
          <w:tcPr>
            <w:tcW w:w="4533" w:type="dxa"/>
          </w:tcPr>
          <w:p w14:paraId="09F98510"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4472736E" w14:textId="57BE0989"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75C31AC6"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58E719A3"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4CF57DC" w14:textId="77777777" w:rsidR="00601EB8" w:rsidRPr="000F1C01" w:rsidRDefault="00601EB8" w:rsidP="00601EB8">
            <w:pPr>
              <w:jc w:val="left"/>
            </w:pPr>
          </w:p>
        </w:tc>
      </w:tr>
      <w:tr w:rsidR="00197BDA" w:rsidRPr="000F1C01" w14:paraId="5B0BDCE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8A4FFFD" w14:textId="77777777" w:rsidR="00601EB8" w:rsidRDefault="00601EB8" w:rsidP="00601EB8">
            <w:pPr>
              <w:jc w:val="left"/>
            </w:pPr>
            <w:r>
              <w:t xml:space="preserve">{SCR1143} </w:t>
            </w:r>
          </w:p>
        </w:tc>
        <w:tc>
          <w:tcPr>
            <w:tcW w:w="1048" w:type="dxa"/>
          </w:tcPr>
          <w:p w14:paraId="2CFD6C85" w14:textId="77777777" w:rsidR="00601EB8" w:rsidRDefault="00601EB8" w:rsidP="00601EB8">
            <w:pPr>
              <w:jc w:val="left"/>
            </w:pPr>
            <w:r>
              <w:t>Task</w:t>
            </w:r>
          </w:p>
        </w:tc>
        <w:tc>
          <w:tcPr>
            <w:tcW w:w="4533" w:type="dxa"/>
          </w:tcPr>
          <w:p w14:paraId="1138FB78"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5213D334" w14:textId="53BDD23F" w:rsidR="00601EB8" w:rsidRDefault="00925A5D"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5D9A5CF6"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05ED38DD"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78AB348C" w14:textId="77777777" w:rsidR="00601EB8" w:rsidRPr="000F1C01" w:rsidRDefault="00601EB8" w:rsidP="00601EB8">
            <w:pPr>
              <w:jc w:val="left"/>
            </w:pPr>
          </w:p>
        </w:tc>
      </w:tr>
      <w:tr w:rsidR="00601EB8" w:rsidRPr="000F1C01" w14:paraId="54D14159" w14:textId="77777777" w:rsidTr="008C0BB6">
        <w:trPr>
          <w:trHeight w:val="284"/>
        </w:trPr>
        <w:tc>
          <w:tcPr>
            <w:tcW w:w="9900" w:type="dxa"/>
            <w:gridSpan w:val="10"/>
            <w:shd w:val="clear" w:color="auto" w:fill="F2F2F2" w:themeFill="background1" w:themeFillShade="F2"/>
          </w:tcPr>
          <w:p w14:paraId="7125DE62" w14:textId="77777777" w:rsidR="00601EB8" w:rsidRPr="000F1C01" w:rsidRDefault="00601EB8" w:rsidP="00601EB8">
            <w:pPr>
              <w:jc w:val="left"/>
              <w:rPr>
                <w:b/>
              </w:rPr>
            </w:pPr>
            <w:r w:rsidRPr="000F1C01">
              <w:rPr>
                <w:b/>
              </w:rPr>
              <w:t xml:space="preserve">QActions </w:t>
            </w:r>
          </w:p>
        </w:tc>
      </w:tr>
      <w:tr w:rsidR="00197BDA" w:rsidRPr="000F1C01" w14:paraId="3BC0E6D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AC4D4F6" w14:textId="77777777" w:rsidR="00601EB8" w:rsidRPr="000F1C01" w:rsidRDefault="00601EB8" w:rsidP="00601EB8">
            <w:pPr>
              <w:jc w:val="left"/>
            </w:pPr>
            <w:r>
              <w:t xml:space="preserve">{SCR1180} </w:t>
            </w:r>
          </w:p>
        </w:tc>
        <w:tc>
          <w:tcPr>
            <w:tcW w:w="1048" w:type="dxa"/>
          </w:tcPr>
          <w:p w14:paraId="6C2AD534" w14:textId="77777777" w:rsidR="00601EB8" w:rsidRDefault="00601EB8" w:rsidP="00601EB8">
            <w:pPr>
              <w:jc w:val="left"/>
            </w:pPr>
            <w:r>
              <w:t>Task</w:t>
            </w:r>
          </w:p>
        </w:tc>
        <w:tc>
          <w:tcPr>
            <w:tcW w:w="4533" w:type="dxa"/>
          </w:tcPr>
          <w:p w14:paraId="42422533"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7E99F25C" w14:textId="54EC82BF"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72F3B5A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0A8C6F7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89CA05D" w14:textId="77777777" w:rsidR="00601EB8" w:rsidRPr="000F1C01" w:rsidRDefault="00601EB8" w:rsidP="00601EB8">
            <w:pPr>
              <w:jc w:val="left"/>
            </w:pPr>
          </w:p>
        </w:tc>
      </w:tr>
      <w:tr w:rsidR="00197BDA" w:rsidRPr="000F1C01" w14:paraId="5AAF7B87" w14:textId="77777777" w:rsidTr="00306A0A">
        <w:trPr>
          <w:trHeight w:val="284"/>
        </w:trPr>
        <w:tc>
          <w:tcPr>
            <w:tcW w:w="1079" w:type="dxa"/>
          </w:tcPr>
          <w:p w14:paraId="72651594" w14:textId="77777777" w:rsidR="00601EB8" w:rsidRPr="000F1C01" w:rsidRDefault="00601EB8" w:rsidP="00601EB8">
            <w:pPr>
              <w:jc w:val="left"/>
            </w:pPr>
            <w:r>
              <w:t xml:space="preserve">{SCR1185} </w:t>
            </w:r>
          </w:p>
        </w:tc>
        <w:tc>
          <w:tcPr>
            <w:tcW w:w="1048" w:type="dxa"/>
          </w:tcPr>
          <w:p w14:paraId="2AF9CD8C" w14:textId="77777777" w:rsidR="00601EB8" w:rsidRDefault="00601EB8" w:rsidP="00601EB8">
            <w:pPr>
              <w:jc w:val="left"/>
            </w:pPr>
            <w:r>
              <w:t>Task</w:t>
            </w:r>
          </w:p>
        </w:tc>
        <w:tc>
          <w:tcPr>
            <w:tcW w:w="4533" w:type="dxa"/>
          </w:tcPr>
          <w:p w14:paraId="4C4F343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159349AC" w14:textId="6C63403A"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4E7E1297"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559C132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F97B960" w14:textId="77777777" w:rsidR="00601EB8" w:rsidRPr="000F1C01" w:rsidRDefault="00601EB8" w:rsidP="00601EB8">
            <w:pPr>
              <w:jc w:val="left"/>
            </w:pPr>
          </w:p>
        </w:tc>
      </w:tr>
      <w:tr w:rsidR="00197BDA" w:rsidRPr="000F1C01" w14:paraId="277C481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922DA37" w14:textId="77777777" w:rsidR="00601EB8" w:rsidRPr="000F1C01" w:rsidRDefault="00601EB8" w:rsidP="00601EB8">
            <w:pPr>
              <w:jc w:val="left"/>
            </w:pPr>
            <w:r>
              <w:t xml:space="preserve">{SCR1188} </w:t>
            </w:r>
          </w:p>
        </w:tc>
        <w:tc>
          <w:tcPr>
            <w:tcW w:w="1048" w:type="dxa"/>
          </w:tcPr>
          <w:p w14:paraId="691A203B" w14:textId="77777777" w:rsidR="00601EB8" w:rsidRDefault="00601EB8" w:rsidP="008D66B7">
            <w:pPr>
              <w:pStyle w:val="SLCBodytext"/>
              <w:ind w:left="0"/>
            </w:pPr>
            <w:r>
              <w:t>Task</w:t>
            </w:r>
          </w:p>
        </w:tc>
        <w:tc>
          <w:tcPr>
            <w:tcW w:w="4533" w:type="dxa"/>
          </w:tcPr>
          <w:p w14:paraId="2A5376BD"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0"/>
              <w14:checkedState w14:val="2612" w14:font="Arial Unicode MS"/>
              <w14:uncheckedState w14:val="2610" w14:font="Arial Unicode MS"/>
            </w14:checkbox>
          </w:sdtPr>
          <w:sdtContent>
            <w:tc>
              <w:tcPr>
                <w:tcW w:w="540" w:type="dxa"/>
              </w:tcPr>
              <w:p w14:paraId="5EFEFB70"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7700DC2A"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1"/>
              <w14:checkedState w14:val="2612" w14:font="Arial Unicode MS"/>
              <w14:uncheckedState w14:val="2610" w14:font="Arial Unicode MS"/>
            </w14:checkbox>
          </w:sdtPr>
          <w:sdtContent>
            <w:tc>
              <w:tcPr>
                <w:tcW w:w="450" w:type="dxa"/>
                <w:gridSpan w:val="2"/>
              </w:tcPr>
              <w:p w14:paraId="770B2759" w14:textId="47949CF8"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1F17759" w14:textId="77777777" w:rsidR="00601EB8" w:rsidRPr="000F1C01" w:rsidRDefault="00601EB8" w:rsidP="00601EB8">
            <w:pPr>
              <w:jc w:val="left"/>
            </w:pPr>
          </w:p>
        </w:tc>
      </w:tr>
      <w:tr w:rsidR="00197BDA" w:rsidRPr="000F1C01" w14:paraId="6411A121" w14:textId="77777777" w:rsidTr="00306A0A">
        <w:trPr>
          <w:trHeight w:val="284"/>
        </w:trPr>
        <w:tc>
          <w:tcPr>
            <w:tcW w:w="1079" w:type="dxa"/>
          </w:tcPr>
          <w:p w14:paraId="65E7052E" w14:textId="77777777" w:rsidR="00601EB8" w:rsidRPr="000F1C01" w:rsidRDefault="00601EB8" w:rsidP="00601EB8">
            <w:pPr>
              <w:jc w:val="left"/>
            </w:pPr>
            <w:r>
              <w:t xml:space="preserve">{SCR1189} </w:t>
            </w:r>
          </w:p>
        </w:tc>
        <w:tc>
          <w:tcPr>
            <w:tcW w:w="1048" w:type="dxa"/>
          </w:tcPr>
          <w:p w14:paraId="6ABEB097" w14:textId="77777777" w:rsidR="00601EB8" w:rsidRDefault="00601EB8" w:rsidP="00601EB8">
            <w:pPr>
              <w:jc w:val="left"/>
            </w:pPr>
            <w:r>
              <w:t>Task</w:t>
            </w:r>
          </w:p>
        </w:tc>
        <w:tc>
          <w:tcPr>
            <w:tcW w:w="4533" w:type="dxa"/>
          </w:tcPr>
          <w:p w14:paraId="30898CDD"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27EDC55D" w14:textId="3AB33273"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67B95AC6"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4CDC3D8A"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831A848" w14:textId="77777777" w:rsidR="00601EB8" w:rsidRPr="000F1C01" w:rsidRDefault="00601EB8" w:rsidP="00601EB8">
            <w:pPr>
              <w:jc w:val="left"/>
            </w:pPr>
          </w:p>
        </w:tc>
      </w:tr>
      <w:tr w:rsidR="00197BDA" w:rsidRPr="000F1C01" w14:paraId="2CE88F8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35F5A10" w14:textId="77777777" w:rsidR="00601EB8" w:rsidRPr="000F1C01" w:rsidRDefault="00601EB8" w:rsidP="00601EB8">
            <w:pPr>
              <w:jc w:val="left"/>
            </w:pPr>
            <w:r>
              <w:t xml:space="preserve">{SCR1190} </w:t>
            </w:r>
          </w:p>
        </w:tc>
        <w:tc>
          <w:tcPr>
            <w:tcW w:w="1048" w:type="dxa"/>
          </w:tcPr>
          <w:p w14:paraId="4C0EE0F1" w14:textId="77777777" w:rsidR="00601EB8" w:rsidRDefault="00601EB8" w:rsidP="00601EB8">
            <w:pPr>
              <w:jc w:val="left"/>
            </w:pPr>
            <w:r>
              <w:t>Task</w:t>
            </w:r>
          </w:p>
        </w:tc>
        <w:tc>
          <w:tcPr>
            <w:tcW w:w="4533" w:type="dxa"/>
          </w:tcPr>
          <w:p w14:paraId="71D8622D"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153B5661" w14:textId="1C174A38"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06D8EC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260BED7F"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2A2DC42" w14:textId="77777777" w:rsidR="00601EB8" w:rsidRPr="000F1C01" w:rsidRDefault="00601EB8" w:rsidP="00601EB8">
            <w:pPr>
              <w:jc w:val="left"/>
            </w:pPr>
          </w:p>
        </w:tc>
      </w:tr>
      <w:tr w:rsidR="00197BDA" w:rsidRPr="000F1C01" w14:paraId="045D3304" w14:textId="77777777" w:rsidTr="00306A0A">
        <w:trPr>
          <w:trHeight w:val="284"/>
        </w:trPr>
        <w:tc>
          <w:tcPr>
            <w:tcW w:w="1079" w:type="dxa"/>
          </w:tcPr>
          <w:p w14:paraId="70D695FD" w14:textId="77777777" w:rsidR="00601EB8" w:rsidRPr="000F1C01" w:rsidRDefault="00601EB8" w:rsidP="00601EB8">
            <w:pPr>
              <w:jc w:val="left"/>
            </w:pPr>
            <w:r>
              <w:t xml:space="preserve">{SCR1191} </w:t>
            </w:r>
          </w:p>
        </w:tc>
        <w:tc>
          <w:tcPr>
            <w:tcW w:w="1048" w:type="dxa"/>
          </w:tcPr>
          <w:p w14:paraId="7344FF59" w14:textId="77777777" w:rsidR="00601EB8" w:rsidRDefault="00601EB8" w:rsidP="00601EB8">
            <w:pPr>
              <w:jc w:val="left"/>
            </w:pPr>
            <w:r>
              <w:t>Task</w:t>
            </w:r>
          </w:p>
        </w:tc>
        <w:tc>
          <w:tcPr>
            <w:tcW w:w="4533" w:type="dxa"/>
          </w:tcPr>
          <w:p w14:paraId="3904DDA9"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0AB87EA1" w14:textId="0D832CEA" w:rsidR="00601EB8" w:rsidRDefault="00925A5D"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62DE9EFB"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118601BE"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5CFD817B" w14:textId="77777777" w:rsidR="00601EB8" w:rsidRPr="000F1C01" w:rsidRDefault="00601EB8" w:rsidP="00601EB8">
            <w:pPr>
              <w:jc w:val="left"/>
            </w:pPr>
          </w:p>
        </w:tc>
      </w:tr>
      <w:tr w:rsidR="00197BDA" w:rsidRPr="000F1C01" w14:paraId="2B30014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7AC014" w14:textId="77777777" w:rsidR="00601EB8" w:rsidRPr="000F1C01" w:rsidRDefault="00601EB8" w:rsidP="00601EB8">
            <w:pPr>
              <w:jc w:val="left"/>
            </w:pPr>
            <w:r>
              <w:t xml:space="preserve">{SCR1192} </w:t>
            </w:r>
          </w:p>
        </w:tc>
        <w:tc>
          <w:tcPr>
            <w:tcW w:w="1048" w:type="dxa"/>
          </w:tcPr>
          <w:p w14:paraId="2E276568" w14:textId="77777777" w:rsidR="00601EB8" w:rsidRDefault="00601EB8" w:rsidP="00601EB8">
            <w:pPr>
              <w:jc w:val="left"/>
            </w:pPr>
            <w:r>
              <w:t>Task</w:t>
            </w:r>
          </w:p>
        </w:tc>
        <w:tc>
          <w:tcPr>
            <w:tcW w:w="4533" w:type="dxa"/>
          </w:tcPr>
          <w:p w14:paraId="386A0BB7"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57504984" w14:textId="5C6F6B2C" w:rsidR="00601EB8" w:rsidRDefault="00925A5D"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3E212538"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189DAE2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742E318E" w14:textId="77777777" w:rsidR="00601EB8" w:rsidRPr="000F1C01" w:rsidRDefault="00601EB8" w:rsidP="00601EB8">
            <w:pPr>
              <w:jc w:val="left"/>
            </w:pPr>
          </w:p>
        </w:tc>
      </w:tr>
      <w:tr w:rsidR="00197BDA" w:rsidRPr="000F1C01" w14:paraId="6B7100EE" w14:textId="77777777" w:rsidTr="00306A0A">
        <w:trPr>
          <w:trHeight w:val="284"/>
        </w:trPr>
        <w:tc>
          <w:tcPr>
            <w:tcW w:w="1079" w:type="dxa"/>
          </w:tcPr>
          <w:p w14:paraId="6BAEFCC1" w14:textId="77777777" w:rsidR="00601EB8" w:rsidRPr="000F1C01" w:rsidRDefault="00601EB8" w:rsidP="00601EB8">
            <w:pPr>
              <w:jc w:val="left"/>
            </w:pPr>
            <w:r>
              <w:t xml:space="preserve">{SCR1194} </w:t>
            </w:r>
          </w:p>
        </w:tc>
        <w:tc>
          <w:tcPr>
            <w:tcW w:w="1048" w:type="dxa"/>
          </w:tcPr>
          <w:p w14:paraId="332355C6" w14:textId="77777777" w:rsidR="00601EB8" w:rsidRDefault="00601EB8" w:rsidP="00601EB8">
            <w:pPr>
              <w:jc w:val="left"/>
            </w:pPr>
            <w:r>
              <w:t>Protocol</w:t>
            </w:r>
          </w:p>
        </w:tc>
        <w:tc>
          <w:tcPr>
            <w:tcW w:w="4533" w:type="dxa"/>
          </w:tcPr>
          <w:p w14:paraId="6D9E68DD"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7129E19D" w14:textId="7F1D7914" w:rsidR="00601EB8" w:rsidRDefault="00925A5D"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6EC143A3"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074CAAF2"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2346BA97" w14:textId="77777777" w:rsidR="00601EB8" w:rsidRPr="000F1C01" w:rsidRDefault="00601EB8" w:rsidP="00601EB8">
            <w:pPr>
              <w:jc w:val="left"/>
            </w:pPr>
          </w:p>
        </w:tc>
      </w:tr>
      <w:tr w:rsidR="00197BDA" w:rsidRPr="000F1C01" w14:paraId="64D7C24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93D8EA3" w14:textId="77777777" w:rsidR="00601EB8" w:rsidRDefault="00601EB8" w:rsidP="00601EB8">
            <w:pPr>
              <w:jc w:val="left"/>
            </w:pPr>
            <w:r>
              <w:t xml:space="preserve">{SCR1195} </w:t>
            </w:r>
          </w:p>
        </w:tc>
        <w:tc>
          <w:tcPr>
            <w:tcW w:w="1048" w:type="dxa"/>
          </w:tcPr>
          <w:p w14:paraId="7995FDDF" w14:textId="77777777" w:rsidR="00601EB8" w:rsidRDefault="00601EB8" w:rsidP="00601EB8">
            <w:pPr>
              <w:jc w:val="left"/>
            </w:pPr>
            <w:r>
              <w:t>Protocol</w:t>
            </w:r>
          </w:p>
        </w:tc>
        <w:tc>
          <w:tcPr>
            <w:tcW w:w="4533" w:type="dxa"/>
          </w:tcPr>
          <w:p w14:paraId="0A393B1E"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509D9EFA" w14:textId="27193327" w:rsidR="00601EB8" w:rsidRDefault="00925A5D"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49E8B5AF"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7F8EE4BE"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27EA5BFD" w14:textId="77777777" w:rsidR="00601EB8" w:rsidRPr="000F1C01" w:rsidRDefault="00601EB8" w:rsidP="00601EB8">
            <w:pPr>
              <w:jc w:val="left"/>
            </w:pPr>
          </w:p>
        </w:tc>
      </w:tr>
      <w:tr w:rsidR="00197BDA" w:rsidRPr="000F1C01" w14:paraId="0885B387" w14:textId="77777777" w:rsidTr="00306A0A">
        <w:trPr>
          <w:trHeight w:val="284"/>
        </w:trPr>
        <w:tc>
          <w:tcPr>
            <w:tcW w:w="1079" w:type="dxa"/>
          </w:tcPr>
          <w:p w14:paraId="44447DE0" w14:textId="77777777" w:rsidR="00601EB8" w:rsidRDefault="00601EB8" w:rsidP="00601EB8">
            <w:pPr>
              <w:jc w:val="left"/>
            </w:pPr>
            <w:r>
              <w:t xml:space="preserve">{SCR1196} </w:t>
            </w:r>
          </w:p>
        </w:tc>
        <w:tc>
          <w:tcPr>
            <w:tcW w:w="1048" w:type="dxa"/>
          </w:tcPr>
          <w:p w14:paraId="129DC5AE" w14:textId="77777777" w:rsidR="00601EB8" w:rsidRDefault="00601EB8" w:rsidP="00601EB8">
            <w:pPr>
              <w:jc w:val="left"/>
            </w:pPr>
            <w:r>
              <w:t>Protocol</w:t>
            </w:r>
          </w:p>
        </w:tc>
        <w:tc>
          <w:tcPr>
            <w:tcW w:w="4533" w:type="dxa"/>
          </w:tcPr>
          <w:p w14:paraId="49B56CB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0"/>
              <w14:checkedState w14:val="2612" w14:font="Arial Unicode MS"/>
              <w14:uncheckedState w14:val="2610" w14:font="Arial Unicode MS"/>
            </w14:checkbox>
          </w:sdtPr>
          <w:sdtContent>
            <w:tc>
              <w:tcPr>
                <w:tcW w:w="540" w:type="dxa"/>
              </w:tcPr>
              <w:p w14:paraId="50198845" w14:textId="77777777" w:rsidR="00601EB8" w:rsidRDefault="00BB27BF"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7E8D9156"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1"/>
              <w14:checkedState w14:val="2612" w14:font="Arial Unicode MS"/>
              <w14:uncheckedState w14:val="2610" w14:font="Arial Unicode MS"/>
            </w14:checkbox>
          </w:sdtPr>
          <w:sdtContent>
            <w:tc>
              <w:tcPr>
                <w:tcW w:w="450" w:type="dxa"/>
                <w:gridSpan w:val="2"/>
              </w:tcPr>
              <w:p w14:paraId="180D7B05" w14:textId="0FD3C900" w:rsidR="00601EB8" w:rsidRDefault="00925A5D" w:rsidP="00601EB8">
                <w:pPr>
                  <w:jc w:val="left"/>
                </w:pPr>
                <w:r>
                  <w:rPr>
                    <w:rFonts w:ascii="Arial Unicode MS" w:eastAsia="Arial Unicode MS" w:hAnsi="Arial Unicode MS" w:cs="Arial Unicode MS" w:hint="eastAsia"/>
                  </w:rPr>
                  <w:t>☒</w:t>
                </w:r>
              </w:p>
            </w:tc>
          </w:sdtContent>
        </w:sdt>
        <w:tc>
          <w:tcPr>
            <w:tcW w:w="1710" w:type="dxa"/>
            <w:gridSpan w:val="2"/>
          </w:tcPr>
          <w:p w14:paraId="58351C26" w14:textId="77777777" w:rsidR="00601EB8" w:rsidRPr="000F1C01" w:rsidRDefault="00601EB8" w:rsidP="00601EB8">
            <w:pPr>
              <w:jc w:val="left"/>
            </w:pPr>
          </w:p>
        </w:tc>
      </w:tr>
      <w:tr w:rsidR="00197BDA" w:rsidRPr="000F1C01" w14:paraId="347E1C5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C44EDBB" w14:textId="77777777" w:rsidR="00601EB8" w:rsidRDefault="00601EB8" w:rsidP="00601EB8">
            <w:pPr>
              <w:jc w:val="left"/>
            </w:pPr>
            <w:r>
              <w:t xml:space="preserve">{SCR1234} </w:t>
            </w:r>
          </w:p>
        </w:tc>
        <w:tc>
          <w:tcPr>
            <w:tcW w:w="1048" w:type="dxa"/>
          </w:tcPr>
          <w:p w14:paraId="4B60CE70" w14:textId="77777777" w:rsidR="00601EB8" w:rsidRDefault="00601EB8" w:rsidP="00601EB8">
            <w:pPr>
              <w:jc w:val="left"/>
            </w:pPr>
            <w:r>
              <w:t>Task</w:t>
            </w:r>
          </w:p>
        </w:tc>
        <w:tc>
          <w:tcPr>
            <w:tcW w:w="4533" w:type="dxa"/>
          </w:tcPr>
          <w:p w14:paraId="5BDC7EAB"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34F45A1C" w14:textId="109196C8" w:rsidR="00601EB8" w:rsidRDefault="00925A5D"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1D31C4E8" w14:textId="77777777" w:rsidR="00601EB8" w:rsidRDefault="00AF19E0"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195BBEDE"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6FB6022B" w14:textId="77777777" w:rsidR="00601EB8" w:rsidRPr="000F1C01" w:rsidRDefault="00601EB8" w:rsidP="00601EB8">
            <w:pPr>
              <w:jc w:val="left"/>
            </w:pPr>
          </w:p>
        </w:tc>
      </w:tr>
      <w:tr w:rsidR="00197BDA" w:rsidRPr="000F1C01" w14:paraId="7CA14BB6" w14:textId="77777777" w:rsidTr="00306A0A">
        <w:trPr>
          <w:trHeight w:val="284"/>
        </w:trPr>
        <w:tc>
          <w:tcPr>
            <w:tcW w:w="1079" w:type="dxa"/>
          </w:tcPr>
          <w:p w14:paraId="65110A18" w14:textId="77777777" w:rsidR="00601EB8" w:rsidRDefault="00601EB8" w:rsidP="00601EB8">
            <w:pPr>
              <w:jc w:val="left"/>
            </w:pPr>
            <w:r>
              <w:t xml:space="preserve">{SCR1236} </w:t>
            </w:r>
          </w:p>
        </w:tc>
        <w:tc>
          <w:tcPr>
            <w:tcW w:w="1048" w:type="dxa"/>
          </w:tcPr>
          <w:p w14:paraId="59BD1D2C" w14:textId="77777777" w:rsidR="00601EB8" w:rsidRDefault="00601EB8" w:rsidP="00601EB8">
            <w:pPr>
              <w:jc w:val="left"/>
            </w:pPr>
            <w:r>
              <w:t>Task</w:t>
            </w:r>
          </w:p>
        </w:tc>
        <w:tc>
          <w:tcPr>
            <w:tcW w:w="4533" w:type="dxa"/>
          </w:tcPr>
          <w:p w14:paraId="471514C0"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0EC9D595" w14:textId="36F08E7B" w:rsidR="00601EB8" w:rsidRDefault="00000000" w:rsidP="00601EB8">
            <w:pPr>
              <w:jc w:val="left"/>
            </w:pPr>
            <w:sdt>
              <w:sdtPr>
                <w:id w:val="755558828"/>
                <w14:checkbox>
                  <w14:checked w14:val="1"/>
                  <w14:checkedState w14:val="2612" w14:font="Arial Unicode MS"/>
                  <w14:uncheckedState w14:val="2610" w14:font="Arial Unicode MS"/>
                </w14:checkbox>
              </w:sdtPr>
              <w:sdtContent>
                <w:r w:rsidR="00925A5D">
                  <w:rPr>
                    <w:rFonts w:ascii="Arial Unicode MS" w:eastAsia="Arial Unicode MS" w:hAnsi="Arial Unicode MS" w:cs="Arial Unicode MS" w:hint="eastAsia"/>
                  </w:rPr>
                  <w:t>☒</w:t>
                </w:r>
              </w:sdtContent>
            </w:sdt>
          </w:p>
        </w:tc>
        <w:tc>
          <w:tcPr>
            <w:tcW w:w="540" w:type="dxa"/>
            <w:gridSpan w:val="2"/>
          </w:tcPr>
          <w:p w14:paraId="701361B5" w14:textId="77777777" w:rsidR="00601EB8" w:rsidRDefault="00000000" w:rsidP="00601EB8">
            <w:pPr>
              <w:jc w:val="left"/>
            </w:pPr>
            <w:sdt>
              <w:sdtPr>
                <w:id w:val="-713881590"/>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32985FE1" w14:textId="77777777" w:rsidR="00601EB8" w:rsidRDefault="00000000" w:rsidP="00601EB8">
            <w:pPr>
              <w:jc w:val="left"/>
            </w:pPr>
            <w:sdt>
              <w:sdtPr>
                <w:id w:val="-1458944327"/>
                <w14:checkbox>
                  <w14:checked w14:val="0"/>
                  <w14:checkedState w14:val="2612" w14:font="Arial Unicode MS"/>
                  <w14:uncheckedState w14:val="2610" w14:font="Arial Unicode MS"/>
                </w14:checkbox>
              </w:sdtPr>
              <w:sdtContent>
                <w:r w:rsidR="00BB27BF">
                  <w:rPr>
                    <w:rFonts w:ascii="Arial Unicode MS" w:eastAsia="Arial Unicode MS" w:hAnsi="Arial Unicode MS" w:cs="Arial Unicode MS" w:hint="eastAsia"/>
                  </w:rPr>
                  <w:t>☐</w:t>
                </w:r>
              </w:sdtContent>
            </w:sdt>
          </w:p>
        </w:tc>
        <w:tc>
          <w:tcPr>
            <w:tcW w:w="1710" w:type="dxa"/>
            <w:gridSpan w:val="2"/>
          </w:tcPr>
          <w:p w14:paraId="1AA30FC9" w14:textId="77777777" w:rsidR="00601EB8" w:rsidRPr="000F1C01" w:rsidRDefault="00601EB8" w:rsidP="00601EB8">
            <w:pPr>
              <w:jc w:val="left"/>
            </w:pPr>
          </w:p>
        </w:tc>
      </w:tr>
      <w:tr w:rsidR="00197BDA" w:rsidRPr="000F1C01" w14:paraId="4D74E2A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E28013" w14:textId="77777777" w:rsidR="00601EB8" w:rsidRDefault="00601EB8" w:rsidP="00601EB8">
            <w:pPr>
              <w:jc w:val="left"/>
            </w:pPr>
            <w:r>
              <w:lastRenderedPageBreak/>
              <w:t xml:space="preserve">{SCR1237} </w:t>
            </w:r>
          </w:p>
        </w:tc>
        <w:tc>
          <w:tcPr>
            <w:tcW w:w="1048" w:type="dxa"/>
          </w:tcPr>
          <w:p w14:paraId="56583596" w14:textId="77777777" w:rsidR="00601EB8" w:rsidRDefault="00601EB8" w:rsidP="00601EB8">
            <w:pPr>
              <w:jc w:val="left"/>
            </w:pPr>
            <w:r>
              <w:t>Task</w:t>
            </w:r>
          </w:p>
        </w:tc>
        <w:tc>
          <w:tcPr>
            <w:tcW w:w="4533" w:type="dxa"/>
          </w:tcPr>
          <w:p w14:paraId="110CAFC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2EC061E6" w14:textId="480EAA69" w:rsidR="00601EB8" w:rsidRDefault="00000000" w:rsidP="00601EB8">
            <w:pPr>
              <w:jc w:val="left"/>
            </w:pPr>
            <w:sdt>
              <w:sdtPr>
                <w:id w:val="-2091221296"/>
                <w14:checkbox>
                  <w14:checked w14:val="1"/>
                  <w14:checkedState w14:val="2612" w14:font="Arial Unicode MS"/>
                  <w14:uncheckedState w14:val="2610" w14:font="Arial Unicode MS"/>
                </w14:checkbox>
              </w:sdtPr>
              <w:sdtContent>
                <w:r w:rsidR="00925A5D">
                  <w:rPr>
                    <w:rFonts w:ascii="Arial Unicode MS" w:eastAsia="Arial Unicode MS" w:hAnsi="Arial Unicode MS" w:cs="Arial Unicode MS" w:hint="eastAsia"/>
                  </w:rPr>
                  <w:t>☒</w:t>
                </w:r>
              </w:sdtContent>
            </w:sdt>
          </w:p>
        </w:tc>
        <w:tc>
          <w:tcPr>
            <w:tcW w:w="540" w:type="dxa"/>
            <w:gridSpan w:val="2"/>
          </w:tcPr>
          <w:p w14:paraId="25789105" w14:textId="77777777" w:rsidR="00601EB8" w:rsidRDefault="00000000" w:rsidP="00601EB8">
            <w:pPr>
              <w:jc w:val="left"/>
            </w:pPr>
            <w:sdt>
              <w:sdtPr>
                <w:id w:val="1138535253"/>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1D6025D7" w14:textId="77777777" w:rsidR="00601EB8" w:rsidRDefault="00000000" w:rsidP="00601EB8">
            <w:pPr>
              <w:jc w:val="left"/>
            </w:pPr>
            <w:sdt>
              <w:sdtPr>
                <w:id w:val="795881734"/>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0C98655A" w14:textId="77777777" w:rsidR="00601EB8" w:rsidRPr="000F1C01" w:rsidRDefault="00601EB8" w:rsidP="00601EB8">
            <w:pPr>
              <w:jc w:val="left"/>
            </w:pPr>
          </w:p>
        </w:tc>
      </w:tr>
      <w:tr w:rsidR="00601EB8" w:rsidRPr="000F1C01" w14:paraId="6A2B1A3B" w14:textId="77777777" w:rsidTr="008C0BB6">
        <w:trPr>
          <w:trHeight w:val="284"/>
        </w:trPr>
        <w:tc>
          <w:tcPr>
            <w:tcW w:w="9900" w:type="dxa"/>
            <w:gridSpan w:val="10"/>
            <w:shd w:val="clear" w:color="auto" w:fill="F2F2F2" w:themeFill="background1" w:themeFillShade="F2"/>
          </w:tcPr>
          <w:p w14:paraId="1828A413" w14:textId="77777777" w:rsidR="00601EB8" w:rsidRPr="000F1C01" w:rsidRDefault="00601EB8" w:rsidP="00601EB8">
            <w:pPr>
              <w:jc w:val="left"/>
              <w:rPr>
                <w:b/>
              </w:rPr>
            </w:pPr>
            <w:r w:rsidRPr="000F1C01">
              <w:rPr>
                <w:b/>
              </w:rPr>
              <w:t>.NET Recommendation</w:t>
            </w:r>
          </w:p>
        </w:tc>
      </w:tr>
      <w:tr w:rsidR="00197BDA" w:rsidRPr="000F1C01" w14:paraId="49735E02"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29A4585" w14:textId="77777777" w:rsidR="00601EB8" w:rsidRPr="000F1C01" w:rsidRDefault="00601EB8" w:rsidP="00601EB8">
            <w:pPr>
              <w:jc w:val="left"/>
            </w:pPr>
            <w:r>
              <w:t xml:space="preserve">{SCR1208} </w:t>
            </w:r>
          </w:p>
        </w:tc>
        <w:tc>
          <w:tcPr>
            <w:tcW w:w="1048" w:type="dxa"/>
          </w:tcPr>
          <w:p w14:paraId="4369AB00" w14:textId="77777777" w:rsidR="00601EB8" w:rsidRDefault="00601EB8" w:rsidP="00601EB8">
            <w:pPr>
              <w:jc w:val="left"/>
            </w:pPr>
            <w:r>
              <w:t>Task</w:t>
            </w:r>
          </w:p>
        </w:tc>
        <w:tc>
          <w:tcPr>
            <w:tcW w:w="4533" w:type="dxa"/>
          </w:tcPr>
          <w:p w14:paraId="47D1F4DE"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5CABC8A1" w14:textId="71E2F742"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453CBC7A"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4617750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0CF260AC" w14:textId="77777777" w:rsidR="00601EB8" w:rsidRPr="000F1C01" w:rsidRDefault="00601EB8" w:rsidP="00601EB8">
            <w:pPr>
              <w:jc w:val="left"/>
            </w:pPr>
          </w:p>
        </w:tc>
      </w:tr>
    </w:tbl>
    <w:p w14:paraId="69EA3D0E" w14:textId="77777777" w:rsidR="00306A0A" w:rsidRDefault="00306A0A" w:rsidP="00AB4B4F">
      <w:pPr>
        <w:spacing w:line="259" w:lineRule="auto"/>
        <w:jc w:val="left"/>
      </w:pPr>
      <w:bookmarkStart w:id="15" w:name="_Toc473039742"/>
    </w:p>
    <w:p w14:paraId="5A35231E" w14:textId="77777777" w:rsidR="000F1C01" w:rsidRPr="000F1C01" w:rsidRDefault="000F1C01" w:rsidP="006B59B9">
      <w:pPr>
        <w:pStyle w:val="Heading2"/>
      </w:pPr>
      <w:bookmarkStart w:id="16" w:name="_Toc94856560"/>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0788C946"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4391185B" w14:textId="77777777" w:rsidR="00F50ECE" w:rsidRPr="000F1C01" w:rsidRDefault="00F50ECE" w:rsidP="000F1C01">
            <w:pPr>
              <w:jc w:val="left"/>
            </w:pPr>
            <w:r w:rsidRPr="000F1C01">
              <w:t>#</w:t>
            </w:r>
          </w:p>
        </w:tc>
        <w:tc>
          <w:tcPr>
            <w:tcW w:w="1051" w:type="dxa"/>
            <w:shd w:val="clear" w:color="auto" w:fill="D9D9D9" w:themeFill="background1" w:themeFillShade="D9"/>
          </w:tcPr>
          <w:p w14:paraId="30602876" w14:textId="77777777" w:rsidR="00F50ECE" w:rsidRPr="000F1C01" w:rsidRDefault="00363DC8" w:rsidP="000F1C01">
            <w:pPr>
              <w:jc w:val="left"/>
            </w:pPr>
            <w:r>
              <w:t>Scope</w:t>
            </w:r>
          </w:p>
        </w:tc>
        <w:tc>
          <w:tcPr>
            <w:tcW w:w="4559" w:type="dxa"/>
            <w:shd w:val="clear" w:color="auto" w:fill="D9D9D9" w:themeFill="background1" w:themeFillShade="D9"/>
          </w:tcPr>
          <w:p w14:paraId="73FD02B1"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4C5D399C" w14:textId="77777777" w:rsidR="00F50ECE" w:rsidRPr="000F1C01" w:rsidRDefault="00F50ECE" w:rsidP="000F1C01">
            <w:pPr>
              <w:jc w:val="left"/>
            </w:pPr>
            <w:r w:rsidRPr="000F1C01">
              <w:t>OK</w:t>
            </w:r>
          </w:p>
        </w:tc>
        <w:tc>
          <w:tcPr>
            <w:tcW w:w="569" w:type="dxa"/>
            <w:shd w:val="clear" w:color="auto" w:fill="D9D9D9" w:themeFill="background1" w:themeFillShade="D9"/>
          </w:tcPr>
          <w:p w14:paraId="2F77F282" w14:textId="77777777" w:rsidR="00F50ECE" w:rsidRPr="000F1C01" w:rsidRDefault="00F50ECE" w:rsidP="000F1C01">
            <w:pPr>
              <w:jc w:val="left"/>
            </w:pPr>
            <w:r w:rsidRPr="000F1C01">
              <w:t>Fail</w:t>
            </w:r>
          </w:p>
        </w:tc>
        <w:tc>
          <w:tcPr>
            <w:tcW w:w="554" w:type="dxa"/>
            <w:shd w:val="clear" w:color="auto" w:fill="D9D9D9" w:themeFill="background1" w:themeFillShade="D9"/>
          </w:tcPr>
          <w:p w14:paraId="279F4117" w14:textId="77777777" w:rsidR="00F50ECE" w:rsidRPr="000F1C01" w:rsidRDefault="00F50ECE" w:rsidP="000F1C01">
            <w:pPr>
              <w:jc w:val="left"/>
            </w:pPr>
            <w:r w:rsidRPr="000F1C01">
              <w:t>NA</w:t>
            </w:r>
          </w:p>
        </w:tc>
        <w:tc>
          <w:tcPr>
            <w:tcW w:w="1560" w:type="dxa"/>
            <w:shd w:val="clear" w:color="auto" w:fill="D9D9D9" w:themeFill="background1" w:themeFillShade="D9"/>
          </w:tcPr>
          <w:p w14:paraId="2390DD5C" w14:textId="77777777" w:rsidR="00F50ECE" w:rsidRPr="000F1C01" w:rsidRDefault="00F50ECE" w:rsidP="000F1C01">
            <w:pPr>
              <w:jc w:val="left"/>
            </w:pPr>
            <w:r w:rsidRPr="000F1C01">
              <w:t>Remarks</w:t>
            </w:r>
          </w:p>
        </w:tc>
      </w:tr>
      <w:tr w:rsidR="00F50ECE" w:rsidRPr="000F1C01" w14:paraId="414D598A"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259E3469" w14:textId="77777777" w:rsidR="00F50ECE" w:rsidRPr="000F1C01" w:rsidRDefault="00F50ECE" w:rsidP="00F72A9E">
            <w:pPr>
              <w:keepNext/>
              <w:jc w:val="left"/>
              <w:rPr>
                <w:b/>
              </w:rPr>
            </w:pPr>
            <w:r>
              <w:rPr>
                <w:b/>
              </w:rPr>
              <w:t>General</w:t>
            </w:r>
          </w:p>
        </w:tc>
      </w:tr>
      <w:tr w:rsidR="00F50ECE" w:rsidRPr="000F1C01" w14:paraId="162C6D74" w14:textId="77777777" w:rsidTr="009B6D48">
        <w:trPr>
          <w:trHeight w:val="284"/>
        </w:trPr>
        <w:tc>
          <w:tcPr>
            <w:tcW w:w="1062" w:type="dxa"/>
          </w:tcPr>
          <w:p w14:paraId="4F70E237" w14:textId="77777777" w:rsidR="00F50ECE" w:rsidRPr="000F1C01" w:rsidRDefault="00A01AA9" w:rsidP="000F1C01">
            <w:pPr>
              <w:jc w:val="left"/>
            </w:pPr>
            <w:r>
              <w:t xml:space="preserve">{SCR1083} </w:t>
            </w:r>
          </w:p>
        </w:tc>
        <w:tc>
          <w:tcPr>
            <w:tcW w:w="1051" w:type="dxa"/>
          </w:tcPr>
          <w:p w14:paraId="38A34514" w14:textId="77777777" w:rsidR="00F50ECE" w:rsidRDefault="00CA2201">
            <w:pPr>
              <w:jc w:val="left"/>
            </w:pPr>
            <w:r>
              <w:t>Task</w:t>
            </w:r>
          </w:p>
        </w:tc>
        <w:tc>
          <w:tcPr>
            <w:tcW w:w="4559" w:type="dxa"/>
          </w:tcPr>
          <w:p w14:paraId="6A9DD5B9" w14:textId="77777777" w:rsidR="00F50ECE" w:rsidRPr="000F1C01" w:rsidRDefault="00F50ECE" w:rsidP="00257B7F">
            <w:pPr>
              <w:keepLines/>
              <w:jc w:val="left"/>
            </w:pPr>
            <w:r w:rsidRPr="00B25EDD">
              <w:t>Parameter gets and sets succeed</w:t>
            </w:r>
            <w:r w:rsidR="00621307">
              <w:t>,</w:t>
            </w:r>
            <w:r w:rsidRPr="00B25EDD">
              <w:t xml:space="preserve">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41D02A8" w14:textId="18872A9B" w:rsidR="00F50ECE" w:rsidRPr="000F1C01" w:rsidRDefault="00925A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27FBC8D1"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0153AEFB"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026C7761" w14:textId="77777777" w:rsidR="00F50ECE" w:rsidRPr="000F1C01" w:rsidRDefault="00F50ECE" w:rsidP="000F1C01">
            <w:pPr>
              <w:jc w:val="left"/>
            </w:pPr>
          </w:p>
        </w:tc>
      </w:tr>
      <w:tr w:rsidR="00F50ECE" w:rsidRPr="000F1C01" w14:paraId="4BA4545D"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416FB65F" w14:textId="77777777" w:rsidR="00F50ECE" w:rsidRDefault="00A01AA9" w:rsidP="000F1C01">
            <w:pPr>
              <w:jc w:val="left"/>
            </w:pPr>
            <w:r>
              <w:t xml:space="preserve">{SCR1084} </w:t>
            </w:r>
          </w:p>
        </w:tc>
        <w:tc>
          <w:tcPr>
            <w:tcW w:w="1051" w:type="dxa"/>
          </w:tcPr>
          <w:p w14:paraId="75B420AE" w14:textId="77777777" w:rsidR="00F50ECE" w:rsidRDefault="009F0376">
            <w:pPr>
              <w:jc w:val="left"/>
            </w:pPr>
            <w:r>
              <w:t>Task</w:t>
            </w:r>
          </w:p>
        </w:tc>
        <w:tc>
          <w:tcPr>
            <w:tcW w:w="4559" w:type="dxa"/>
          </w:tcPr>
          <w:p w14:paraId="1A56A45B"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08EBF554"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5F2F48D1" w14:textId="2E79A457" w:rsidR="00F50ECE" w:rsidRDefault="00925A5D"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340967B2"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67DBF579"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7C650CAD" w14:textId="77777777" w:rsidR="00F50ECE" w:rsidRPr="000F1C01" w:rsidRDefault="00F50ECE" w:rsidP="000F1C01">
            <w:pPr>
              <w:jc w:val="left"/>
            </w:pPr>
          </w:p>
        </w:tc>
      </w:tr>
      <w:tr w:rsidR="00995190" w:rsidRPr="000F1C01" w14:paraId="1C3C18BC" w14:textId="77777777" w:rsidTr="009B6D48">
        <w:trPr>
          <w:trHeight w:val="284"/>
        </w:trPr>
        <w:tc>
          <w:tcPr>
            <w:tcW w:w="1062" w:type="dxa"/>
          </w:tcPr>
          <w:p w14:paraId="7A455603" w14:textId="77777777" w:rsidR="00995190" w:rsidRDefault="00995190" w:rsidP="00995190">
            <w:pPr>
              <w:jc w:val="left"/>
            </w:pPr>
            <w:r>
              <w:t xml:space="preserve">{SCR1088} </w:t>
            </w:r>
          </w:p>
        </w:tc>
        <w:tc>
          <w:tcPr>
            <w:tcW w:w="1051" w:type="dxa"/>
          </w:tcPr>
          <w:p w14:paraId="5101B650" w14:textId="77777777" w:rsidR="00995190" w:rsidRDefault="00CA2201" w:rsidP="00995190">
            <w:pPr>
              <w:jc w:val="left"/>
            </w:pPr>
            <w:r>
              <w:t>Task</w:t>
            </w:r>
          </w:p>
        </w:tc>
        <w:tc>
          <w:tcPr>
            <w:tcW w:w="4559" w:type="dxa"/>
          </w:tcPr>
          <w:p w14:paraId="49BBF367"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0"/>
              <w14:checkedState w14:val="2612" w14:font="Arial Unicode MS"/>
              <w14:uncheckedState w14:val="2610" w14:font="Arial Unicode MS"/>
            </w14:checkbox>
          </w:sdtPr>
          <w:sdtContent>
            <w:tc>
              <w:tcPr>
                <w:tcW w:w="545" w:type="dxa"/>
              </w:tcPr>
              <w:p w14:paraId="4A75962D" w14:textId="77777777" w:rsidR="00995190" w:rsidRDefault="00CC682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1C0F1B6F"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1"/>
              <w14:checkedState w14:val="2612" w14:font="Arial Unicode MS"/>
              <w14:uncheckedState w14:val="2610" w14:font="Arial Unicode MS"/>
            </w14:checkbox>
          </w:sdtPr>
          <w:sdtContent>
            <w:tc>
              <w:tcPr>
                <w:tcW w:w="554" w:type="dxa"/>
              </w:tcPr>
              <w:p w14:paraId="0A9C380F" w14:textId="7012A182" w:rsidR="00995190" w:rsidRDefault="00925A5D" w:rsidP="00995190">
                <w:pPr>
                  <w:jc w:val="left"/>
                </w:pPr>
                <w:r>
                  <w:rPr>
                    <w:rFonts w:ascii="Arial Unicode MS" w:eastAsia="Arial Unicode MS" w:hAnsi="Arial Unicode MS" w:cs="Arial Unicode MS" w:hint="eastAsia"/>
                  </w:rPr>
                  <w:t>☒</w:t>
                </w:r>
              </w:p>
            </w:tc>
          </w:sdtContent>
        </w:sdt>
        <w:tc>
          <w:tcPr>
            <w:tcW w:w="1560" w:type="dxa"/>
          </w:tcPr>
          <w:p w14:paraId="261F5CE9" w14:textId="15BD6EAD" w:rsidR="00995190" w:rsidRPr="000F1C01" w:rsidRDefault="00925A5D" w:rsidP="00995190">
            <w:pPr>
              <w:jc w:val="left"/>
            </w:pPr>
            <w:r>
              <w:t>No streamviewer info yet</w:t>
            </w:r>
          </w:p>
        </w:tc>
      </w:tr>
      <w:tr w:rsidR="00995190" w:rsidRPr="000F1C01" w14:paraId="33850BBD"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88D9FB7" w14:textId="77777777" w:rsidR="00995190" w:rsidRDefault="00995190" w:rsidP="00995190">
            <w:pPr>
              <w:jc w:val="left"/>
            </w:pPr>
            <w:r>
              <w:t xml:space="preserve">{SCR1089} </w:t>
            </w:r>
          </w:p>
        </w:tc>
        <w:tc>
          <w:tcPr>
            <w:tcW w:w="1051" w:type="dxa"/>
          </w:tcPr>
          <w:p w14:paraId="7C350AE4" w14:textId="77777777" w:rsidR="00995190" w:rsidRDefault="00CA2201" w:rsidP="00995190">
            <w:pPr>
              <w:jc w:val="left"/>
            </w:pPr>
            <w:r>
              <w:t>Task</w:t>
            </w:r>
          </w:p>
        </w:tc>
        <w:tc>
          <w:tcPr>
            <w:tcW w:w="4559" w:type="dxa"/>
          </w:tcPr>
          <w:p w14:paraId="19EFBDBF"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1D4F180A" w14:textId="3268391A" w:rsidR="00995190" w:rsidRDefault="00925A5D"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7E59EE54"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5B18FD48"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68B99B3B" w14:textId="77777777" w:rsidR="00995190" w:rsidRPr="000F1C01" w:rsidRDefault="00995190" w:rsidP="00995190">
            <w:pPr>
              <w:jc w:val="left"/>
            </w:pPr>
          </w:p>
        </w:tc>
      </w:tr>
      <w:tr w:rsidR="00995190" w:rsidRPr="000F1C01" w14:paraId="356A0EC2" w14:textId="77777777" w:rsidTr="009B6D48">
        <w:trPr>
          <w:trHeight w:val="284"/>
        </w:trPr>
        <w:tc>
          <w:tcPr>
            <w:tcW w:w="1062" w:type="dxa"/>
          </w:tcPr>
          <w:p w14:paraId="12201B51" w14:textId="77777777" w:rsidR="00995190" w:rsidRDefault="00995190" w:rsidP="00995190">
            <w:pPr>
              <w:jc w:val="left"/>
            </w:pPr>
            <w:r>
              <w:t xml:space="preserve">{SCR1090} </w:t>
            </w:r>
          </w:p>
        </w:tc>
        <w:tc>
          <w:tcPr>
            <w:tcW w:w="1051" w:type="dxa"/>
          </w:tcPr>
          <w:p w14:paraId="74C4BB1A" w14:textId="77777777" w:rsidR="00995190" w:rsidRDefault="00995190" w:rsidP="00995190">
            <w:pPr>
              <w:jc w:val="left"/>
            </w:pPr>
            <w:r>
              <w:t>Protocol</w:t>
            </w:r>
          </w:p>
        </w:tc>
        <w:tc>
          <w:tcPr>
            <w:tcW w:w="4559" w:type="dxa"/>
          </w:tcPr>
          <w:p w14:paraId="3A4ADBFE"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64E66960" w14:textId="76014DC3" w:rsidR="00995190" w:rsidRDefault="00925A5D"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76657A5D"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2E14309B"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79976A9" w14:textId="77777777" w:rsidR="00995190" w:rsidRPr="000F1C01" w:rsidRDefault="00995190" w:rsidP="00995190">
            <w:pPr>
              <w:jc w:val="left"/>
            </w:pPr>
          </w:p>
        </w:tc>
      </w:tr>
    </w:tbl>
    <w:p w14:paraId="40C4E864" w14:textId="77777777" w:rsidR="00BA355D" w:rsidRDefault="00BA355D" w:rsidP="00AB4B4F">
      <w:pPr>
        <w:spacing w:line="259" w:lineRule="auto"/>
        <w:jc w:val="left"/>
      </w:pPr>
    </w:p>
    <w:p w14:paraId="5D141BD8" w14:textId="77777777" w:rsidR="000F1C01" w:rsidRPr="000F1C01" w:rsidRDefault="00337148" w:rsidP="006B59B9">
      <w:pPr>
        <w:pStyle w:val="Heading2"/>
      </w:pPr>
      <w:bookmarkStart w:id="17" w:name="_Toc94856561"/>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2FDEF17A"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677D0D4D" w14:textId="77777777" w:rsidR="00F50ECE" w:rsidRPr="000F1C01" w:rsidRDefault="00F50ECE" w:rsidP="000F1C01">
            <w:pPr>
              <w:jc w:val="left"/>
            </w:pPr>
            <w:r w:rsidRPr="000F1C01">
              <w:t>#</w:t>
            </w:r>
          </w:p>
        </w:tc>
        <w:tc>
          <w:tcPr>
            <w:tcW w:w="1053" w:type="dxa"/>
            <w:shd w:val="clear" w:color="auto" w:fill="D9D9D9" w:themeFill="background1" w:themeFillShade="D9"/>
          </w:tcPr>
          <w:p w14:paraId="43742906" w14:textId="77777777" w:rsidR="00F50ECE" w:rsidRPr="000F1C01" w:rsidRDefault="00363DC8" w:rsidP="000F1C01">
            <w:pPr>
              <w:jc w:val="left"/>
            </w:pPr>
            <w:r>
              <w:t>Scope</w:t>
            </w:r>
          </w:p>
        </w:tc>
        <w:tc>
          <w:tcPr>
            <w:tcW w:w="4586" w:type="dxa"/>
            <w:shd w:val="clear" w:color="auto" w:fill="D9D9D9" w:themeFill="background1" w:themeFillShade="D9"/>
          </w:tcPr>
          <w:p w14:paraId="5A56B427"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4B4A285D" w14:textId="77777777" w:rsidR="00F50ECE" w:rsidRPr="000F1C01" w:rsidRDefault="00F50ECE" w:rsidP="000F1C01">
            <w:pPr>
              <w:jc w:val="left"/>
            </w:pPr>
            <w:r w:rsidRPr="000F1C01">
              <w:t>OK</w:t>
            </w:r>
          </w:p>
        </w:tc>
        <w:tc>
          <w:tcPr>
            <w:tcW w:w="573" w:type="dxa"/>
            <w:shd w:val="clear" w:color="auto" w:fill="D9D9D9" w:themeFill="background1" w:themeFillShade="D9"/>
          </w:tcPr>
          <w:p w14:paraId="76FB5CB6" w14:textId="77777777" w:rsidR="00F50ECE" w:rsidRPr="000F1C01" w:rsidRDefault="00F50ECE" w:rsidP="000F1C01">
            <w:pPr>
              <w:jc w:val="left"/>
            </w:pPr>
            <w:r w:rsidRPr="000F1C01">
              <w:t>Fail</w:t>
            </w:r>
          </w:p>
        </w:tc>
        <w:tc>
          <w:tcPr>
            <w:tcW w:w="560" w:type="dxa"/>
            <w:shd w:val="clear" w:color="auto" w:fill="D9D9D9" w:themeFill="background1" w:themeFillShade="D9"/>
          </w:tcPr>
          <w:p w14:paraId="2420A5A9" w14:textId="77777777" w:rsidR="00F50ECE" w:rsidRPr="000F1C01" w:rsidRDefault="00F50ECE" w:rsidP="000F1C01">
            <w:pPr>
              <w:jc w:val="left"/>
            </w:pPr>
            <w:r w:rsidRPr="000F1C01">
              <w:t>NA</w:t>
            </w:r>
          </w:p>
        </w:tc>
        <w:tc>
          <w:tcPr>
            <w:tcW w:w="1497" w:type="dxa"/>
            <w:shd w:val="clear" w:color="auto" w:fill="D9D9D9" w:themeFill="background1" w:themeFillShade="D9"/>
          </w:tcPr>
          <w:p w14:paraId="137FFB78" w14:textId="77777777" w:rsidR="00F50ECE" w:rsidRPr="000F1C01" w:rsidRDefault="00F50ECE" w:rsidP="000F1C01">
            <w:pPr>
              <w:jc w:val="left"/>
            </w:pPr>
            <w:r w:rsidRPr="000F1C01">
              <w:t>Remarks</w:t>
            </w:r>
          </w:p>
        </w:tc>
      </w:tr>
      <w:tr w:rsidR="009B6D48" w:rsidRPr="000F1C01" w14:paraId="106F54B1"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16E2A8B8" w14:textId="77777777" w:rsidR="009B6D48" w:rsidRPr="004042F5" w:rsidRDefault="009B6D48" w:rsidP="00450F97">
            <w:pPr>
              <w:jc w:val="left"/>
              <w:rPr>
                <w:b/>
              </w:rPr>
            </w:pPr>
            <w:r w:rsidRPr="004042F5">
              <w:rPr>
                <w:b/>
              </w:rPr>
              <w:t>Registration</w:t>
            </w:r>
          </w:p>
        </w:tc>
      </w:tr>
      <w:tr w:rsidR="00F076E1" w:rsidRPr="000F1C01" w14:paraId="6D7A82CF" w14:textId="77777777" w:rsidTr="0001377A">
        <w:trPr>
          <w:trHeight w:val="284"/>
        </w:trPr>
        <w:tc>
          <w:tcPr>
            <w:tcW w:w="1044" w:type="dxa"/>
          </w:tcPr>
          <w:p w14:paraId="1A10C679" w14:textId="77777777" w:rsidR="00F076E1" w:rsidRDefault="00F076E1" w:rsidP="0001377A">
            <w:pPr>
              <w:jc w:val="left"/>
            </w:pPr>
            <w:r>
              <w:t xml:space="preserve">{SCR1002} </w:t>
            </w:r>
          </w:p>
        </w:tc>
        <w:tc>
          <w:tcPr>
            <w:tcW w:w="1053" w:type="dxa"/>
          </w:tcPr>
          <w:p w14:paraId="109ABDF7" w14:textId="77777777" w:rsidR="00F076E1" w:rsidRDefault="00F076E1" w:rsidP="0001377A">
            <w:pPr>
              <w:jc w:val="left"/>
            </w:pPr>
            <w:r>
              <w:t>Protocol</w:t>
            </w:r>
          </w:p>
        </w:tc>
        <w:tc>
          <w:tcPr>
            <w:tcW w:w="4586" w:type="dxa"/>
          </w:tcPr>
          <w:p w14:paraId="1B767470" w14:textId="77777777" w:rsidR="00F076E1" w:rsidRPr="00921290" w:rsidRDefault="00F076E1" w:rsidP="0001377A">
            <w:pPr>
              <w:jc w:val="left"/>
            </w:pPr>
            <w:r w:rsidRPr="000F1C01">
              <w:t xml:space="preserve">A driver help page is available on </w:t>
            </w:r>
            <w:r w:rsidRPr="00F07796">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606553018"/>
            <w14:checkbox>
              <w14:checked w14:val="0"/>
              <w14:checkedState w14:val="2612" w14:font="Arial Unicode MS"/>
              <w14:uncheckedState w14:val="2610" w14:font="Arial Unicode MS"/>
            </w14:checkbox>
          </w:sdtPr>
          <w:sdtContent>
            <w:tc>
              <w:tcPr>
                <w:tcW w:w="552" w:type="dxa"/>
              </w:tcPr>
              <w:p w14:paraId="2A5DC002" w14:textId="77777777" w:rsidR="00F076E1" w:rsidRDefault="00F076E1" w:rsidP="0001377A">
                <w:pPr>
                  <w:jc w:val="left"/>
                </w:pPr>
                <w:r>
                  <w:rPr>
                    <w:rFonts w:ascii="Arial Unicode MS" w:eastAsia="Arial Unicode MS" w:hAnsi="Arial Unicode MS" w:cs="Arial Unicode MS" w:hint="eastAsia"/>
                  </w:rPr>
                  <w:t>☐</w:t>
                </w:r>
              </w:p>
            </w:tc>
          </w:sdtContent>
        </w:sdt>
        <w:sdt>
          <w:sdtPr>
            <w:id w:val="-1705237952"/>
            <w14:checkbox>
              <w14:checked w14:val="0"/>
              <w14:checkedState w14:val="2612" w14:font="Arial Unicode MS"/>
              <w14:uncheckedState w14:val="2610" w14:font="Arial Unicode MS"/>
            </w14:checkbox>
          </w:sdtPr>
          <w:sdtContent>
            <w:tc>
              <w:tcPr>
                <w:tcW w:w="573" w:type="dxa"/>
              </w:tcPr>
              <w:p w14:paraId="699BE5F7" w14:textId="77777777" w:rsidR="00F076E1" w:rsidRDefault="00F076E1" w:rsidP="0001377A">
                <w:pPr>
                  <w:jc w:val="left"/>
                </w:pPr>
                <w:r>
                  <w:rPr>
                    <w:rFonts w:ascii="Arial Unicode MS" w:eastAsia="Arial Unicode MS" w:hAnsi="Arial Unicode MS" w:cs="Arial Unicode MS" w:hint="eastAsia"/>
                  </w:rPr>
                  <w:t>☐</w:t>
                </w:r>
              </w:p>
            </w:tc>
          </w:sdtContent>
        </w:sdt>
        <w:sdt>
          <w:sdtPr>
            <w:id w:val="848299002"/>
            <w14:checkbox>
              <w14:checked w14:val="1"/>
              <w14:checkedState w14:val="2612" w14:font="Arial Unicode MS"/>
              <w14:uncheckedState w14:val="2610" w14:font="Arial Unicode MS"/>
            </w14:checkbox>
          </w:sdtPr>
          <w:sdtContent>
            <w:tc>
              <w:tcPr>
                <w:tcW w:w="560" w:type="dxa"/>
              </w:tcPr>
              <w:p w14:paraId="1CD21B62" w14:textId="4CEAAB0E" w:rsidR="00F076E1" w:rsidRDefault="00925A5D" w:rsidP="0001377A">
                <w:pPr>
                  <w:jc w:val="left"/>
                </w:pPr>
                <w:r>
                  <w:rPr>
                    <w:rFonts w:ascii="Arial Unicode MS" w:eastAsia="Arial Unicode MS" w:hAnsi="Arial Unicode MS" w:cs="Arial Unicode MS" w:hint="eastAsia"/>
                  </w:rPr>
                  <w:t>☒</w:t>
                </w:r>
              </w:p>
            </w:tc>
          </w:sdtContent>
        </w:sdt>
        <w:tc>
          <w:tcPr>
            <w:tcW w:w="1497" w:type="dxa"/>
          </w:tcPr>
          <w:p w14:paraId="43715299" w14:textId="77777777" w:rsidR="00F076E1" w:rsidRPr="001E4CA8" w:rsidRDefault="00F076E1" w:rsidP="0001377A">
            <w:pPr>
              <w:jc w:val="left"/>
            </w:pPr>
          </w:p>
        </w:tc>
      </w:tr>
      <w:tr w:rsidR="009B6D48" w:rsidRPr="000F1C01" w14:paraId="645ECE1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0FF92721" w14:textId="77777777" w:rsidR="009B6D48" w:rsidRPr="004042F5" w:rsidRDefault="009B6D48" w:rsidP="009B6D48">
            <w:pPr>
              <w:jc w:val="left"/>
              <w:rPr>
                <w:b/>
              </w:rPr>
            </w:pPr>
            <w:r w:rsidRPr="004042F5">
              <w:rPr>
                <w:b/>
              </w:rPr>
              <w:t>Simulation</w:t>
            </w:r>
          </w:p>
        </w:tc>
      </w:tr>
      <w:tr w:rsidR="009B6D48" w:rsidRPr="000F1C01" w14:paraId="64528DBB" w14:textId="77777777" w:rsidTr="009B6D48">
        <w:trPr>
          <w:trHeight w:val="284"/>
        </w:trPr>
        <w:tc>
          <w:tcPr>
            <w:tcW w:w="1044" w:type="dxa"/>
          </w:tcPr>
          <w:p w14:paraId="24143B0B" w14:textId="77777777" w:rsidR="009B6D48" w:rsidRPr="000F1C01" w:rsidRDefault="009B6D48" w:rsidP="009B6D48">
            <w:pPr>
              <w:jc w:val="left"/>
            </w:pPr>
            <w:r>
              <w:t xml:space="preserve">{SCR1012} </w:t>
            </w:r>
          </w:p>
        </w:tc>
        <w:tc>
          <w:tcPr>
            <w:tcW w:w="1053" w:type="dxa"/>
          </w:tcPr>
          <w:p w14:paraId="3729D8CF" w14:textId="77777777" w:rsidR="009B6D48" w:rsidRDefault="009B6D48" w:rsidP="009B6D48">
            <w:pPr>
              <w:jc w:val="left"/>
            </w:pPr>
            <w:r>
              <w:t>Protocol</w:t>
            </w:r>
          </w:p>
        </w:tc>
        <w:tc>
          <w:tcPr>
            <w:tcW w:w="4586" w:type="dxa"/>
          </w:tcPr>
          <w:p w14:paraId="5B6F3F6F" w14:textId="77777777" w:rsidR="009B6D48" w:rsidRPr="000F1C01" w:rsidRDefault="00031F0D" w:rsidP="004F6C5B">
            <w:r w:rsidRPr="00031F0D">
              <w:t xml:space="preserve">For protocols containing connections other than </w:t>
            </w:r>
            <w:r w:rsidR="003D73BA">
              <w:t>HTTP</w:t>
            </w:r>
            <w:r w:rsidRPr="00031F0D">
              <w:t xml:space="preserve"> or </w:t>
            </w:r>
            <w:r w:rsidR="003D73BA">
              <w:t>SNMP</w:t>
            </w:r>
            <w:r w:rsidRPr="00031F0D">
              <w:t xml:space="preserve">, a static simulation is available </w:t>
            </w:r>
            <w:r w:rsidR="003D73BA">
              <w:t>i</w:t>
            </w:r>
            <w:r w:rsidRPr="00031F0D">
              <w:t xml:space="preserve">n the </w:t>
            </w:r>
            <w:hyperlink r:id="rId13" w:history="1">
              <w:r w:rsidRPr="00031F0D">
                <w:t>designated shared folder.</w:t>
              </w:r>
            </w:hyperlink>
          </w:p>
        </w:tc>
        <w:sdt>
          <w:sdtPr>
            <w:id w:val="1417669848"/>
            <w14:checkbox>
              <w14:checked w14:val="0"/>
              <w14:checkedState w14:val="2612" w14:font="Arial Unicode MS"/>
              <w14:uncheckedState w14:val="2610" w14:font="Arial Unicode MS"/>
            </w14:checkbox>
          </w:sdtPr>
          <w:sdtContent>
            <w:tc>
              <w:tcPr>
                <w:tcW w:w="552" w:type="dxa"/>
              </w:tcPr>
              <w:p w14:paraId="55E1750B"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4553FA2B"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41B10EED" w14:textId="607CA91B" w:rsidR="009B6D48" w:rsidRPr="000F1C01" w:rsidRDefault="00925A5D"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409662A1" w14:textId="77777777" w:rsidR="009B6D48" w:rsidRPr="001E4CA8" w:rsidRDefault="009B6D48" w:rsidP="009B6D48">
            <w:pPr>
              <w:jc w:val="left"/>
            </w:pPr>
          </w:p>
        </w:tc>
      </w:tr>
      <w:tr w:rsidR="00031F0D" w:rsidRPr="000F1C01" w14:paraId="78A4A07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4E143791" w14:textId="77777777" w:rsidR="00031F0D" w:rsidRPr="004042F5" w:rsidRDefault="00031F0D" w:rsidP="00031F0D">
            <w:pPr>
              <w:jc w:val="left"/>
              <w:rPr>
                <w:b/>
              </w:rPr>
            </w:pPr>
            <w:r w:rsidRPr="004042F5">
              <w:rPr>
                <w:b/>
              </w:rPr>
              <w:lastRenderedPageBreak/>
              <w:t>Pitfalls</w:t>
            </w:r>
          </w:p>
        </w:tc>
      </w:tr>
      <w:tr w:rsidR="00031F0D" w:rsidRPr="000F1C01" w14:paraId="098744C1" w14:textId="77777777" w:rsidTr="009B6D48">
        <w:trPr>
          <w:trHeight w:val="284"/>
        </w:trPr>
        <w:tc>
          <w:tcPr>
            <w:tcW w:w="1044" w:type="dxa"/>
          </w:tcPr>
          <w:p w14:paraId="5EAC2F65" w14:textId="77777777" w:rsidR="00031F0D" w:rsidRPr="000F1C01" w:rsidRDefault="00031F0D" w:rsidP="00031F0D">
            <w:pPr>
              <w:jc w:val="left"/>
            </w:pPr>
            <w:r>
              <w:t xml:space="preserve">{SCR1110} </w:t>
            </w:r>
          </w:p>
        </w:tc>
        <w:tc>
          <w:tcPr>
            <w:tcW w:w="1053" w:type="dxa"/>
          </w:tcPr>
          <w:p w14:paraId="0EA32ACF" w14:textId="77777777" w:rsidR="00031F0D" w:rsidRDefault="00031F0D" w:rsidP="00031F0D">
            <w:pPr>
              <w:jc w:val="left"/>
            </w:pPr>
            <w:r>
              <w:t>Task</w:t>
            </w:r>
          </w:p>
        </w:tc>
        <w:tc>
          <w:tcPr>
            <w:tcW w:w="4586" w:type="dxa"/>
          </w:tcPr>
          <w:p w14:paraId="24ADF701" w14:textId="77777777" w:rsidR="00031F0D" w:rsidRPr="000F1C01" w:rsidRDefault="00031F0D" w:rsidP="00031F0D">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40E9B6DB" w14:textId="77777777" w:rsidR="00031F0D" w:rsidRPr="000F1C01" w:rsidRDefault="00031F0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6118D310" w14:textId="77777777" w:rsidR="00031F0D" w:rsidRPr="000F1C01" w:rsidRDefault="00031F0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1065EF0C" w14:textId="555F634B" w:rsidR="00031F0D" w:rsidRPr="000F1C01" w:rsidRDefault="00925A5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19057DB" w14:textId="77777777" w:rsidR="00031F0D" w:rsidRPr="000F1C01" w:rsidRDefault="00031F0D" w:rsidP="00031F0D">
            <w:pPr>
              <w:jc w:val="left"/>
            </w:pPr>
          </w:p>
        </w:tc>
      </w:tr>
      <w:tr w:rsidR="00031F0D" w:rsidRPr="000F1C01" w14:paraId="1AF6B219"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5654B93" w14:textId="77777777" w:rsidR="00031F0D" w:rsidRPr="000F1C01" w:rsidRDefault="00031F0D" w:rsidP="00031F0D">
            <w:pPr>
              <w:jc w:val="left"/>
            </w:pPr>
            <w:r>
              <w:t xml:space="preserve">{SCR1131} </w:t>
            </w:r>
          </w:p>
        </w:tc>
        <w:tc>
          <w:tcPr>
            <w:tcW w:w="1053" w:type="dxa"/>
          </w:tcPr>
          <w:p w14:paraId="3A11075E" w14:textId="77777777" w:rsidR="00031F0D" w:rsidRDefault="00031F0D" w:rsidP="00031F0D">
            <w:pPr>
              <w:jc w:val="left"/>
            </w:pPr>
            <w:r>
              <w:t>Protocol</w:t>
            </w:r>
          </w:p>
        </w:tc>
        <w:tc>
          <w:tcPr>
            <w:tcW w:w="4586" w:type="dxa"/>
          </w:tcPr>
          <w:p w14:paraId="3A546722" w14:textId="77777777" w:rsidR="00031F0D" w:rsidRDefault="00031F0D" w:rsidP="00031F0D">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53054FDA" w14:textId="77777777" w:rsidR="00031F0D" w:rsidRPr="000F1C01" w:rsidRDefault="00031F0D" w:rsidP="00031F0D">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0DD5497F" w14:textId="77777777" w:rsidR="00031F0D" w:rsidRPr="000F1C01" w:rsidRDefault="00031F0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4A7144CF" w14:textId="77777777" w:rsidR="00031F0D" w:rsidRPr="000F1C01" w:rsidRDefault="00031F0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76699176" w14:textId="57F6CB00" w:rsidR="00031F0D" w:rsidRPr="000F1C01" w:rsidRDefault="00925A5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4AFE5B05" w14:textId="77777777" w:rsidR="00031F0D" w:rsidRPr="000F1C01" w:rsidRDefault="00031F0D" w:rsidP="00031F0D">
            <w:pPr>
              <w:jc w:val="left"/>
            </w:pPr>
          </w:p>
        </w:tc>
      </w:tr>
    </w:tbl>
    <w:p w14:paraId="051B3669" w14:textId="77777777" w:rsidR="000F1C01" w:rsidRPr="000F1C01" w:rsidRDefault="000F1C01" w:rsidP="000F1C01">
      <w:pPr>
        <w:tabs>
          <w:tab w:val="left" w:pos="915"/>
        </w:tabs>
      </w:pPr>
    </w:p>
    <w:p w14:paraId="00031F02" w14:textId="77777777" w:rsidR="00404E7D" w:rsidRPr="0061561C" w:rsidRDefault="008A3994" w:rsidP="006B59B9">
      <w:pPr>
        <w:pStyle w:val="Heading1"/>
      </w:pPr>
      <w:bookmarkStart w:id="18" w:name="_Toc94856562"/>
      <w:r>
        <w:lastRenderedPageBreak/>
        <w:t>Protocol Development Coding Guidelines</w:t>
      </w:r>
      <w:bookmarkEnd w:id="18"/>
    </w:p>
    <w:p w14:paraId="12C9406F" w14:textId="77777777" w:rsidR="00AB05AA" w:rsidRDefault="00AB05AA" w:rsidP="006B59B9">
      <w:pPr>
        <w:pStyle w:val="Heading2"/>
      </w:pPr>
      <w:bookmarkStart w:id="19" w:name="_Toc94856563"/>
      <w:r>
        <w:t>General</w:t>
      </w:r>
      <w:bookmarkEnd w:id="19"/>
    </w:p>
    <w:p w14:paraId="4DB99859" w14:textId="77777777" w:rsidR="00840DA5" w:rsidRPr="00E41CAB" w:rsidRDefault="00840DA5" w:rsidP="006B59B9">
      <w:pPr>
        <w:pStyle w:val="Heading3"/>
      </w:pPr>
      <w:bookmarkStart w:id="20" w:name="_Protocol_Name"/>
      <w:bookmarkStart w:id="21" w:name="_Toc94856564"/>
      <w:bookmarkEnd w:id="20"/>
      <w:r w:rsidRPr="00E41CAB">
        <w:t>Protocol Name</w:t>
      </w:r>
      <w:bookmarkEnd w:id="21"/>
    </w:p>
    <w:p w14:paraId="64167492"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4C82EC4A" w14:textId="77777777" w:rsidR="00E26C25" w:rsidRDefault="00E26C25" w:rsidP="006B59B9">
      <w:pPr>
        <w:pStyle w:val="Heading3"/>
      </w:pPr>
      <w:bookmarkStart w:id="22" w:name="_Spelling"/>
      <w:bookmarkStart w:id="23" w:name="_Formatting"/>
      <w:bookmarkStart w:id="24" w:name="_Toc94856565"/>
      <w:bookmarkEnd w:id="22"/>
      <w:bookmarkEnd w:id="23"/>
      <w:r>
        <w:t>Formatting</w:t>
      </w:r>
      <w:bookmarkEnd w:id="24"/>
    </w:p>
    <w:p w14:paraId="55AFB843" w14:textId="77777777" w:rsidR="008E4DF0" w:rsidRPr="00766C12" w:rsidRDefault="008E4DF0" w:rsidP="006B59B9">
      <w:pPr>
        <w:pStyle w:val="Heading4"/>
      </w:pPr>
      <w:bookmarkStart w:id="25" w:name="_Indentation"/>
      <w:bookmarkEnd w:id="25"/>
      <w:r w:rsidRPr="00766C12">
        <w:t>Indentation</w:t>
      </w:r>
    </w:p>
    <w:p w14:paraId="513CB2F6" w14:textId="77777777" w:rsidR="00E26C25" w:rsidRDefault="005C711D" w:rsidP="00314D9C">
      <w:pPr>
        <w:pStyle w:val="SLCUnorderedlist"/>
        <w:ind w:hanging="288"/>
      </w:pPr>
      <w:r>
        <w:t>Indentation in the protocol consists of either only tabs or only sequences of four spaces.</w:t>
      </w:r>
    </w:p>
    <w:p w14:paraId="20AA724B" w14:textId="77777777" w:rsidR="008E4DF0" w:rsidRDefault="008E4DF0" w:rsidP="006B59B9">
      <w:pPr>
        <w:pStyle w:val="Heading4"/>
      </w:pPr>
      <w:bookmarkStart w:id="26" w:name="_Alignment_and_Wording"/>
      <w:bookmarkEnd w:id="26"/>
      <w:r>
        <w:t>Alignment and Wording</w:t>
      </w:r>
    </w:p>
    <w:p w14:paraId="45EF6270" w14:textId="77777777" w:rsidR="00835E90" w:rsidRPr="00835E90" w:rsidRDefault="00E26C25" w:rsidP="00314D9C">
      <w:pPr>
        <w:pStyle w:val="SLCUnorderedlist"/>
        <w:ind w:hanging="288"/>
      </w:pPr>
      <w:r>
        <w:t>Alignment and wording must be consistent.</w:t>
      </w:r>
    </w:p>
    <w:p w14:paraId="0BA04F90" w14:textId="77777777" w:rsidR="00B74444" w:rsidRDefault="00B74444" w:rsidP="006B59B9">
      <w:pPr>
        <w:pStyle w:val="Heading3"/>
      </w:pPr>
      <w:bookmarkStart w:id="27" w:name="_Toc94856566"/>
      <w:r>
        <w:t>Names</w:t>
      </w:r>
      <w:bookmarkEnd w:id="27"/>
    </w:p>
    <w:p w14:paraId="2018F7DE"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78E9CE18"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3C9475BD" w14:textId="77777777" w:rsidR="008A607C" w:rsidRDefault="008A607C" w:rsidP="008A607C">
      <w:pPr>
        <w:pStyle w:val="Heading4"/>
      </w:pPr>
      <w:bookmarkStart w:id="30" w:name="_Parameter_Names_1"/>
      <w:bookmarkEnd w:id="30"/>
      <w:r>
        <w:t>Parameter Names</w:t>
      </w:r>
    </w:p>
    <w:p w14:paraId="2675B9CA"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D6543F7"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0ED1C72"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2369005B"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0E3F6CB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8A607C" w:rsidRPr="00CF4167" w14:paraId="0FB62FE5"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23A7CA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08CD4F3B"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47652E8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307AD48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582D5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60CF876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148AEB8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7CACFA1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88F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5BF6FA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2CEC34A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5F30F9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2C4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6C3690D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045F82F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23F7BA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E287A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317B5EB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64EEA51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0DC858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77A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314A1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027641D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7D93CD82"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F440F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A6CEA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054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184D757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3FF45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728E11E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4F52031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AFB8E6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0A74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243E467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0421AD2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0DBBA073"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93B15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007CE0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6677671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3E99A7F2"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07183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1539F2C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6B2326F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277B1C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CCB1F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72D48D1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F35EAA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7D33B2F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ECFAF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26482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64DC945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56AB07B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66552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47DE5AE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852AC5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6C377F6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54879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7E3ADD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148FD05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220FC5D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1F73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5997259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168908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14C2ABC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25A37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08FD0EA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6F290C1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000943E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4397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3B283B4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11763CD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F47C4C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7F8E9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7E8D6F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12EB131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7C072A9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53D57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2E30F64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276580B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592404D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FAD63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66F8447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5D6725D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1CB45E1C"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DBAF5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67E245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6E8919E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50872442"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8B16E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48F9DD9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34B64B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181FAE7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6CC9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2D62D9A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4444A2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21F599E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75CD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C59640B"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C5FCAD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6328DD59"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F3B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5727F67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326662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4059FB1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C0859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1D2893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44E5D64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2248D34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039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3FBFD53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3D63372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71FC156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DD1B8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637636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490578E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021C9C8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CCED7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46BE2C1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08AD798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2D732BA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D57A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7B09A55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3C1930D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48609A2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5D879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3D26BBD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200EB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526B968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D07E5D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7308A6F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DF95CD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0F16704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47A542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63FBC60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4CE883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4414772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DEFF5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07F7278B"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2FB4BF1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6A08D85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2CE9A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360D035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2C44E4C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512DB50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616B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646920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300BD66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4841BA5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63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74A2322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0D6A76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3594817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9719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6BA76DC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112AE4B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2E3190E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37954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7866F04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201DB1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5F404E6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061C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4403FF2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6860A90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0E1F19F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0D74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C49A7F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70BC97F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3AFDB7C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3462A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26B9DB3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431C97F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16A8A659"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80A5E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C69BA3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4F193F9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2921CB2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0263C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79BB5D2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3F27FE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5D272D9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7BC29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76E57E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D35346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79E0589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0D47E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6F8C7CC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7B9ABA0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FDCDED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B2966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1440E4A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188FCDF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D1C5A3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5D7F6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18EC523B"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3D1B586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2C28F55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BEAD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6519A5A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F5EA4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09FEACC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57EA4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59C2CAE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20EEF37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0745AA8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37A0B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131C81F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47B1B3A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7E5ECF7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AB612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47BB98F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2E74C17"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164A0285" w14:textId="77777777" w:rsidR="00B74444" w:rsidRDefault="002E4AA9" w:rsidP="006B59B9">
      <w:pPr>
        <w:pStyle w:val="Heading4"/>
      </w:pPr>
      <w:bookmarkStart w:id="32" w:name="_QAction_and_Action"/>
      <w:bookmarkEnd w:id="32"/>
      <w:r>
        <w:lastRenderedPageBreak/>
        <w:t>QAction and Action Names</w:t>
      </w:r>
    </w:p>
    <w:p w14:paraId="304F5D4B"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6FBAC9D4" w14:textId="77777777" w:rsidR="002E4AA9" w:rsidRDefault="002E4AA9" w:rsidP="006B59B9">
      <w:pPr>
        <w:pStyle w:val="Heading4"/>
      </w:pPr>
      <w:bookmarkStart w:id="33" w:name="_Trigger_Names"/>
      <w:bookmarkEnd w:id="33"/>
      <w:r>
        <w:t>Trigger Names</w:t>
      </w:r>
    </w:p>
    <w:p w14:paraId="6BDDC412"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5B7E2B2" w14:textId="77777777" w:rsidR="002E4AA9" w:rsidRDefault="002E4AA9" w:rsidP="006B59B9">
      <w:pPr>
        <w:pStyle w:val="Heading4"/>
      </w:pPr>
      <w:bookmarkStart w:id="34" w:name="_Group_Names"/>
      <w:bookmarkEnd w:id="34"/>
      <w:r>
        <w:t>Group Names</w:t>
      </w:r>
    </w:p>
    <w:p w14:paraId="6A809FC0" w14:textId="77777777" w:rsidR="002E4AA9" w:rsidRDefault="003A235C" w:rsidP="00314D9C">
      <w:pPr>
        <w:pStyle w:val="SLCUnorderedlist"/>
      </w:pPr>
      <w:r>
        <w:t xml:space="preserve">The name of a group </w:t>
      </w:r>
      <w:r w:rsidR="005B70F6">
        <w:t xml:space="preserve">must </w:t>
      </w:r>
      <w:r>
        <w:t>clearly describe its content.</w:t>
      </w:r>
    </w:p>
    <w:p w14:paraId="637D87D4" w14:textId="77777777" w:rsidR="00531B0F" w:rsidRDefault="00531B0F" w:rsidP="006B59B9">
      <w:pPr>
        <w:pStyle w:val="Heading4"/>
      </w:pPr>
      <w:bookmarkStart w:id="35" w:name="_Parameter_Names"/>
      <w:bookmarkStart w:id="36" w:name="_DMS_Element_Names"/>
      <w:bookmarkEnd w:id="35"/>
      <w:bookmarkEnd w:id="36"/>
      <w:r>
        <w:t>DMS Element Names</w:t>
      </w:r>
    </w:p>
    <w:p w14:paraId="61D0AC40"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1D6D0418" w14:textId="77777777" w:rsidR="00531B0F" w:rsidRPr="00A82513" w:rsidRDefault="00531B0F" w:rsidP="00314D9C">
      <w:pPr>
        <w:pStyle w:val="SLCOrderedlist"/>
      </w:pPr>
      <w:r>
        <w:t>N</w:t>
      </w:r>
      <w:r w:rsidRPr="00A82513">
        <w:t>o leading and/or trailing spaces</w:t>
      </w:r>
      <w:r>
        <w:t>.</w:t>
      </w:r>
    </w:p>
    <w:p w14:paraId="7A42D552" w14:textId="77777777" w:rsidR="00531B0F" w:rsidRPr="00A82513" w:rsidRDefault="00531B0F" w:rsidP="00314D9C">
      <w:pPr>
        <w:pStyle w:val="SLCOrderedlist"/>
      </w:pPr>
      <w:r>
        <w:t>N</w:t>
      </w:r>
      <w:r w:rsidRPr="00A82513">
        <w:t>o empty names</w:t>
      </w:r>
      <w:r>
        <w:t>.</w:t>
      </w:r>
    </w:p>
    <w:p w14:paraId="70FEA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7501034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42E865D5" w14:textId="77777777" w:rsidR="00B74444" w:rsidRDefault="00B74444" w:rsidP="006B59B9">
      <w:pPr>
        <w:pStyle w:val="Heading3"/>
      </w:pPr>
      <w:bookmarkStart w:id="37" w:name="_Toc94856567"/>
      <w:r>
        <w:t xml:space="preserve">ID </w:t>
      </w:r>
      <w:r w:rsidR="009C722D">
        <w:t>V</w:t>
      </w:r>
      <w:r>
        <w:t>alues</w:t>
      </w:r>
      <w:bookmarkEnd w:id="37"/>
    </w:p>
    <w:p w14:paraId="68977385" w14:textId="77777777" w:rsidR="00586711" w:rsidRPr="00F31FA0" w:rsidRDefault="00586711" w:rsidP="006B59B9">
      <w:pPr>
        <w:pStyle w:val="Heading4"/>
      </w:pPr>
      <w:bookmarkStart w:id="38" w:name="_ID_Range"/>
      <w:bookmarkEnd w:id="38"/>
      <w:r>
        <w:t>ID Range</w:t>
      </w:r>
    </w:p>
    <w:p w14:paraId="153798AD"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2ED80E2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10E8D2C8" w14:textId="77777777" w:rsidR="00B74444" w:rsidRPr="00E41CAB" w:rsidRDefault="00B74444" w:rsidP="00314D9C">
            <w:pPr>
              <w:pStyle w:val="SLCBodytext"/>
              <w:ind w:left="38"/>
            </w:pPr>
            <w:r w:rsidRPr="00E41CAB">
              <w:t>Range</w:t>
            </w:r>
          </w:p>
        </w:tc>
        <w:tc>
          <w:tcPr>
            <w:tcW w:w="1431" w:type="pct"/>
          </w:tcPr>
          <w:p w14:paraId="4EEB0365"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8EE1122"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50141E37"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578EE1C3"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31A3D6C5" w14:textId="77777777" w:rsidR="00B74444" w:rsidRPr="00E41CAB" w:rsidRDefault="00B74444" w:rsidP="00314D9C">
            <w:pPr>
              <w:pStyle w:val="SLCBodytext"/>
              <w:ind w:left="38"/>
            </w:pPr>
            <w:r w:rsidRPr="00E41CAB">
              <w:t>[1</w:t>
            </w:r>
            <w:r w:rsidR="00827AE1">
              <w:t>–</w:t>
            </w:r>
            <w:r w:rsidRPr="00E41CAB">
              <w:t>63999]</w:t>
            </w:r>
          </w:p>
        </w:tc>
        <w:tc>
          <w:tcPr>
            <w:tcW w:w="1431" w:type="pct"/>
          </w:tcPr>
          <w:p w14:paraId="75730CEB"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59C38CE7"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3E016BBC"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43BC079E"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1F77E73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55EDAF46"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1A69F429"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6DC899AA"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1F7D11C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0D9B121E"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1C20409C" w14:textId="77777777" w:rsidR="000C5C68" w:rsidRPr="00E41CAB" w:rsidRDefault="000C5C68" w:rsidP="00314D9C">
            <w:pPr>
              <w:pStyle w:val="SLCBodytext"/>
              <w:ind w:left="38"/>
            </w:pPr>
            <w:r w:rsidRPr="00E41CAB">
              <w:t>Range</w:t>
            </w:r>
          </w:p>
        </w:tc>
        <w:tc>
          <w:tcPr>
            <w:tcW w:w="1439" w:type="pct"/>
          </w:tcPr>
          <w:p w14:paraId="1C5B6C6D"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7A5B5D9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1E21B149"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4BA9D9C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1112BF26" w14:textId="77777777" w:rsidR="000C5C68" w:rsidRPr="00E41CAB" w:rsidRDefault="000C5C68" w:rsidP="00314D9C">
            <w:pPr>
              <w:pStyle w:val="SLCBodytext"/>
              <w:ind w:left="38"/>
            </w:pPr>
            <w:r w:rsidRPr="00E41CAB">
              <w:t>[1</w:t>
            </w:r>
            <w:r w:rsidR="00BA233A">
              <w:t>–</w:t>
            </w:r>
            <w:r w:rsidRPr="00E41CAB">
              <w:t>63999]</w:t>
            </w:r>
          </w:p>
        </w:tc>
        <w:tc>
          <w:tcPr>
            <w:tcW w:w="1439" w:type="pct"/>
          </w:tcPr>
          <w:p w14:paraId="173BDBC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E6AA233"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0BDD80FB"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5B68201F"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E15654A"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25DB9D3A"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752B8FA3"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23324AB1"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4090F8E2"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44A52B77"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F8144C8"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6D386A3F"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850D891"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15E501B9"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14A8D783"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2C60752A"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0B7B850F"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1CAC37CA"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32D8813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D7FD8AC"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CA7F66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52A3D468"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72188CA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08D5365E"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36E2DF32"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3899596E"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6E08A9C0"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5D650DF4"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1C466831"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769356C3"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0D7473E6"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78EF82D"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2D3A3F9"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5417E662"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75B156E0"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33EE1B7D"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50A154BD"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583CB7B1"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2C5FE3C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7430086"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F5EC191"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6134AA9F"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3C827286"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3705392"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77773309"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2077F185"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347930D1"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28528FEE"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2685450"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10EC3517"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2EDE665"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6BAC807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53CA2668"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D304C4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1B185B0D"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50BD6448"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0CBD0F7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4C067AD4"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2FA2FEDE"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069B16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41C69DCC"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7BA0607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52A2A34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445DDA97"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5F97B4DC"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5A024C3D" w14:textId="77777777" w:rsidR="00586711" w:rsidRDefault="00586711" w:rsidP="006B59B9">
      <w:pPr>
        <w:pStyle w:val="Heading4"/>
      </w:pPr>
      <w:bookmarkStart w:id="41" w:name="_ID_Gaps"/>
      <w:bookmarkEnd w:id="41"/>
      <w:r>
        <w:t>ID Gaps</w:t>
      </w:r>
    </w:p>
    <w:p w14:paraId="2533A4B7"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942D12E" w14:textId="77777777" w:rsidR="00586711" w:rsidRDefault="00586711" w:rsidP="006B59B9">
      <w:pPr>
        <w:pStyle w:val="Heading4"/>
      </w:pPr>
      <w:bookmarkStart w:id="42" w:name="_ID_Ordering"/>
      <w:bookmarkEnd w:id="42"/>
      <w:r>
        <w:t>ID Ordering</w:t>
      </w:r>
    </w:p>
    <w:p w14:paraId="235F9D3E"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26200A99" w14:textId="77777777" w:rsidR="00586711" w:rsidRDefault="00586711" w:rsidP="006B59B9">
      <w:pPr>
        <w:pStyle w:val="Heading4"/>
      </w:pPr>
      <w:bookmarkStart w:id="43" w:name="_ID_Grouping"/>
      <w:bookmarkEnd w:id="43"/>
      <w:r>
        <w:t>ID Grouping</w:t>
      </w:r>
    </w:p>
    <w:p w14:paraId="36435677"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5058E6A0" w14:textId="77777777" w:rsidR="00BF137A" w:rsidRDefault="00BF137A" w:rsidP="006B59B9">
      <w:pPr>
        <w:pStyle w:val="Heading3"/>
      </w:pPr>
      <w:bookmarkStart w:id="44" w:name="_C#_Code_Conventions"/>
      <w:bookmarkStart w:id="45" w:name="_Ref505073741"/>
      <w:bookmarkStart w:id="46" w:name="_Ref505073771"/>
      <w:bookmarkStart w:id="47" w:name="_Toc94856568"/>
      <w:bookmarkEnd w:id="44"/>
      <w:r>
        <w:t xml:space="preserve">C# Code </w:t>
      </w:r>
      <w:r w:rsidR="0090448B">
        <w:t>Conventions</w:t>
      </w:r>
      <w:bookmarkEnd w:id="45"/>
      <w:bookmarkEnd w:id="46"/>
      <w:bookmarkEnd w:id="47"/>
    </w:p>
    <w:p w14:paraId="7D946854"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41736769" w14:textId="77777777" w:rsidR="00BF137A" w:rsidRDefault="00BF137A" w:rsidP="006B59B9">
      <w:pPr>
        <w:pStyle w:val="Heading4"/>
      </w:pPr>
      <w:r>
        <w:t>General</w:t>
      </w:r>
    </w:p>
    <w:p w14:paraId="0352FB98" w14:textId="77777777" w:rsidR="00BF137A" w:rsidRDefault="00BF137A" w:rsidP="002E61E1">
      <w:pPr>
        <w:pStyle w:val="SLCUnorderedlist"/>
      </w:pPr>
      <w:r>
        <w:t>Meaningful names should be used, denoting the semantics of the identifier.</w:t>
      </w:r>
    </w:p>
    <w:p w14:paraId="218A9E88" w14:textId="77777777" w:rsidR="00BF137A" w:rsidRDefault="00BF137A" w:rsidP="002E61E1">
      <w:pPr>
        <w:pStyle w:val="SLCUnorderedlist"/>
      </w:pPr>
      <w:r>
        <w:t>Readability should be favored over brevity.</w:t>
      </w:r>
    </w:p>
    <w:p w14:paraId="5DF0969B" w14:textId="77777777" w:rsidR="00BF137A" w:rsidRDefault="00BF137A" w:rsidP="002E61E1">
      <w:pPr>
        <w:pStyle w:val="SLCUnorderedlist"/>
      </w:pPr>
      <w:r>
        <w:t>Use of underscores, hyphens and other non-alphanumeric characters should be avoided.</w:t>
      </w:r>
    </w:p>
    <w:p w14:paraId="71CEA8EC"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2033662A" w14:textId="77777777" w:rsidR="00BF137A" w:rsidRPr="00265901" w:rsidRDefault="00BF137A" w:rsidP="002E61E1">
      <w:pPr>
        <w:pStyle w:val="SLCUnorderedlist"/>
      </w:pPr>
      <w:r>
        <w:t>Only acronyms and initialisms that are generally accepted in the field of computing, broadcasting, etc. may be used.</w:t>
      </w:r>
    </w:p>
    <w:p w14:paraId="6EE3199E" w14:textId="77777777" w:rsidR="00BF137A" w:rsidRPr="00643387" w:rsidRDefault="00BF137A" w:rsidP="006B59B9">
      <w:pPr>
        <w:pStyle w:val="Heading4"/>
      </w:pPr>
      <w:r w:rsidRPr="00643387">
        <w:lastRenderedPageBreak/>
        <w:t xml:space="preserve">Capitalization </w:t>
      </w:r>
      <w:r w:rsidR="00AD57FA">
        <w:t>s</w:t>
      </w:r>
      <w:r w:rsidRPr="00643387">
        <w:t>tyle</w:t>
      </w:r>
    </w:p>
    <w:p w14:paraId="195AC3BA" w14:textId="77777777" w:rsidR="00BF137A" w:rsidRDefault="00BF137A" w:rsidP="00923C3D">
      <w:pPr>
        <w:keepNext/>
      </w:pPr>
      <w:r>
        <w:t>Throughout this chapter, two capitalization styles are mentioned: Pascal case and Camel case.</w:t>
      </w:r>
    </w:p>
    <w:p w14:paraId="4A137DD4"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68CEFDE3"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2736CFE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7EEDF6E" w14:textId="77777777" w:rsidR="00BF137A" w:rsidRPr="00265901" w:rsidRDefault="00BF137A" w:rsidP="002E61E1">
            <w:pPr>
              <w:pStyle w:val="SLCBodytext"/>
              <w:ind w:left="0"/>
            </w:pPr>
            <w:r w:rsidRPr="00265901">
              <w:t>Casing</w:t>
            </w:r>
          </w:p>
        </w:tc>
        <w:tc>
          <w:tcPr>
            <w:tcW w:w="4928" w:type="dxa"/>
          </w:tcPr>
          <w:p w14:paraId="51FE635D"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456BE82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7CD2F169"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43844C32"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3DFDFE37"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57B67078" w14:textId="77777777" w:rsidR="00BF137A" w:rsidRPr="00265901" w:rsidRDefault="00BF137A" w:rsidP="002E61E1">
            <w:pPr>
              <w:pStyle w:val="SLCBodytext"/>
              <w:ind w:left="0"/>
            </w:pPr>
            <w:r>
              <w:t>camelCasing</w:t>
            </w:r>
          </w:p>
        </w:tc>
        <w:tc>
          <w:tcPr>
            <w:tcW w:w="4928" w:type="dxa"/>
          </w:tcPr>
          <w:p w14:paraId="0D0583F0"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27A34796"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540E4AB6" w14:textId="77777777" w:rsidR="00BF137A" w:rsidRPr="00923C3D" w:rsidRDefault="00BF137A" w:rsidP="00923C3D">
      <w:pPr>
        <w:spacing w:before="120"/>
        <w:rPr>
          <w:b/>
          <w:bCs/>
          <w:i/>
          <w:iCs/>
        </w:rPr>
      </w:pPr>
      <w:r w:rsidRPr="00923C3D">
        <w:rPr>
          <w:b/>
          <w:bCs/>
          <w:i/>
          <w:iCs/>
        </w:rPr>
        <w:t>Compound words</w:t>
      </w:r>
    </w:p>
    <w:p w14:paraId="435513F0"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31EAC6A4" w14:textId="77777777" w:rsidR="00BF137A" w:rsidRPr="00923C3D" w:rsidRDefault="00BF137A" w:rsidP="00923C3D">
      <w:pPr>
        <w:spacing w:before="120"/>
        <w:rPr>
          <w:b/>
          <w:bCs/>
          <w:i/>
          <w:iCs/>
        </w:rPr>
      </w:pPr>
      <w:r w:rsidRPr="00923C3D">
        <w:rPr>
          <w:b/>
          <w:bCs/>
          <w:i/>
          <w:iCs/>
        </w:rPr>
        <w:t>Acronyms and Initialisms</w:t>
      </w:r>
    </w:p>
    <w:p w14:paraId="16D33D00"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40D7DE0D" w14:textId="77777777" w:rsidR="00BF137A" w:rsidRDefault="00BF137A" w:rsidP="006B59B9">
      <w:pPr>
        <w:pStyle w:val="Heading4"/>
      </w:pPr>
      <w:r>
        <w:t>Namespaces</w:t>
      </w:r>
    </w:p>
    <w:p w14:paraId="346E6347"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09E36A5F"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74746E3D"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31B60F0D" w14:textId="77777777" w:rsidR="00BF137A" w:rsidRDefault="00BF137A" w:rsidP="006B59B9">
      <w:pPr>
        <w:pStyle w:val="Heading4"/>
      </w:pPr>
      <w:r>
        <w:t>Classes, Structs and Interfaces</w:t>
      </w:r>
    </w:p>
    <w:p w14:paraId="306C26FD" w14:textId="77777777" w:rsidR="00BF137A" w:rsidRDefault="00BF137A" w:rsidP="002E61E1">
      <w:pPr>
        <w:pStyle w:val="SLCUnorderedlist"/>
      </w:pPr>
      <w:r>
        <w:t>PascalCasing should be used for names of classes and structs.</w:t>
      </w:r>
    </w:p>
    <w:p w14:paraId="40207367"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37F818CD"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43DC36E8"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7233323A"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311AD401"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6D440ACB" w14:textId="77777777" w:rsidR="00BF137A" w:rsidRDefault="00BF137A" w:rsidP="006B59B9">
      <w:pPr>
        <w:pStyle w:val="Heading4"/>
      </w:pPr>
      <w:r>
        <w:lastRenderedPageBreak/>
        <w:t>Enumerations</w:t>
      </w:r>
    </w:p>
    <w:p w14:paraId="665F052E" w14:textId="77777777" w:rsidR="00BF137A" w:rsidRDefault="00BF137A" w:rsidP="002E61E1">
      <w:pPr>
        <w:pStyle w:val="SLCUnorderedlist"/>
      </w:pPr>
      <w:r>
        <w:t>Enumeration type names should not use an “Enum”, “Flag” or “Flags” suffix.</w:t>
      </w:r>
    </w:p>
    <w:p w14:paraId="6656A43A" w14:textId="77777777" w:rsidR="00BF137A" w:rsidRPr="003F447B" w:rsidRDefault="00BF137A" w:rsidP="002E61E1">
      <w:pPr>
        <w:pStyle w:val="SLCUnorderedlist"/>
      </w:pPr>
      <w:r w:rsidRPr="003F447B">
        <w:t>A singular type name for an enumeration should be used unless the values are bit fields.</w:t>
      </w:r>
    </w:p>
    <w:p w14:paraId="24E74234"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56E3856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7181A951" w14:textId="77777777" w:rsidR="00BF137A" w:rsidRDefault="00BF137A" w:rsidP="006B59B9">
      <w:pPr>
        <w:pStyle w:val="Heading4"/>
      </w:pPr>
      <w:r>
        <w:t>Methods</w:t>
      </w:r>
    </w:p>
    <w:p w14:paraId="16496DA8" w14:textId="77777777" w:rsidR="004F6C5B" w:rsidRDefault="00BF137A" w:rsidP="00050E35">
      <w:pPr>
        <w:pStyle w:val="SLCUnorderedlist"/>
      </w:pPr>
      <w:r>
        <w:t>PascalCasing must be used for method names.</w:t>
      </w:r>
    </w:p>
    <w:p w14:paraId="1A0088CC" w14:textId="77777777" w:rsidR="00BF137A" w:rsidRDefault="00BF137A" w:rsidP="00050E35">
      <w:pPr>
        <w:pStyle w:val="SLCUnorderedlist"/>
      </w:pPr>
      <w:r>
        <w:t>Method names should be verbs or verb phrases (</w:t>
      </w:r>
      <w:r w:rsidR="00F42CE5">
        <w:t>e.g.</w:t>
      </w:r>
      <w:r>
        <w:t xml:space="preserve"> “TransferImage”).</w:t>
      </w:r>
    </w:p>
    <w:p w14:paraId="218CA785" w14:textId="77777777" w:rsidR="00BF137A" w:rsidRPr="00C0074D" w:rsidRDefault="00BF137A" w:rsidP="006B59B9">
      <w:pPr>
        <w:pStyle w:val="Heading4"/>
      </w:pPr>
      <w:r>
        <w:t>Properties</w:t>
      </w:r>
    </w:p>
    <w:p w14:paraId="2C034FA4" w14:textId="77777777" w:rsidR="00BF137A" w:rsidRDefault="00BF137A" w:rsidP="002E61E1">
      <w:pPr>
        <w:pStyle w:val="SLCUnorderedlist"/>
      </w:pPr>
      <w:r>
        <w:t>PascalCasing must be used for property names.</w:t>
      </w:r>
    </w:p>
    <w:p w14:paraId="16131482" w14:textId="77777777" w:rsidR="00BF137A" w:rsidRDefault="00BF137A" w:rsidP="002E61E1">
      <w:pPr>
        <w:pStyle w:val="SLCUnorderedlist"/>
      </w:pPr>
      <w:r>
        <w:t>A property should be named using a noun, noun phrase or adjective.</w:t>
      </w:r>
    </w:p>
    <w:p w14:paraId="75066F1A"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12E13B46" w14:textId="77777777" w:rsidR="00BF137A" w:rsidRDefault="00BF137A" w:rsidP="002E61E1">
      <w:pPr>
        <w:pStyle w:val="SLCUnorderedlist"/>
      </w:pPr>
      <w:r>
        <w:t>Boolean properties should start with a prefix “Is”, “Has”, “Can”, “Supports”, “Allows”.</w:t>
      </w:r>
    </w:p>
    <w:p w14:paraId="65ABA599" w14:textId="77777777" w:rsidR="00BF137A" w:rsidRDefault="00BF137A" w:rsidP="006B59B9">
      <w:pPr>
        <w:pStyle w:val="Heading4"/>
      </w:pPr>
      <w:r>
        <w:t>Fields</w:t>
      </w:r>
    </w:p>
    <w:p w14:paraId="04FCCF21"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71A2D1B8"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0E546A8C"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57882326"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1CB93BAE" w14:textId="77777777" w:rsidR="00BF137A" w:rsidRDefault="00BF137A" w:rsidP="002E61E1">
      <w:pPr>
        <w:pStyle w:val="SLCUnorderedlist"/>
      </w:pPr>
      <w:r w:rsidRPr="005319BC">
        <w:t>Field names should be either a noun, a noun phrase or an adjective.</w:t>
      </w:r>
    </w:p>
    <w:p w14:paraId="093331A5"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0C043999" w14:textId="77777777" w:rsidR="00BF137A" w:rsidRDefault="00AD57FA" w:rsidP="006B59B9">
      <w:pPr>
        <w:pStyle w:val="Heading4"/>
      </w:pPr>
      <w:r>
        <w:t>P</w:t>
      </w:r>
      <w:r w:rsidR="00BF137A">
        <w:t>arameters</w:t>
      </w:r>
    </w:p>
    <w:p w14:paraId="19224DF8" w14:textId="77777777" w:rsidR="00BF137A" w:rsidRDefault="00BF137A" w:rsidP="002E61E1">
      <w:pPr>
        <w:pStyle w:val="SLCUnorderedlist"/>
      </w:pPr>
      <w:r>
        <w:t>camelCasing must be used for parameter names.</w:t>
      </w:r>
    </w:p>
    <w:p w14:paraId="5415DD16" w14:textId="77777777" w:rsidR="00BF137A" w:rsidRPr="005F32C7" w:rsidRDefault="00BF137A" w:rsidP="006B59B9">
      <w:pPr>
        <w:pStyle w:val="Heading4"/>
      </w:pPr>
      <w:r>
        <w:t>Local Variables</w:t>
      </w:r>
    </w:p>
    <w:p w14:paraId="65CF8575" w14:textId="77777777" w:rsidR="00BF137A" w:rsidRPr="000076D7" w:rsidRDefault="00BF137A" w:rsidP="008D66B7">
      <w:r>
        <w:t>Local variables must have a meaningful name and camelCasing must be applied.</w:t>
      </w:r>
    </w:p>
    <w:p w14:paraId="653FCBFE" w14:textId="77777777" w:rsidR="00BF137A" w:rsidRPr="00923C3D" w:rsidRDefault="00BF137A" w:rsidP="00923C3D">
      <w:pPr>
        <w:spacing w:before="120"/>
        <w:rPr>
          <w:b/>
          <w:bCs/>
          <w:i/>
          <w:iCs/>
        </w:rPr>
      </w:pPr>
      <w:r w:rsidRPr="00923C3D">
        <w:rPr>
          <w:b/>
          <w:bCs/>
          <w:i/>
          <w:iCs/>
        </w:rPr>
        <w:t>Hungarian notation</w:t>
      </w:r>
    </w:p>
    <w:p w14:paraId="5B81BE17"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1B666B0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43238F07"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4632E9F1"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54F6EF0E"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A4599B2"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4B25FEA8"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0BA74754"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2B682241"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635A507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3DC4F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7CB9887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74B48C6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4D7A2E9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47F89220"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ACDB781"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6105944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2E16150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2032627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4D95BB7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60AAB1F"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0253816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58982EA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6142752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EB7927C"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44519E6"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69FF4E5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026D4BE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3604BC4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53DED35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7B93B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06DE7F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20DE02D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001F8285"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1F2C0251"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265DFB09"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7E744F0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4F079ED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7264C6D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481A744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76618E8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17A4C3B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26F5A0E5"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382A415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5A9E081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39EB024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07C2889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4CFF41A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785947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08EF5D8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7BA9A9FA"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6EAE889"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CE7AE6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0F1A8F12"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64FFFC18"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1E3385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64F6367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5493E4D8"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48BF111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1EB675D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B7702E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2FB73E1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23D6FBD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0987182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008EDC2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58D3CBF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50449D2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734E5DA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206C94A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0DB0DB18"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3A07AB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E90A15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4D894F7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27B960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613928D2"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54D1EF2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14CF7C7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76E5980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6106E98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7891085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DFDF25"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6F808CF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31ADE47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2243D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EFAA46F"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F755B78"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0832FA3"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63C736B0"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6C89D9CC"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580CA4CD"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54430E3E"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2B863FE9"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584E89E3"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7DADB6A0"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781B366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4703A0EE"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7141A040"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4DD3E93B"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C44103D"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2A2FAE3B"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023BDE83"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02F0FE6E"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55A76BA1"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2D8DF40"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4F952F9"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0BF0E131"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32FBDA43"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725D7D60" w14:textId="77777777" w:rsidR="00BF137A" w:rsidRPr="00923C3D" w:rsidRDefault="00BF137A" w:rsidP="002E61E1">
      <w:pPr>
        <w:pStyle w:val="SLCUnorderedlist"/>
        <w:spacing w:before="120"/>
        <w:rPr>
          <w:b/>
          <w:bCs/>
          <w:i/>
          <w:iCs/>
        </w:rPr>
      </w:pPr>
      <w:r w:rsidRPr="00923C3D">
        <w:rPr>
          <w:b/>
          <w:bCs/>
          <w:i/>
          <w:iCs/>
        </w:rPr>
        <w:t>Arrays</w:t>
      </w:r>
    </w:p>
    <w:p w14:paraId="079FCDA8"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18A1614D"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021E947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6A31D292"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03B77284"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468203B" w14:textId="77777777" w:rsidR="00BF137A" w:rsidRPr="00EB1504" w:rsidRDefault="00BF137A" w:rsidP="002E61E1">
            <w:pPr>
              <w:pStyle w:val="SLCBodytext"/>
              <w:ind w:left="25"/>
            </w:pPr>
            <w:r w:rsidRPr="00EB1504">
              <w:t>Class</w:t>
            </w:r>
          </w:p>
        </w:tc>
        <w:tc>
          <w:tcPr>
            <w:tcW w:w="1134" w:type="dxa"/>
          </w:tcPr>
          <w:p w14:paraId="79A94535"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6DD0F0EC"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42A326C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FB0F145" w14:textId="77777777" w:rsidR="00BF137A" w:rsidRPr="00EB1504" w:rsidRDefault="00BF137A" w:rsidP="002E61E1">
            <w:pPr>
              <w:pStyle w:val="SLCBodytext"/>
              <w:ind w:left="25"/>
            </w:pPr>
            <w:r w:rsidRPr="00EB1504">
              <w:t>Dictionary&lt;TKey, TValue&gt;</w:t>
            </w:r>
          </w:p>
        </w:tc>
        <w:tc>
          <w:tcPr>
            <w:tcW w:w="1134" w:type="dxa"/>
          </w:tcPr>
          <w:p w14:paraId="3224AA33"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43A240F7"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02ECAB5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0813CBCF" w14:textId="77777777" w:rsidR="00BF137A" w:rsidRPr="00EB1504" w:rsidRDefault="00BF137A" w:rsidP="002E61E1">
            <w:pPr>
              <w:pStyle w:val="SLCBodytext"/>
              <w:ind w:left="25"/>
            </w:pPr>
            <w:r>
              <w:t>HashSet&lt;T&gt;</w:t>
            </w:r>
          </w:p>
        </w:tc>
        <w:tc>
          <w:tcPr>
            <w:tcW w:w="1134" w:type="dxa"/>
          </w:tcPr>
          <w:p w14:paraId="7A7E6F0E"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5F776864"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2C0B461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C769288" w14:textId="77777777" w:rsidR="00BF137A" w:rsidRPr="00EB1504" w:rsidRDefault="00BF137A" w:rsidP="002E61E1">
            <w:pPr>
              <w:pStyle w:val="SLCBodytext"/>
              <w:ind w:left="25"/>
            </w:pPr>
            <w:r>
              <w:t>LinkedList&lt;T&gt;</w:t>
            </w:r>
          </w:p>
        </w:tc>
        <w:tc>
          <w:tcPr>
            <w:tcW w:w="1134" w:type="dxa"/>
          </w:tcPr>
          <w:p w14:paraId="7BE04864"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66462521"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35629588"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478DD2A7" w14:textId="77777777" w:rsidR="00BF137A" w:rsidRPr="00EB1504" w:rsidRDefault="00BF137A" w:rsidP="002E61E1">
            <w:pPr>
              <w:pStyle w:val="SLCBodytext"/>
              <w:ind w:left="25"/>
            </w:pPr>
            <w:r w:rsidRPr="00EB1504">
              <w:t>List&lt;T&gt;</w:t>
            </w:r>
          </w:p>
        </w:tc>
        <w:tc>
          <w:tcPr>
            <w:tcW w:w="1134" w:type="dxa"/>
          </w:tcPr>
          <w:p w14:paraId="26D71DC5"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59DE4E3"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3B2234A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20F5DAC" w14:textId="77777777" w:rsidR="00BF137A" w:rsidRPr="00EB1504" w:rsidRDefault="00BF137A" w:rsidP="002E61E1">
            <w:pPr>
              <w:pStyle w:val="SLCBodytext"/>
              <w:ind w:left="25"/>
            </w:pPr>
            <w:r w:rsidRPr="00EB1504">
              <w:t>Stack&lt;T&gt;</w:t>
            </w:r>
          </w:p>
        </w:tc>
        <w:tc>
          <w:tcPr>
            <w:tcW w:w="1134" w:type="dxa"/>
          </w:tcPr>
          <w:p w14:paraId="42894C1A"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28395943"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2B54051D"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2A4BF325" w14:textId="77777777" w:rsidR="00BF137A" w:rsidRDefault="00BF137A" w:rsidP="002E61E1">
            <w:pPr>
              <w:pStyle w:val="SLCBodytext"/>
              <w:ind w:left="25"/>
            </w:pPr>
            <w:r w:rsidRPr="00EB1504">
              <w:t>Queue&lt;T&gt;</w:t>
            </w:r>
          </w:p>
        </w:tc>
        <w:tc>
          <w:tcPr>
            <w:tcW w:w="1134" w:type="dxa"/>
          </w:tcPr>
          <w:p w14:paraId="3EBB968D"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3D8B7D55"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5154FE34" w14:textId="77777777" w:rsidR="00BF137A" w:rsidRPr="00AB02A4" w:rsidRDefault="00BF137A" w:rsidP="002E61E1">
      <w:pPr>
        <w:pStyle w:val="SLCUnorderedlist"/>
        <w:spacing w:before="120"/>
        <w:rPr>
          <w:b/>
          <w:bCs/>
          <w:i/>
          <w:iCs/>
        </w:rPr>
      </w:pPr>
      <w:r w:rsidRPr="00AB02A4">
        <w:rPr>
          <w:b/>
          <w:bCs/>
          <w:i/>
          <w:iCs/>
        </w:rPr>
        <w:t>Private fields</w:t>
      </w:r>
    </w:p>
    <w:p w14:paraId="44A8F478"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20B788CC" w14:textId="77777777" w:rsidR="00BF137A" w:rsidRPr="00AB02A4" w:rsidRDefault="00BF137A" w:rsidP="002E61E1">
      <w:pPr>
        <w:pStyle w:val="SLCUnorderedlist"/>
        <w:spacing w:before="120"/>
        <w:rPr>
          <w:b/>
          <w:bCs/>
          <w:i/>
          <w:iCs/>
        </w:rPr>
      </w:pPr>
      <w:r w:rsidRPr="00AB02A4">
        <w:rPr>
          <w:b/>
          <w:bCs/>
          <w:i/>
          <w:iCs/>
        </w:rPr>
        <w:lastRenderedPageBreak/>
        <w:t>Booleans</w:t>
      </w:r>
    </w:p>
    <w:p w14:paraId="3C07AE7C"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0DBDA39E" w14:textId="77777777" w:rsidR="00BF137A" w:rsidRPr="002F68E2" w:rsidRDefault="00BF137A" w:rsidP="006B59B9">
      <w:pPr>
        <w:pStyle w:val="Heading4"/>
      </w:pPr>
      <w:r w:rsidRPr="00851F79">
        <w:t>Ordering</w:t>
      </w:r>
    </w:p>
    <w:p w14:paraId="3F3A8C56"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442691F7"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16BA7897" w14:textId="77777777" w:rsidR="00BF137A" w:rsidRDefault="00BF137A" w:rsidP="004A3E68">
      <w:pPr>
        <w:pStyle w:val="SLCOrderedlist"/>
        <w:numPr>
          <w:ilvl w:val="0"/>
          <w:numId w:val="14"/>
        </w:numPr>
        <w:ind w:left="567" w:hanging="294"/>
      </w:pPr>
      <w:bookmarkStart w:id="48" w:name="_Hlk32918424"/>
      <w:r>
        <w:t>extern alias directives</w:t>
      </w:r>
    </w:p>
    <w:p w14:paraId="0AB0F3C1" w14:textId="77777777" w:rsidR="00BF137A" w:rsidRDefault="00BF137A" w:rsidP="002E61E1">
      <w:pPr>
        <w:pStyle w:val="SLCOrderedlist"/>
      </w:pPr>
      <w:r>
        <w:t>using directives</w:t>
      </w:r>
    </w:p>
    <w:p w14:paraId="4183DDBF" w14:textId="77777777" w:rsidR="00BF137A" w:rsidRDefault="00BF137A" w:rsidP="002E61E1">
      <w:pPr>
        <w:pStyle w:val="SLCOrderedlist"/>
      </w:pPr>
      <w:r>
        <w:t>namespaces</w:t>
      </w:r>
    </w:p>
    <w:p w14:paraId="7ADECFC9" w14:textId="77777777" w:rsidR="00BF137A" w:rsidRDefault="00BF137A" w:rsidP="002E61E1">
      <w:pPr>
        <w:pStyle w:val="SLCOrderedlist"/>
      </w:pPr>
      <w:r>
        <w:t>delegates</w:t>
      </w:r>
    </w:p>
    <w:p w14:paraId="50D64555" w14:textId="77777777" w:rsidR="00BF137A" w:rsidRDefault="00BF137A" w:rsidP="002E61E1">
      <w:pPr>
        <w:pStyle w:val="SLCOrderedlist"/>
      </w:pPr>
      <w:r>
        <w:t>enumerations</w:t>
      </w:r>
    </w:p>
    <w:p w14:paraId="472EBCB3" w14:textId="77777777" w:rsidR="00BF137A" w:rsidRDefault="00BF137A" w:rsidP="002E61E1">
      <w:pPr>
        <w:pStyle w:val="SLCOrderedlist"/>
      </w:pPr>
      <w:r>
        <w:t>interfaces</w:t>
      </w:r>
    </w:p>
    <w:p w14:paraId="6709EB4D" w14:textId="77777777" w:rsidR="00BF137A" w:rsidRDefault="00BF137A" w:rsidP="002E61E1">
      <w:pPr>
        <w:pStyle w:val="SLCOrderedlist"/>
      </w:pPr>
      <w:r>
        <w:t>structs</w:t>
      </w:r>
    </w:p>
    <w:p w14:paraId="0294E5BB" w14:textId="77777777" w:rsidR="00BF137A" w:rsidRDefault="00BF137A" w:rsidP="002E61E1">
      <w:pPr>
        <w:pStyle w:val="SLCOrderedlist"/>
      </w:pPr>
      <w:r>
        <w:t>classes</w:t>
      </w:r>
    </w:p>
    <w:p w14:paraId="253DFAF8" w14:textId="77777777" w:rsidR="00BF137A" w:rsidRDefault="00BF137A" w:rsidP="002E61E1">
      <w:pPr>
        <w:pStyle w:val="SLCBodytext"/>
        <w:ind w:left="284"/>
      </w:pPr>
      <w:r>
        <w:t>Within a class, struct or interface, the following positioning must be applied:</w:t>
      </w:r>
    </w:p>
    <w:p w14:paraId="55D1D33D" w14:textId="77777777" w:rsidR="00BF137A" w:rsidRDefault="00BF137A" w:rsidP="004A3E68">
      <w:pPr>
        <w:pStyle w:val="SLCOrderedlist"/>
        <w:numPr>
          <w:ilvl w:val="0"/>
          <w:numId w:val="15"/>
        </w:numPr>
        <w:ind w:left="567" w:hanging="294"/>
      </w:pPr>
      <w:r>
        <w:t>fields</w:t>
      </w:r>
    </w:p>
    <w:p w14:paraId="6DA19F27" w14:textId="77777777" w:rsidR="00BF137A" w:rsidRDefault="00BF137A" w:rsidP="002E61E1">
      <w:pPr>
        <w:pStyle w:val="SLCOrderedlist"/>
      </w:pPr>
      <w:r>
        <w:t>constructors</w:t>
      </w:r>
    </w:p>
    <w:p w14:paraId="6C638CC2" w14:textId="77777777" w:rsidR="00BF137A" w:rsidRDefault="00BF137A" w:rsidP="002E61E1">
      <w:pPr>
        <w:pStyle w:val="SLCOrderedlist"/>
      </w:pPr>
      <w:r>
        <w:t>finalizers (destructors)</w:t>
      </w:r>
    </w:p>
    <w:p w14:paraId="421BD667" w14:textId="77777777" w:rsidR="00BF137A" w:rsidRDefault="00BF137A" w:rsidP="002E61E1">
      <w:pPr>
        <w:pStyle w:val="SLCOrderedlist"/>
      </w:pPr>
      <w:r>
        <w:t>delegates</w:t>
      </w:r>
    </w:p>
    <w:p w14:paraId="40FD04DC" w14:textId="77777777" w:rsidR="00BF137A" w:rsidRDefault="00BF137A" w:rsidP="002E61E1">
      <w:pPr>
        <w:pStyle w:val="SLCOrderedlist"/>
      </w:pPr>
      <w:r>
        <w:t>events</w:t>
      </w:r>
    </w:p>
    <w:p w14:paraId="45B044C9" w14:textId="77777777" w:rsidR="00BF137A" w:rsidRDefault="00BF137A" w:rsidP="002E61E1">
      <w:pPr>
        <w:pStyle w:val="SLCOrderedlist"/>
      </w:pPr>
      <w:r>
        <w:t>enumerations</w:t>
      </w:r>
    </w:p>
    <w:p w14:paraId="164BBD32" w14:textId="77777777" w:rsidR="00BF137A" w:rsidRDefault="00BF137A" w:rsidP="002E61E1">
      <w:pPr>
        <w:pStyle w:val="SLCOrderedlist"/>
      </w:pPr>
      <w:r>
        <w:t>interfaces</w:t>
      </w:r>
    </w:p>
    <w:p w14:paraId="72A5E966" w14:textId="77777777" w:rsidR="00BF137A" w:rsidRDefault="00BF137A" w:rsidP="002E61E1">
      <w:pPr>
        <w:pStyle w:val="SLCOrderedlist"/>
      </w:pPr>
      <w:r>
        <w:t>properties</w:t>
      </w:r>
    </w:p>
    <w:p w14:paraId="61F7DDC5" w14:textId="77777777" w:rsidR="00BF137A" w:rsidRDefault="00BF137A" w:rsidP="002E61E1">
      <w:pPr>
        <w:pStyle w:val="SLCOrderedlist"/>
      </w:pPr>
      <w:r>
        <w:t>indexers</w:t>
      </w:r>
    </w:p>
    <w:p w14:paraId="7D03C82C" w14:textId="77777777" w:rsidR="00BF137A" w:rsidRDefault="00BF137A" w:rsidP="002E61E1">
      <w:pPr>
        <w:pStyle w:val="SLCOrderedlist"/>
      </w:pPr>
      <w:r>
        <w:t>methods</w:t>
      </w:r>
    </w:p>
    <w:p w14:paraId="1523389F" w14:textId="77777777" w:rsidR="00BF137A" w:rsidRDefault="00BF137A" w:rsidP="002E61E1">
      <w:pPr>
        <w:pStyle w:val="SLCOrderedlist"/>
      </w:pPr>
      <w:r>
        <w:t>structs</w:t>
      </w:r>
    </w:p>
    <w:p w14:paraId="033FF053" w14:textId="77777777" w:rsidR="00BF137A" w:rsidRDefault="00BF137A" w:rsidP="002E61E1">
      <w:pPr>
        <w:pStyle w:val="SLCOrderedlist"/>
      </w:pPr>
      <w:r>
        <w:t>classes</w:t>
      </w:r>
    </w:p>
    <w:bookmarkEnd w:id="48"/>
    <w:p w14:paraId="46F35B58"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01042BD9" w14:textId="77777777" w:rsidR="00BF137A" w:rsidRDefault="00BF137A" w:rsidP="004A3E68">
      <w:pPr>
        <w:pStyle w:val="SLCOrderedlist"/>
        <w:numPr>
          <w:ilvl w:val="0"/>
          <w:numId w:val="16"/>
        </w:numPr>
        <w:ind w:left="567" w:hanging="294"/>
      </w:pPr>
      <w:r>
        <w:t>public</w:t>
      </w:r>
    </w:p>
    <w:p w14:paraId="1812C507" w14:textId="77777777" w:rsidR="00BF137A" w:rsidRDefault="00BF137A" w:rsidP="002E61E1">
      <w:pPr>
        <w:pStyle w:val="SLCOrderedlist"/>
      </w:pPr>
      <w:r>
        <w:t>internal</w:t>
      </w:r>
    </w:p>
    <w:p w14:paraId="231D62EE" w14:textId="77777777" w:rsidR="00BF137A" w:rsidRDefault="00BF137A" w:rsidP="002E61E1">
      <w:pPr>
        <w:pStyle w:val="SLCOrderedlist"/>
      </w:pPr>
      <w:r>
        <w:t>protected internal</w:t>
      </w:r>
    </w:p>
    <w:p w14:paraId="39690B15" w14:textId="77777777" w:rsidR="00BF137A" w:rsidRDefault="00BF137A" w:rsidP="002E61E1">
      <w:pPr>
        <w:pStyle w:val="SLCOrderedlist"/>
      </w:pPr>
      <w:r>
        <w:t>protected</w:t>
      </w:r>
    </w:p>
    <w:p w14:paraId="0DDAF2D2" w14:textId="77777777" w:rsidR="00BF137A" w:rsidRDefault="00BF137A" w:rsidP="002E61E1">
      <w:pPr>
        <w:pStyle w:val="SLCOrderedlist"/>
      </w:pPr>
      <w:r>
        <w:t>private</w:t>
      </w:r>
    </w:p>
    <w:p w14:paraId="23A217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C662F29"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172C0779"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0F275CB1"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741B9A76" w14:textId="77777777" w:rsidR="002E61E1" w:rsidRDefault="00BF137A" w:rsidP="004A3E68">
      <w:pPr>
        <w:pStyle w:val="SLCOrderedlist"/>
        <w:numPr>
          <w:ilvl w:val="0"/>
          <w:numId w:val="17"/>
        </w:numPr>
        <w:ind w:left="567" w:hanging="294"/>
      </w:pPr>
      <w:r>
        <w:t>access modifiers</w:t>
      </w:r>
    </w:p>
    <w:p w14:paraId="6201887E" w14:textId="77777777" w:rsidR="00BF137A" w:rsidRDefault="00BF137A" w:rsidP="00AA18B4">
      <w:pPr>
        <w:pStyle w:val="SLCOrderedlist"/>
      </w:pPr>
      <w:r>
        <w:t>static</w:t>
      </w:r>
    </w:p>
    <w:p w14:paraId="6FDE2BB4" w14:textId="77777777" w:rsidR="00BF137A" w:rsidRDefault="00BF137A" w:rsidP="002E61E1">
      <w:pPr>
        <w:pStyle w:val="SLCOrderedlist"/>
      </w:pPr>
      <w:r>
        <w:lastRenderedPageBreak/>
        <w:t xml:space="preserve">all other keywords </w:t>
      </w:r>
    </w:p>
    <w:p w14:paraId="393F81BE"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5461187C"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2BF52B4F" w14:textId="77777777" w:rsidR="00BF137A" w:rsidRDefault="00BF137A" w:rsidP="004A3E68">
      <w:pPr>
        <w:pStyle w:val="SLCOrderedlist"/>
        <w:numPr>
          <w:ilvl w:val="0"/>
          <w:numId w:val="18"/>
        </w:numPr>
        <w:ind w:left="567" w:hanging="294"/>
      </w:pPr>
      <w:r>
        <w:t>get accessors</w:t>
      </w:r>
    </w:p>
    <w:p w14:paraId="778B3C81" w14:textId="77777777" w:rsidR="00BF137A" w:rsidRDefault="00BF137A" w:rsidP="002E61E1">
      <w:pPr>
        <w:pStyle w:val="SLCOrderedlist"/>
      </w:pPr>
      <w:r>
        <w:t>set accessors</w:t>
      </w:r>
    </w:p>
    <w:p w14:paraId="339D13A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2C07D200" w14:textId="77777777" w:rsidR="00BF137A" w:rsidRDefault="00BF137A" w:rsidP="004A3E68">
      <w:pPr>
        <w:pStyle w:val="SLCOrderedlist"/>
        <w:numPr>
          <w:ilvl w:val="0"/>
          <w:numId w:val="19"/>
        </w:numPr>
        <w:ind w:left="567" w:hanging="294"/>
      </w:pPr>
      <w:r>
        <w:t>add accessor</w:t>
      </w:r>
    </w:p>
    <w:p w14:paraId="431005CB" w14:textId="77777777" w:rsidR="00BF137A" w:rsidRDefault="00BF137A" w:rsidP="002E61E1">
      <w:pPr>
        <w:pStyle w:val="SLCOrderedlist"/>
      </w:pPr>
      <w:r>
        <w:t>remove accessor</w:t>
      </w:r>
    </w:p>
    <w:p w14:paraId="58BB14A3"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1C138D87"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3529457E"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0B5BB743"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58923990"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CB73A4D"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1C4498E1"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0EA9C1CA"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217C11E4" w14:textId="77777777" w:rsidR="00BF137A" w:rsidRDefault="00BF137A" w:rsidP="006B59B9">
      <w:pPr>
        <w:pStyle w:val="Heading4"/>
      </w:pPr>
      <w:bookmarkStart w:id="49" w:name="_Layout"/>
      <w:bookmarkEnd w:id="49"/>
      <w:r>
        <w:t>Layout</w:t>
      </w:r>
    </w:p>
    <w:p w14:paraId="2FC71173" w14:textId="77777777" w:rsidR="00BF137A" w:rsidRPr="00797656" w:rsidRDefault="00BF137A" w:rsidP="002E61E1">
      <w:pPr>
        <w:keepNext/>
      </w:pPr>
      <w:r>
        <w:t>In order to improve readability, consider the following layout guidelines:</w:t>
      </w:r>
    </w:p>
    <w:p w14:paraId="02F53668"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1434EE27"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8DA517A" wp14:editId="2A7485DF">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362C6CA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61515FB7"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9D1E4E6"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446F0DE"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DA517A"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362C6CA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61515FB7"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9D1E4E6"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446F0DE"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4DA114C1" w14:textId="77777777" w:rsidR="00BF137A" w:rsidRDefault="00BF137A" w:rsidP="008C7DAA"/>
    <w:p w14:paraId="37A5FEA4" w14:textId="77777777" w:rsidR="008C7DAA" w:rsidRDefault="008C7DAA" w:rsidP="008C7DAA"/>
    <w:p w14:paraId="76269AD6"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420F0BF6"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564ABEE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C8A51ED"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3175B8CE"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0C3F8A29"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7CA3F9C4"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39B1E138"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7819F57C"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16EB9594"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66D6083C" w14:textId="77777777" w:rsidR="00BF137A" w:rsidRDefault="00BF137A" w:rsidP="006B59B9">
      <w:pPr>
        <w:pStyle w:val="Heading4"/>
      </w:pPr>
      <w:r>
        <w:t>Spacing</w:t>
      </w:r>
    </w:p>
    <w:p w14:paraId="3C06CBDA"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BC72CCE"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530EC708"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78F662D5"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1F3A78EC"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213DACCF"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a parenthesis, or</w:t>
      </w:r>
      <w:r w:rsidR="00621307">
        <w:rPr>
          <w:lang w:val="en"/>
        </w:rPr>
        <w:t xml:space="preserve"> it</w:t>
      </w:r>
      <w:r w:rsidRPr="0020653D">
        <w:rPr>
          <w:lang w:val="en"/>
        </w:rPr>
        <w:t xml:space="preserve"> is the first character on the line. A </w:t>
      </w:r>
      <w:r>
        <w:rPr>
          <w:lang w:val="en"/>
        </w:rPr>
        <w:t>positive/</w:t>
      </w:r>
      <w:r w:rsidRPr="0020653D">
        <w:rPr>
          <w:lang w:val="en"/>
        </w:rPr>
        <w:t>negative sign should never be followed by whitespace and should never be the last character on a line.</w:t>
      </w:r>
    </w:p>
    <w:p w14:paraId="561B4815"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6FA92106"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664C36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22A88F7F"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3795CF8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094675F0"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6F272524"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4BC8D5AE"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72BA5AEF" w14:textId="77777777" w:rsidR="00BF137A" w:rsidRDefault="00BF137A" w:rsidP="006B59B9">
      <w:pPr>
        <w:pStyle w:val="Heading4"/>
      </w:pPr>
      <w:bookmarkStart w:id="50" w:name="_Readability"/>
      <w:bookmarkEnd w:id="50"/>
      <w:r>
        <w:t>Readability</w:t>
      </w:r>
    </w:p>
    <w:p w14:paraId="723F8426"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09BD936E" w14:textId="77777777" w:rsidR="00BF137A" w:rsidRDefault="00BF137A" w:rsidP="002E61E1">
      <w:pPr>
        <w:pStyle w:val="SLCUnorderedlist"/>
      </w:pPr>
      <w:r w:rsidRPr="00FA5ECA">
        <w:t>There should be only one declaration per line.</w:t>
      </w:r>
    </w:p>
    <w:p w14:paraId="48CD8C8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1095A96F"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5891C13E" w14:textId="77777777" w:rsidR="00BF137A" w:rsidRDefault="00BF137A" w:rsidP="002E61E1">
      <w:pPr>
        <w:pStyle w:val="SLCUnorderedlist"/>
      </w:pPr>
      <w:r>
        <w:t>Method parameter placement/indexer:</w:t>
      </w:r>
    </w:p>
    <w:p w14:paraId="6AAF5105"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2C4236D"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198FFB0B"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439EA4CB"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3824EABF"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7B4E638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094DDA9D"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0AC86A1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459BB366"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013E3A3B" w14:textId="77777777" w:rsidR="009118B3" w:rsidRPr="00A03E68" w:rsidRDefault="009118B3" w:rsidP="002E61E1">
      <w:pPr>
        <w:ind w:left="851"/>
      </w:pPr>
      <w:r>
        <w:t>It is preferred to write a method call in a single line. When this line becomes too long, you can either:</w:t>
      </w:r>
    </w:p>
    <w:p w14:paraId="4B4CABAB"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5762AED7" w14:textId="77777777" w:rsidR="009118B3" w:rsidRDefault="009118B3" w:rsidP="004A3E68">
      <w:pPr>
        <w:pStyle w:val="SLCUnorderedlist"/>
        <w:numPr>
          <w:ilvl w:val="2"/>
          <w:numId w:val="13"/>
        </w:numPr>
      </w:pPr>
      <w:r>
        <w:t>Let every parameter start on a new line</w:t>
      </w:r>
      <w:r w:rsidRPr="00A03E68">
        <w:t>.</w:t>
      </w:r>
    </w:p>
    <w:p w14:paraId="7FDA4CBD"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74BED84E"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587D2D08"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5535801E"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0080F48A" w14:textId="77777777" w:rsidR="00BF137A" w:rsidRDefault="00BF137A" w:rsidP="002E61E1">
      <w:pPr>
        <w:pStyle w:val="SLCUnorderedlist"/>
      </w:pPr>
      <w:r>
        <w:t>Query clauses:</w:t>
      </w:r>
    </w:p>
    <w:p w14:paraId="6E320C5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1110B7B5"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4964660E"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2BAC15FB"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03D4116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79AD7B3B" w14:textId="77777777" w:rsidR="00BF137A" w:rsidRDefault="00BF137A" w:rsidP="006B59B9">
      <w:pPr>
        <w:pStyle w:val="Heading4"/>
      </w:pPr>
      <w:r>
        <w:t>Maintainability</w:t>
      </w:r>
    </w:p>
    <w:p w14:paraId="0F5D7136"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0ECCD1F4" w14:textId="77777777" w:rsidR="00BF137A" w:rsidRDefault="00BF137A" w:rsidP="002E61E1">
      <w:pPr>
        <w:pStyle w:val="SLCUnorderedlist"/>
      </w:pPr>
      <w:r>
        <w:t>Fields must be private (</w:t>
      </w:r>
      <w:hyperlink r:id="rId105" w:history="1">
        <w:r w:rsidRPr="001858E6">
          <w:rPr>
            <w:rStyle w:val="Hyperlink"/>
          </w:rPr>
          <w:t>SA1401</w:t>
        </w:r>
      </w:hyperlink>
      <w:r>
        <w:t>).</w:t>
      </w:r>
    </w:p>
    <w:p w14:paraId="629F2CFE"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F8E04B0"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56568371"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4FFD6609"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474034E5"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53A15EE"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2067EBA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4DC95018" w14:textId="77777777" w:rsidR="00BF137A" w:rsidRDefault="00BF137A" w:rsidP="006B59B9">
      <w:pPr>
        <w:pStyle w:val="Heading4"/>
      </w:pPr>
      <w:bookmarkStart w:id="51" w:name="_XML_Documentation"/>
      <w:bookmarkEnd w:id="51"/>
      <w:r>
        <w:lastRenderedPageBreak/>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0307AF" w:rsidRPr="00711B90" w14:paraId="27678DDC" w14:textId="77777777" w:rsidTr="000630CF">
        <w:tc>
          <w:tcPr>
            <w:tcW w:w="1525" w:type="dxa"/>
          </w:tcPr>
          <w:p w14:paraId="3F129969" w14:textId="77777777" w:rsidR="000307AF" w:rsidRPr="004D0C08" w:rsidRDefault="000307AF" w:rsidP="000630CF">
            <w:pPr>
              <w:rPr>
                <w:b/>
                <w:bCs/>
              </w:rPr>
            </w:pPr>
            <w:r w:rsidRPr="004D0C08">
              <w:rPr>
                <w:b/>
                <w:bCs/>
              </w:rPr>
              <w:t>NOTE:</w:t>
            </w:r>
          </w:p>
        </w:tc>
        <w:tc>
          <w:tcPr>
            <w:tcW w:w="8670" w:type="dxa"/>
          </w:tcPr>
          <w:p w14:paraId="4794322D" w14:textId="77777777" w:rsidR="000307AF" w:rsidRPr="004D0C08" w:rsidRDefault="000307AF" w:rsidP="000630CF">
            <w:pPr>
              <w:pStyle w:val="SLCBodytext"/>
              <w:ind w:left="17"/>
            </w:pPr>
            <w:r w:rsidRPr="004D0C08">
              <w:t>For more information about XML documentation, refer to:</w:t>
            </w:r>
          </w:p>
          <w:p w14:paraId="1B55CACE" w14:textId="77777777" w:rsidR="000307AF" w:rsidRPr="004D0C08" w:rsidRDefault="00000000" w:rsidP="000630CF">
            <w:pPr>
              <w:pStyle w:val="SLCUnorderedlist"/>
            </w:pPr>
            <w:hyperlink r:id="rId115" w:history="1">
              <w:r w:rsidR="000307AF" w:rsidRPr="004D0C08">
                <w:rPr>
                  <w:rStyle w:val="Hyperlink"/>
                </w:rPr>
                <w:t>Document your code with XML comments</w:t>
              </w:r>
            </w:hyperlink>
          </w:p>
          <w:p w14:paraId="45520E3D" w14:textId="77777777" w:rsidR="000307AF" w:rsidRPr="004D0C08" w:rsidRDefault="00000000" w:rsidP="000630CF">
            <w:pPr>
              <w:pStyle w:val="SLCUnorderedlist"/>
            </w:pPr>
            <w:hyperlink r:id="rId116" w:history="1">
              <w:r w:rsidR="000307AF" w:rsidRPr="004D0C08">
                <w:rPr>
                  <w:rStyle w:val="Hyperlink"/>
                </w:rPr>
                <w:t>How to: Insert XML comments for documentation generation</w:t>
              </w:r>
            </w:hyperlink>
          </w:p>
          <w:p w14:paraId="77F905FC" w14:textId="77777777" w:rsidR="000307AF" w:rsidRPr="00925A5D" w:rsidRDefault="00000000" w:rsidP="000630CF">
            <w:pPr>
              <w:pStyle w:val="SLCUnorderedlist"/>
              <w:rPr>
                <w:lang w:val="fr-FR"/>
              </w:rPr>
            </w:pPr>
            <w:hyperlink r:id="rId117" w:history="1">
              <w:r w:rsidR="000307AF" w:rsidRPr="00925A5D">
                <w:rPr>
                  <w:rStyle w:val="Hyperlink"/>
                  <w:lang w:val="fr-FR"/>
                </w:rPr>
                <w:t>XML documentation comments (C# Programming Guide)</w:t>
              </w:r>
            </w:hyperlink>
          </w:p>
        </w:tc>
      </w:tr>
    </w:tbl>
    <w:p w14:paraId="4AB9E765" w14:textId="77777777" w:rsidR="00BF137A" w:rsidRDefault="00757C6E" w:rsidP="000307AF">
      <w:pPr>
        <w:pStyle w:val="SLCUnorderedlist"/>
        <w:spacing w:before="160"/>
        <w:ind w:left="288" w:hanging="288"/>
      </w:pPr>
      <w:r>
        <w:t>When useful, (p</w:t>
      </w:r>
      <w:r w:rsidR="00BF137A">
        <w:t xml:space="preserve">artial) elements </w:t>
      </w:r>
      <w:r>
        <w:t xml:space="preserve">should </w:t>
      </w:r>
      <w:r w:rsidR="00BF137A">
        <w:t>be documented (</w:t>
      </w:r>
      <w:hyperlink r:id="rId118" w:history="1">
        <w:r w:rsidR="00BF137A" w:rsidRPr="00672102">
          <w:rPr>
            <w:rStyle w:val="Hyperlink"/>
          </w:rPr>
          <w:t>SA1600</w:t>
        </w:r>
      </w:hyperlink>
      <w:r w:rsidR="00BF137A">
        <w:t xml:space="preserve">, </w:t>
      </w:r>
      <w:hyperlink r:id="rId119" w:history="1">
        <w:r w:rsidR="00BF137A" w:rsidRPr="00672102">
          <w:rPr>
            <w:rStyle w:val="Hyperlink"/>
          </w:rPr>
          <w:t>SA1601</w:t>
        </w:r>
      </w:hyperlink>
      <w:r w:rsidR="00BF137A">
        <w:t>).</w:t>
      </w:r>
    </w:p>
    <w:p w14:paraId="58EEE98D"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6082BA96" w14:textId="77777777" w:rsidR="00BF137A" w:rsidRPr="004042F5" w:rsidRDefault="00BF137A" w:rsidP="002E61E1">
      <w:pPr>
        <w:pStyle w:val="SLCUnorderedlist"/>
        <w:rPr>
          <w:lang w:val="fr-FR"/>
        </w:rPr>
      </w:pPr>
      <w:r w:rsidRPr="004042F5">
        <w:rPr>
          <w:lang w:val="fr-FR"/>
        </w:rPr>
        <w:t>Documentation must contain valid XML (</w:t>
      </w:r>
      <w:hyperlink r:id="rId120" w:history="1">
        <w:r w:rsidRPr="004042F5">
          <w:rPr>
            <w:rStyle w:val="Hyperlink"/>
            <w:lang w:val="fr-FR"/>
          </w:rPr>
          <w:t>SA1603</w:t>
        </w:r>
      </w:hyperlink>
      <w:r w:rsidRPr="004042F5">
        <w:rPr>
          <w:lang w:val="fr-FR"/>
        </w:rPr>
        <w:t>).</w:t>
      </w:r>
    </w:p>
    <w:p w14:paraId="123CE9B5" w14:textId="77777777" w:rsidR="00BF137A" w:rsidRDefault="00BF137A" w:rsidP="002E61E1">
      <w:pPr>
        <w:pStyle w:val="SLCUnorderedlist"/>
      </w:pPr>
      <w:r>
        <w:t xml:space="preserve">(Partial) element documentation must have </w:t>
      </w:r>
      <w:r w:rsidR="009D7D1C">
        <w:t xml:space="preserve">a </w:t>
      </w:r>
      <w:r>
        <w:t>summary (</w:t>
      </w:r>
      <w:hyperlink r:id="rId121" w:history="1">
        <w:r w:rsidRPr="009E70BA">
          <w:rPr>
            <w:rStyle w:val="Hyperlink"/>
          </w:rPr>
          <w:t>SA1604</w:t>
        </w:r>
      </w:hyperlink>
      <w:r>
        <w:t xml:space="preserve">, </w:t>
      </w:r>
      <w:hyperlink r:id="rId122" w:history="1">
        <w:r w:rsidRPr="009E70BA">
          <w:rPr>
            <w:rStyle w:val="Hyperlink"/>
          </w:rPr>
          <w:t>SA1605</w:t>
        </w:r>
      </w:hyperlink>
      <w:r>
        <w:t>).</w:t>
      </w:r>
    </w:p>
    <w:p w14:paraId="45DE76BB" w14:textId="77777777" w:rsidR="00BF137A" w:rsidRDefault="00BF137A" w:rsidP="002E61E1">
      <w:pPr>
        <w:pStyle w:val="SLCUnorderedlist"/>
      </w:pPr>
      <w:r>
        <w:t>(Partial) element documentation must have summary text (</w:t>
      </w:r>
      <w:hyperlink r:id="rId123" w:history="1">
        <w:r w:rsidRPr="009E70BA">
          <w:rPr>
            <w:rStyle w:val="Hyperlink"/>
          </w:rPr>
          <w:t>SA1606</w:t>
        </w:r>
      </w:hyperlink>
      <w:r>
        <w:t xml:space="preserve">, </w:t>
      </w:r>
      <w:hyperlink r:id="rId124" w:history="1">
        <w:r w:rsidRPr="009E70BA">
          <w:rPr>
            <w:rStyle w:val="Hyperlink"/>
          </w:rPr>
          <w:t>SA1607</w:t>
        </w:r>
      </w:hyperlink>
      <w:r>
        <w:t xml:space="preserve">) </w:t>
      </w:r>
      <w:r w:rsidR="009D7D1C">
        <w:t xml:space="preserve">that </w:t>
      </w:r>
      <w:r>
        <w:t>differs from the default summary text (</w:t>
      </w:r>
      <w:hyperlink r:id="rId125" w:history="1">
        <w:r w:rsidRPr="009E70BA">
          <w:rPr>
            <w:rStyle w:val="Hyperlink"/>
          </w:rPr>
          <w:t>SA1608</w:t>
        </w:r>
      </w:hyperlink>
      <w:r>
        <w:t>).</w:t>
      </w:r>
    </w:p>
    <w:p w14:paraId="027DC3B2" w14:textId="77777777" w:rsidR="00BF137A" w:rsidRDefault="00BF137A" w:rsidP="002E61E1">
      <w:pPr>
        <w:pStyle w:val="SLCUnorderedlist"/>
      </w:pPr>
      <w:r>
        <w:t>Documentation lines must begin with a single space (</w:t>
      </w:r>
      <w:hyperlink r:id="rId126" w:history="1">
        <w:r w:rsidRPr="00D4463D">
          <w:rPr>
            <w:rStyle w:val="Hyperlink"/>
          </w:rPr>
          <w:t>SA1004</w:t>
        </w:r>
      </w:hyperlink>
      <w:r>
        <w:t>).</w:t>
      </w:r>
    </w:p>
    <w:p w14:paraId="2DC93C63" w14:textId="77777777" w:rsidR="00BF137A" w:rsidRDefault="00BF137A" w:rsidP="002E61E1">
      <w:pPr>
        <w:pStyle w:val="SLCUnorderedlist"/>
      </w:pPr>
      <w:r>
        <w:t>Element parameters</w:t>
      </w:r>
    </w:p>
    <w:p w14:paraId="1C1E68B4" w14:textId="77777777" w:rsidR="00BF137A" w:rsidRDefault="00BF137A" w:rsidP="004A3E68">
      <w:pPr>
        <w:pStyle w:val="SLCUnorderedlist"/>
        <w:numPr>
          <w:ilvl w:val="1"/>
          <w:numId w:val="13"/>
        </w:numPr>
      </w:pPr>
      <w:r>
        <w:t>Element parameters must be documented (</w:t>
      </w:r>
      <w:hyperlink r:id="rId127" w:history="1">
        <w:r w:rsidRPr="00C077E4">
          <w:rPr>
            <w:rStyle w:val="Hyperlink"/>
          </w:rPr>
          <w:t>SA1611</w:t>
        </w:r>
      </w:hyperlink>
      <w:r>
        <w:t>).</w:t>
      </w:r>
    </w:p>
    <w:p w14:paraId="55A3777D" w14:textId="77777777" w:rsidR="00BF137A" w:rsidRDefault="00BF137A" w:rsidP="004A3E68">
      <w:pPr>
        <w:pStyle w:val="SLCUnorderedlist"/>
        <w:numPr>
          <w:ilvl w:val="1"/>
          <w:numId w:val="13"/>
        </w:numPr>
      </w:pPr>
      <w:r>
        <w:t>Element parameter documentation must match element parameters (</w:t>
      </w:r>
      <w:hyperlink r:id="rId128" w:history="1">
        <w:r w:rsidRPr="00C077E4">
          <w:rPr>
            <w:rStyle w:val="Hyperlink"/>
          </w:rPr>
          <w:t>SA1612</w:t>
        </w:r>
      </w:hyperlink>
      <w:r>
        <w:t>).</w:t>
      </w:r>
    </w:p>
    <w:p w14:paraId="7B2BD5CA"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9" w:history="1">
        <w:r w:rsidRPr="00C077E4">
          <w:rPr>
            <w:rStyle w:val="Hyperlink"/>
          </w:rPr>
          <w:t>SA1613</w:t>
        </w:r>
      </w:hyperlink>
      <w:r>
        <w:t>).</w:t>
      </w:r>
    </w:p>
    <w:p w14:paraId="5BB5AF5A" w14:textId="77777777" w:rsidR="00BF137A" w:rsidRDefault="00BF137A" w:rsidP="004A3E68">
      <w:pPr>
        <w:pStyle w:val="SLCUnorderedlist"/>
        <w:numPr>
          <w:ilvl w:val="1"/>
          <w:numId w:val="13"/>
        </w:numPr>
      </w:pPr>
      <w:r>
        <w:t>Element parameter documentation must have text (</w:t>
      </w:r>
      <w:hyperlink r:id="rId130" w:history="1">
        <w:r w:rsidRPr="00C077E4">
          <w:rPr>
            <w:rStyle w:val="Hyperlink"/>
          </w:rPr>
          <w:t>SA1614</w:t>
        </w:r>
      </w:hyperlink>
      <w:r>
        <w:t>).</w:t>
      </w:r>
    </w:p>
    <w:p w14:paraId="6414EB08" w14:textId="77777777" w:rsidR="00BF137A" w:rsidRDefault="009D7D1C" w:rsidP="002E61E1">
      <w:pPr>
        <w:pStyle w:val="SLCUnorderedlist"/>
      </w:pPr>
      <w:r>
        <w:t>The e</w:t>
      </w:r>
      <w:r w:rsidR="00BF137A">
        <w:t>lement return value must be documented (</w:t>
      </w:r>
      <w:hyperlink r:id="rId131" w:history="1">
        <w:r w:rsidR="00BF137A" w:rsidRPr="00C077E4">
          <w:rPr>
            <w:rStyle w:val="Hyperlink"/>
          </w:rPr>
          <w:t>SA1615</w:t>
        </w:r>
      </w:hyperlink>
      <w:r w:rsidR="00BF137A">
        <w:t xml:space="preserve">, </w:t>
      </w:r>
      <w:hyperlink r:id="rId132" w:history="1">
        <w:r w:rsidR="00BF137A" w:rsidRPr="00C077E4">
          <w:rPr>
            <w:rStyle w:val="Hyperlink"/>
          </w:rPr>
          <w:t>SA1616</w:t>
        </w:r>
      </w:hyperlink>
      <w:r w:rsidR="00BF137A">
        <w:t>).</w:t>
      </w:r>
    </w:p>
    <w:p w14:paraId="11897BDC" w14:textId="77777777" w:rsidR="00BF137A" w:rsidRDefault="009D7D1C" w:rsidP="002E61E1">
      <w:pPr>
        <w:pStyle w:val="SLCUnorderedlist"/>
      </w:pPr>
      <w:r>
        <w:t>A v</w:t>
      </w:r>
      <w:r w:rsidR="00BF137A">
        <w:t>oid return type must not be documented (</w:t>
      </w:r>
      <w:hyperlink r:id="rId133" w:history="1">
        <w:r w:rsidR="00BF137A" w:rsidRPr="00C077E4">
          <w:rPr>
            <w:rStyle w:val="Hyperlink"/>
          </w:rPr>
          <w:t>SA1617</w:t>
        </w:r>
      </w:hyperlink>
      <w:r w:rsidR="00BF137A">
        <w:t>).</w:t>
      </w:r>
    </w:p>
    <w:p w14:paraId="62615440" w14:textId="77777777" w:rsidR="00BF137A" w:rsidRDefault="00BF137A" w:rsidP="002E61E1">
      <w:pPr>
        <w:pStyle w:val="SLCUnorderedlist"/>
      </w:pPr>
      <w:r>
        <w:t>Generic type parameters</w:t>
      </w:r>
    </w:p>
    <w:p w14:paraId="4AEA1755" w14:textId="77777777" w:rsidR="00BF137A" w:rsidRDefault="00BF137A" w:rsidP="004A3E68">
      <w:pPr>
        <w:pStyle w:val="SLCUnorderedlist"/>
        <w:numPr>
          <w:ilvl w:val="1"/>
          <w:numId w:val="13"/>
        </w:numPr>
      </w:pPr>
      <w:r>
        <w:t>Generic type parameters must be documented (</w:t>
      </w:r>
      <w:hyperlink r:id="rId134" w:history="1">
        <w:r w:rsidRPr="00C077E4">
          <w:rPr>
            <w:rStyle w:val="Hyperlink"/>
          </w:rPr>
          <w:t>SA1618</w:t>
        </w:r>
      </w:hyperlink>
      <w:r>
        <w:t xml:space="preserve">, </w:t>
      </w:r>
      <w:hyperlink r:id="rId135" w:history="1">
        <w:r w:rsidRPr="00C077E4">
          <w:rPr>
            <w:rStyle w:val="Hyperlink"/>
          </w:rPr>
          <w:t>SA1619</w:t>
        </w:r>
      </w:hyperlink>
      <w:r>
        <w:t>).</w:t>
      </w:r>
    </w:p>
    <w:p w14:paraId="118DE9EE"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6" w:history="1">
        <w:r w:rsidRPr="00C077E4">
          <w:rPr>
            <w:rStyle w:val="Hyperlink"/>
          </w:rPr>
          <w:t>SA1620</w:t>
        </w:r>
      </w:hyperlink>
      <w:r>
        <w:t>).</w:t>
      </w:r>
    </w:p>
    <w:p w14:paraId="0C53FEF8"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7" w:history="1">
        <w:r w:rsidRPr="00C077E4">
          <w:rPr>
            <w:rStyle w:val="Hyperlink"/>
          </w:rPr>
          <w:t>SA1621</w:t>
        </w:r>
      </w:hyperlink>
      <w:r>
        <w:t>).</w:t>
      </w:r>
    </w:p>
    <w:p w14:paraId="0D6929B8" w14:textId="77777777" w:rsidR="00BF137A" w:rsidRDefault="00BF137A" w:rsidP="004A3E68">
      <w:pPr>
        <w:pStyle w:val="SLCUnorderedlist"/>
        <w:numPr>
          <w:ilvl w:val="1"/>
          <w:numId w:val="13"/>
        </w:numPr>
      </w:pPr>
      <w:r>
        <w:t>Generic type parameter documentation must have text (</w:t>
      </w:r>
      <w:hyperlink r:id="rId138" w:history="1">
        <w:r w:rsidRPr="00C077E4">
          <w:rPr>
            <w:rStyle w:val="Hyperlink"/>
          </w:rPr>
          <w:t>SA1622</w:t>
        </w:r>
      </w:hyperlink>
      <w:r>
        <w:t>).</w:t>
      </w:r>
    </w:p>
    <w:p w14:paraId="16721F1C" w14:textId="77777777" w:rsidR="00BF137A" w:rsidRDefault="00BF137A" w:rsidP="002E61E1">
      <w:pPr>
        <w:pStyle w:val="SLCUnorderedlist"/>
      </w:pPr>
      <w:r>
        <w:t>Property summary documentation must match accessors (</w:t>
      </w:r>
      <w:hyperlink r:id="rId139"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33202F8B"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74CCAE13" w14:textId="77777777" w:rsidR="00BF137A" w:rsidRDefault="00BF137A" w:rsidP="002E61E1">
      <w:pPr>
        <w:pStyle w:val="SLCUnorderedlist"/>
      </w:pPr>
      <w:r>
        <w:t>Property summary documentation must omit set accessor</w:t>
      </w:r>
      <w:r w:rsidR="00AA0E84">
        <w:t>s</w:t>
      </w:r>
      <w:r>
        <w:t xml:space="preserve"> with restricted access (</w:t>
      </w:r>
      <w:hyperlink r:id="rId140"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6B3F1326" w14:textId="77777777" w:rsidR="00BF137A" w:rsidRDefault="00BF137A" w:rsidP="002E61E1">
      <w:pPr>
        <w:pStyle w:val="SLCUnorderedlist"/>
      </w:pPr>
      <w:r>
        <w:t>Element documentation must not be copied and pasted (</w:t>
      </w:r>
      <w:hyperlink r:id="rId141" w:history="1">
        <w:r w:rsidRPr="00DB1DDA">
          <w:rPr>
            <w:rStyle w:val="Hyperlink"/>
          </w:rPr>
          <w:t>SA1625</w:t>
        </w:r>
      </w:hyperlink>
      <w:r>
        <w:t>).</w:t>
      </w:r>
    </w:p>
    <w:p w14:paraId="6DCE8992" w14:textId="77777777" w:rsidR="00BF137A" w:rsidRDefault="00BF137A" w:rsidP="002E61E1">
      <w:pPr>
        <w:pStyle w:val="SLCUnorderedlist"/>
      </w:pPr>
      <w:r>
        <w:t>Documentation text:</w:t>
      </w:r>
    </w:p>
    <w:p w14:paraId="27808E1E" w14:textId="77777777" w:rsidR="00BF137A" w:rsidRDefault="00BF137A" w:rsidP="004A3E68">
      <w:pPr>
        <w:pStyle w:val="SLCUnorderedlist"/>
        <w:numPr>
          <w:ilvl w:val="1"/>
          <w:numId w:val="13"/>
        </w:numPr>
      </w:pPr>
      <w:r>
        <w:t>Documentation text must not be empty (</w:t>
      </w:r>
      <w:hyperlink r:id="rId142" w:history="1">
        <w:r w:rsidRPr="007E5083">
          <w:rPr>
            <w:rStyle w:val="Hyperlink"/>
          </w:rPr>
          <w:t>SA1627</w:t>
        </w:r>
      </w:hyperlink>
      <w:r>
        <w:t>).</w:t>
      </w:r>
    </w:p>
    <w:p w14:paraId="09D8D3EB" w14:textId="77777777" w:rsidR="00BF137A" w:rsidRDefault="00BF137A" w:rsidP="004A3E68">
      <w:pPr>
        <w:pStyle w:val="SLCUnorderedlist"/>
        <w:numPr>
          <w:ilvl w:val="1"/>
          <w:numId w:val="13"/>
        </w:numPr>
      </w:pPr>
      <w:r>
        <w:lastRenderedPageBreak/>
        <w:t>Documentation text must begin with an uppercase letter and end with a period (</w:t>
      </w:r>
      <w:hyperlink r:id="rId143" w:history="1">
        <w:r w:rsidRPr="00131E66">
          <w:rPr>
            <w:rStyle w:val="Hyperlink"/>
          </w:rPr>
          <w:t>SA1628</w:t>
        </w:r>
      </w:hyperlink>
      <w:r>
        <w:t xml:space="preserve">, </w:t>
      </w:r>
      <w:hyperlink r:id="rId144" w:history="1">
        <w:r w:rsidRPr="00131E66">
          <w:rPr>
            <w:rStyle w:val="Hyperlink"/>
          </w:rPr>
          <w:t>SA1629</w:t>
        </w:r>
      </w:hyperlink>
      <w:r>
        <w:t>).</w:t>
      </w:r>
    </w:p>
    <w:p w14:paraId="5E4688A1" w14:textId="77777777" w:rsidR="00BF137A" w:rsidRDefault="00BF137A" w:rsidP="004A3E68">
      <w:pPr>
        <w:pStyle w:val="SLCUnorderedlist"/>
        <w:numPr>
          <w:ilvl w:val="1"/>
          <w:numId w:val="13"/>
        </w:numPr>
      </w:pPr>
      <w:r>
        <w:t>Documentation text must contain whitespace (</w:t>
      </w:r>
      <w:hyperlink r:id="rId145" w:history="1">
        <w:r w:rsidRPr="00131E66">
          <w:rPr>
            <w:rStyle w:val="Hyperlink"/>
          </w:rPr>
          <w:t>SA1630</w:t>
        </w:r>
      </w:hyperlink>
      <w:r>
        <w:t>).</w:t>
      </w:r>
    </w:p>
    <w:p w14:paraId="52F47369" w14:textId="77777777" w:rsidR="00BF137A" w:rsidRDefault="00BF137A" w:rsidP="004A3E68">
      <w:pPr>
        <w:pStyle w:val="SLCUnorderedlist"/>
        <w:numPr>
          <w:ilvl w:val="1"/>
          <w:numId w:val="13"/>
        </w:numPr>
      </w:pPr>
      <w:r>
        <w:t xml:space="preserve">Documentation text must meet </w:t>
      </w:r>
      <w:r w:rsidR="009C307E">
        <w:t xml:space="preserve">the </w:t>
      </w:r>
      <w:r>
        <w:t>character percentage (</w:t>
      </w:r>
      <w:hyperlink r:id="rId146"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06FC64B4"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7" w:history="1">
        <w:r w:rsidRPr="00F245C9">
          <w:rPr>
            <w:rStyle w:val="Hyperlink"/>
          </w:rPr>
          <w:t>SA1632</w:t>
        </w:r>
      </w:hyperlink>
      <w:r>
        <w:t>).</w:t>
      </w:r>
    </w:p>
    <w:p w14:paraId="1BB013E7"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8" w:history="1">
        <w:r w:rsidRPr="009500CA">
          <w:rPr>
            <w:rStyle w:val="Hyperlink"/>
          </w:rPr>
          <w:t>SA1642</w:t>
        </w:r>
      </w:hyperlink>
      <w:r>
        <w:t>).</w:t>
      </w:r>
    </w:p>
    <w:p w14:paraId="4CF83579"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9" w:history="1">
        <w:r w:rsidRPr="00DF34E6">
          <w:rPr>
            <w:rStyle w:val="Hyperlink"/>
          </w:rPr>
          <w:t>SA1643</w:t>
        </w:r>
      </w:hyperlink>
      <w:r>
        <w:t>)</w:t>
      </w:r>
      <w:r w:rsidRPr="00DF34E6">
        <w:t>.</w:t>
      </w:r>
    </w:p>
    <w:p w14:paraId="69283168" w14:textId="77777777" w:rsidR="00BF137A" w:rsidRDefault="00C348A6" w:rsidP="00AA18B4">
      <w:pPr>
        <w:pStyle w:val="SLCUnorderedlist"/>
      </w:pPr>
      <w:r>
        <w:t>The d</w:t>
      </w:r>
      <w:r w:rsidR="00BF137A">
        <w:t>ocumentation header must not contain blank lines (</w:t>
      </w:r>
      <w:hyperlink r:id="rId150" w:history="1">
        <w:r w:rsidR="00BF137A" w:rsidRPr="00DF34E6">
          <w:rPr>
            <w:rStyle w:val="Hyperlink"/>
          </w:rPr>
          <w:t>SA1644</w:t>
        </w:r>
      </w:hyperlink>
      <w:r w:rsidR="00BF137A">
        <w:t>).</w:t>
      </w:r>
    </w:p>
    <w:p w14:paraId="45FC4370" w14:textId="77777777" w:rsidR="00BF137A" w:rsidRDefault="00C348A6" w:rsidP="00AA18B4">
      <w:pPr>
        <w:pStyle w:val="SLCUnorderedlist"/>
      </w:pPr>
      <w:r>
        <w:t>An i</w:t>
      </w:r>
      <w:r w:rsidR="00BF137A">
        <w:t>ncluded Documentation XPath must contain a valid path (</w:t>
      </w:r>
      <w:hyperlink r:id="rId151" w:history="1">
        <w:r w:rsidR="00BF137A" w:rsidRPr="00BF5994">
          <w:rPr>
            <w:rStyle w:val="Hyperlink"/>
          </w:rPr>
          <w:t>SA1646</w:t>
        </w:r>
      </w:hyperlink>
      <w:r w:rsidR="00BF137A">
        <w:t>).</w:t>
      </w:r>
    </w:p>
    <w:p w14:paraId="79B405A9" w14:textId="77777777" w:rsidR="00BF137A" w:rsidRDefault="00C348A6" w:rsidP="00AA18B4">
      <w:pPr>
        <w:pStyle w:val="SLCUnorderedlist"/>
      </w:pPr>
      <w:r>
        <w:t>An i</w:t>
      </w:r>
      <w:r w:rsidR="00BF137A">
        <w:t xml:space="preserve">nclude </w:t>
      </w:r>
      <w:r w:rsidR="00DA0AD2">
        <w:t>n</w:t>
      </w:r>
      <w:r w:rsidR="00BF137A">
        <w:t>ode must contain a valid path (</w:t>
      </w:r>
      <w:hyperlink r:id="rId152" w:history="1">
        <w:r w:rsidR="00BF137A" w:rsidRPr="00BF5994">
          <w:rPr>
            <w:rStyle w:val="Hyperlink"/>
          </w:rPr>
          <w:t>SA1647</w:t>
        </w:r>
      </w:hyperlink>
      <w:r w:rsidR="00BF137A">
        <w:t>).</w:t>
      </w:r>
    </w:p>
    <w:p w14:paraId="0A4A2CC5" w14:textId="77777777" w:rsidR="00BF137A" w:rsidRDefault="00BF137A" w:rsidP="00AA18B4">
      <w:pPr>
        <w:pStyle w:val="SLCUnorderedlist"/>
      </w:pPr>
      <w:r>
        <w:t xml:space="preserve">&lt;inheritdoc&gt; must be used with </w:t>
      </w:r>
      <w:r w:rsidR="00DA0AD2">
        <w:t xml:space="preserve">an </w:t>
      </w:r>
      <w:r>
        <w:t>inheriting class (</w:t>
      </w:r>
      <w:hyperlink r:id="rId153" w:history="1">
        <w:r w:rsidRPr="00AB79EF">
          <w:rPr>
            <w:rStyle w:val="Hyperlink"/>
          </w:rPr>
          <w:t>SA1648</w:t>
        </w:r>
      </w:hyperlink>
      <w:r>
        <w:t>).</w:t>
      </w:r>
    </w:p>
    <w:p w14:paraId="5AA42528" w14:textId="77777777" w:rsidR="00BF137A" w:rsidRDefault="00BF137A" w:rsidP="00AA18B4">
      <w:pPr>
        <w:pStyle w:val="SLCUnorderedlist"/>
      </w:pPr>
      <w:r>
        <w:t>Element documentation must be spelled correctly (</w:t>
      </w:r>
      <w:hyperlink r:id="rId154" w:history="1">
        <w:r w:rsidRPr="00D731DA">
          <w:rPr>
            <w:rStyle w:val="Hyperlink"/>
          </w:rPr>
          <w:t>SA1650</w:t>
        </w:r>
      </w:hyperlink>
      <w:r>
        <w:t>).</w:t>
      </w:r>
    </w:p>
    <w:p w14:paraId="66325415" w14:textId="77777777" w:rsidR="00BF137A" w:rsidRDefault="00BF137A" w:rsidP="006B59B9">
      <w:pPr>
        <w:pStyle w:val="Heading4"/>
      </w:pPr>
      <w:r>
        <w:t>Commenting</w:t>
      </w:r>
    </w:p>
    <w:p w14:paraId="33D0A0B1"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65B171D4" w14:textId="77777777" w:rsidR="00BF137A" w:rsidRDefault="00BF137A" w:rsidP="00AA18B4">
      <w:pPr>
        <w:pStyle w:val="SLCUnorderedlist"/>
      </w:pPr>
      <w:r>
        <w:t xml:space="preserve">A </w:t>
      </w:r>
      <w:r w:rsidR="00DA0AD2">
        <w:t>single-</w:t>
      </w:r>
      <w:r>
        <w:t>line comment must be preceded by a blank line (</w:t>
      </w:r>
      <w:hyperlink r:id="rId155" w:history="1">
        <w:r w:rsidRPr="00681885">
          <w:rPr>
            <w:rStyle w:val="Hyperlink"/>
          </w:rPr>
          <w:t>SA1515</w:t>
        </w:r>
      </w:hyperlink>
      <w:r>
        <w:t>) and must not be followed by a blank line (</w:t>
      </w:r>
      <w:hyperlink r:id="rId156" w:history="1">
        <w:r w:rsidRPr="00B25372">
          <w:rPr>
            <w:rStyle w:val="Hyperlink"/>
          </w:rPr>
          <w:t>SA1512</w:t>
        </w:r>
      </w:hyperlink>
      <w:r>
        <w:t>).</w:t>
      </w:r>
    </w:p>
    <w:p w14:paraId="6368AF73" w14:textId="77777777" w:rsidR="00BF137A" w:rsidRDefault="00BF137A" w:rsidP="00AA18B4">
      <w:pPr>
        <w:pStyle w:val="SLCUnorderedlist"/>
      </w:pPr>
      <w:r>
        <w:t>A space should be inserted between the comment delimiter (</w:t>
      </w:r>
      <w:r w:rsidR="00D062EC">
        <w:t>i.e.</w:t>
      </w:r>
      <w:r>
        <w:t xml:space="preserve"> “//”) and the comment text (</w:t>
      </w:r>
      <w:hyperlink r:id="rId157" w:history="1">
        <w:r w:rsidRPr="003B5704">
          <w:rPr>
            <w:rStyle w:val="Hyperlink"/>
          </w:rPr>
          <w:t>SA1005</w:t>
        </w:r>
      </w:hyperlink>
      <w:r>
        <w:t>).</w:t>
      </w:r>
    </w:p>
    <w:p w14:paraId="421FBC06" w14:textId="77777777" w:rsidR="00BF137A" w:rsidRDefault="00BF137A" w:rsidP="00AA18B4">
      <w:pPr>
        <w:pStyle w:val="SLCUnorderedlist"/>
      </w:pPr>
      <w:r>
        <w:t>For comments spanning multiple lines, the use of single-line syntax “//” is favored over using “/* */”.</w:t>
      </w:r>
    </w:p>
    <w:p w14:paraId="567D0593" w14:textId="77777777" w:rsidR="00BF137A" w:rsidRDefault="00BF137A" w:rsidP="00AA18B4">
      <w:pPr>
        <w:pStyle w:val="SLCUnorderedlist"/>
      </w:pPr>
      <w:r>
        <w:t>Creation of formatted comment boxes (</w:t>
      </w:r>
      <w:r w:rsidR="00F42CE5">
        <w:t>e.g.</w:t>
      </w:r>
      <w:r>
        <w:t xml:space="preserve"> through the use of asterisks) should be avoided.</w:t>
      </w:r>
    </w:p>
    <w:p w14:paraId="154BB89D" w14:textId="77777777" w:rsidR="00BF137A" w:rsidRDefault="00BF137A" w:rsidP="00AA18B4">
      <w:pPr>
        <w:pStyle w:val="SLCUnorderedlist"/>
      </w:pPr>
      <w:r>
        <w:t>Comments should be indented at the same level as the code they describe.</w:t>
      </w:r>
    </w:p>
    <w:p w14:paraId="14F61B35" w14:textId="77777777" w:rsidR="00BF137A" w:rsidRPr="00613F06" w:rsidRDefault="00DA0AD2" w:rsidP="00AA18B4">
      <w:pPr>
        <w:pStyle w:val="SLCUnorderedlist"/>
      </w:pPr>
      <w:r>
        <w:t>Single-</w:t>
      </w:r>
      <w:r w:rsidR="00BF137A">
        <w:t>line comments must not use XML documentation style slashes (</w:t>
      </w:r>
      <w:hyperlink r:id="rId158"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407E6E43" w14:textId="77777777" w:rsidR="00BF137A" w:rsidRDefault="00BF137A" w:rsidP="00AA18B4">
      <w:pPr>
        <w:pStyle w:val="SLCUnorderedlist"/>
      </w:pPr>
      <w:r>
        <w:t>Block statements must not contain embedded comments (</w:t>
      </w:r>
      <w:hyperlink r:id="rId159" w:history="1">
        <w:r w:rsidRPr="006B1077">
          <w:rPr>
            <w:rStyle w:val="Hyperlink"/>
          </w:rPr>
          <w:t>SA1108</w:t>
        </w:r>
      </w:hyperlink>
      <w:r>
        <w:t>).</w:t>
      </w:r>
    </w:p>
    <w:p w14:paraId="4D58C80C"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61FF47AE" w14:textId="77777777" w:rsidR="00BF137A" w:rsidRDefault="00BF137A" w:rsidP="00AA18B4">
      <w:pPr>
        <w:pStyle w:val="SLCUnorderedlist"/>
      </w:pPr>
      <w:r>
        <w:t>A comment should begin with an uppercase letter and end with a period.</w:t>
      </w:r>
    </w:p>
    <w:p w14:paraId="196DB774" w14:textId="77777777" w:rsidR="00BF137A" w:rsidRPr="00613F06" w:rsidRDefault="00BF137A" w:rsidP="00AA18B4">
      <w:pPr>
        <w:pStyle w:val="SLCUnorderedlist"/>
      </w:pPr>
      <w:r>
        <w:t>Comments should not contain spelling mistakes.</w:t>
      </w:r>
    </w:p>
    <w:p w14:paraId="21239D6E"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6E5B58F4" w14:textId="77777777" w:rsidR="00B74444" w:rsidRDefault="002677AC" w:rsidP="006B59B9">
      <w:pPr>
        <w:pStyle w:val="Heading2"/>
      </w:pPr>
      <w:bookmarkStart w:id="52" w:name="_Toc94856569"/>
      <w:r>
        <w:t>Administrative Meta</w:t>
      </w:r>
      <w:r w:rsidR="00DA3D77">
        <w:t>d</w:t>
      </w:r>
      <w:r>
        <w:t>ata</w:t>
      </w:r>
      <w:bookmarkEnd w:id="52"/>
    </w:p>
    <w:p w14:paraId="41707A3B" w14:textId="77777777" w:rsidR="001C0AE4" w:rsidRPr="00F31FA0" w:rsidRDefault="001C0AE4" w:rsidP="006B59B9">
      <w:pPr>
        <w:pStyle w:val="Heading3"/>
      </w:pPr>
      <w:bookmarkStart w:id="53" w:name="_Comment_meta-data"/>
      <w:bookmarkStart w:id="54" w:name="_Toc94856570"/>
      <w:bookmarkEnd w:id="53"/>
      <w:r>
        <w:t xml:space="preserve">Comment </w:t>
      </w:r>
      <w:r w:rsidR="00043DF3">
        <w:t>M</w:t>
      </w:r>
      <w:r>
        <w:t>eta</w:t>
      </w:r>
      <w:r w:rsidR="001510A7">
        <w:t>d</w:t>
      </w:r>
      <w:r>
        <w:t>ata</w:t>
      </w:r>
      <w:bookmarkEnd w:id="54"/>
    </w:p>
    <w:p w14:paraId="130E115D"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DBCCDCA" w14:textId="77777777" w:rsidR="00927308" w:rsidRDefault="00927308" w:rsidP="004A3E68">
      <w:pPr>
        <w:pStyle w:val="SLCOrderedlist"/>
        <w:numPr>
          <w:ilvl w:val="0"/>
          <w:numId w:val="20"/>
        </w:numPr>
        <w:ind w:left="567" w:hanging="294"/>
      </w:pPr>
      <w:r>
        <w:t>Copyright</w:t>
      </w:r>
    </w:p>
    <w:p w14:paraId="6F2F9047" w14:textId="77777777" w:rsidR="00AD669F" w:rsidRDefault="00AD669F" w:rsidP="00AA18B4">
      <w:pPr>
        <w:pStyle w:val="SLCOrderedlist"/>
      </w:pPr>
      <w:r>
        <w:t>Ownership</w:t>
      </w:r>
    </w:p>
    <w:p w14:paraId="0EBEE217" w14:textId="77777777" w:rsidR="001C0AE4" w:rsidRDefault="001C0AE4" w:rsidP="006B59B9">
      <w:pPr>
        <w:pStyle w:val="Heading3"/>
      </w:pPr>
      <w:bookmarkStart w:id="55" w:name="_Protocol_Meta-Data"/>
      <w:bookmarkStart w:id="56" w:name="_Toc94856571"/>
      <w:bookmarkEnd w:id="55"/>
      <w:r>
        <w:lastRenderedPageBreak/>
        <w:t>Protocol Meta</w:t>
      </w:r>
      <w:r w:rsidR="001510A7">
        <w:t>d</w:t>
      </w:r>
      <w:r>
        <w:t>ata</w:t>
      </w:r>
      <w:bookmarkEnd w:id="56"/>
    </w:p>
    <w:p w14:paraId="4BF44E3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6698738" w14:textId="77777777" w:rsidR="00AD669F" w:rsidRDefault="00AD669F" w:rsidP="004A3E68">
      <w:pPr>
        <w:pStyle w:val="SLCOrderedlist"/>
        <w:numPr>
          <w:ilvl w:val="0"/>
          <w:numId w:val="21"/>
        </w:numPr>
        <w:ind w:left="567" w:hanging="294"/>
      </w:pPr>
      <w:r>
        <w:t>Protocol Name</w:t>
      </w:r>
    </w:p>
    <w:p w14:paraId="4975571F" w14:textId="77777777" w:rsidR="00AD669F" w:rsidRDefault="00AD669F" w:rsidP="00AA18B4">
      <w:pPr>
        <w:pStyle w:val="SLCOrderedlist"/>
      </w:pPr>
      <w:r>
        <w:t>Protocol Description</w:t>
      </w:r>
    </w:p>
    <w:p w14:paraId="359C09C4" w14:textId="77777777" w:rsidR="00AD669F" w:rsidRDefault="00AD669F" w:rsidP="00AA18B4">
      <w:pPr>
        <w:pStyle w:val="SLCOrderedlist"/>
      </w:pPr>
      <w:r>
        <w:t>Protocol Version</w:t>
      </w:r>
    </w:p>
    <w:p w14:paraId="3E2F8550" w14:textId="77777777" w:rsidR="008550F1" w:rsidRDefault="008550F1" w:rsidP="00AA18B4">
      <w:pPr>
        <w:pStyle w:val="SLCOrderedlist"/>
      </w:pPr>
      <w:r>
        <w:t>Protocol Integration ID (DMS-DRV-XXXX)</w:t>
      </w:r>
    </w:p>
    <w:p w14:paraId="401A1120" w14:textId="77777777" w:rsidR="008550F1" w:rsidRDefault="008550F1" w:rsidP="00AA18B4">
      <w:pPr>
        <w:pStyle w:val="SLCOrderedlist"/>
      </w:pPr>
      <w:r>
        <w:t>Protocol Provider</w:t>
      </w:r>
    </w:p>
    <w:p w14:paraId="430FC1E8" w14:textId="77777777" w:rsidR="00AD669F" w:rsidRDefault="00AD669F" w:rsidP="00AA18B4">
      <w:pPr>
        <w:pStyle w:val="SLCOrderedlist"/>
      </w:pPr>
      <w:r>
        <w:t>Protocol Vendor</w:t>
      </w:r>
    </w:p>
    <w:p w14:paraId="4E8EAD7C" w14:textId="77777777" w:rsidR="00AD669F" w:rsidRDefault="00AD669F" w:rsidP="00AA18B4">
      <w:pPr>
        <w:pStyle w:val="SLCOrderedlist"/>
      </w:pPr>
      <w:r>
        <w:t>Protocol Vendor OID</w:t>
      </w:r>
      <w:r w:rsidR="008550F1">
        <w:t xml:space="preserve"> (1.3.6.1.4.1.8813.2.XX)</w:t>
      </w:r>
    </w:p>
    <w:p w14:paraId="52A23D78" w14:textId="77777777" w:rsidR="00AD669F" w:rsidRDefault="00AD669F" w:rsidP="00AA18B4">
      <w:pPr>
        <w:pStyle w:val="SLCOrderedlist"/>
      </w:pPr>
      <w:r>
        <w:t>Protocol Device OID</w:t>
      </w:r>
    </w:p>
    <w:p w14:paraId="351D131D" w14:textId="77777777" w:rsidR="00AD669F" w:rsidRDefault="00AD669F" w:rsidP="00AA18B4">
      <w:pPr>
        <w:pStyle w:val="SLCOrderedlist"/>
      </w:pPr>
      <w:r>
        <w:t>Protocol Element Type</w:t>
      </w:r>
    </w:p>
    <w:p w14:paraId="3773164E" w14:textId="77777777" w:rsidR="00F076E1" w:rsidRDefault="00F076E1" w:rsidP="00F076E1">
      <w:pPr>
        <w:pStyle w:val="SLCOrderedlist"/>
        <w:numPr>
          <w:ilvl w:val="0"/>
          <w:numId w:val="14"/>
        </w:numPr>
        <w:ind w:left="568" w:hanging="284"/>
      </w:pPr>
      <w:r>
        <w:t>Protocol Version History</w:t>
      </w:r>
    </w:p>
    <w:p w14:paraId="552B6ED9" w14:textId="77777777" w:rsidR="00AD669F" w:rsidRDefault="00AD669F" w:rsidP="008C7DAA">
      <w:pPr>
        <w:pStyle w:val="SLCBodytext"/>
      </w:pPr>
    </w:p>
    <w:p w14:paraId="7E4863BA" w14:textId="77777777" w:rsidR="005573C4" w:rsidRDefault="007D2C84">
      <w:pPr>
        <w:pStyle w:val="Heading2"/>
      </w:pPr>
      <w:bookmarkStart w:id="57" w:name="_Toc94856572"/>
      <w:r>
        <w:t>User Interface</w:t>
      </w:r>
      <w:bookmarkEnd w:id="57"/>
    </w:p>
    <w:p w14:paraId="3A26E22A" w14:textId="77777777" w:rsidR="00CB41F5" w:rsidRDefault="00CB41F5" w:rsidP="006B59B9">
      <w:pPr>
        <w:pStyle w:val="Heading3"/>
      </w:pPr>
      <w:bookmarkStart w:id="58" w:name="_Toc94856573"/>
      <w:r>
        <w:t>Element Wizard</w:t>
      </w:r>
      <w:bookmarkEnd w:id="58"/>
    </w:p>
    <w:p w14:paraId="00BF2806" w14:textId="77777777" w:rsidR="00865CF1" w:rsidRPr="00F31FA0" w:rsidRDefault="00865CF1" w:rsidP="006B59B9">
      <w:pPr>
        <w:pStyle w:val="Heading4"/>
      </w:pPr>
      <w:bookmarkStart w:id="59" w:name="_Default_Settings"/>
      <w:bookmarkEnd w:id="59"/>
      <w:r>
        <w:t>Default Settings</w:t>
      </w:r>
    </w:p>
    <w:p w14:paraId="406F1B96"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0182262F"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78FF8C19" w14:textId="77777777" w:rsidR="00865CF1" w:rsidRDefault="00865CF1" w:rsidP="006B59B9">
      <w:pPr>
        <w:pStyle w:val="Heading4"/>
      </w:pPr>
      <w:bookmarkStart w:id="60" w:name="_Connection_names"/>
      <w:bookmarkEnd w:id="60"/>
      <w:r>
        <w:t xml:space="preserve">Connection </w:t>
      </w:r>
      <w:r w:rsidR="00F265BD">
        <w:t>N</w:t>
      </w:r>
      <w:r>
        <w:t>ames</w:t>
      </w:r>
    </w:p>
    <w:p w14:paraId="7EAE8FAB"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09CA90C8" w14:textId="77777777" w:rsidR="00C44150" w:rsidRDefault="00C44150" w:rsidP="00D026DC">
      <w:pPr>
        <w:pStyle w:val="SLCUnorderedlist"/>
        <w:numPr>
          <w:ilvl w:val="1"/>
          <w:numId w:val="13"/>
        </w:numPr>
      </w:pPr>
      <w:r>
        <w:t>“IP Connection" or "IP Connection - XXX": For drivers that support TCP and/or UDP.</w:t>
      </w:r>
    </w:p>
    <w:p w14:paraId="3B20ED4C" w14:textId="77777777" w:rsidR="00C44150" w:rsidRDefault="00C44150" w:rsidP="00C44150">
      <w:pPr>
        <w:pStyle w:val="SLCUnorderedlist"/>
        <w:numPr>
          <w:ilvl w:val="1"/>
          <w:numId w:val="13"/>
        </w:numPr>
      </w:pPr>
      <w:r>
        <w:t>"HTTP Connection" or "HTTP Connection - XXX"</w:t>
      </w:r>
    </w:p>
    <w:p w14:paraId="793C4FA0" w14:textId="77777777" w:rsidR="00C44150" w:rsidRDefault="00C44150" w:rsidP="00C44150">
      <w:pPr>
        <w:pStyle w:val="SLCUnorderedlist"/>
        <w:numPr>
          <w:ilvl w:val="1"/>
          <w:numId w:val="13"/>
        </w:numPr>
      </w:pPr>
      <w:r>
        <w:t>"SNMP Connection" or "SNMP Connection - XXX"</w:t>
      </w:r>
    </w:p>
    <w:p w14:paraId="19C7B738"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1DCCB032"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50902144" w14:textId="77777777" w:rsidR="00C44150" w:rsidRDefault="00C44150" w:rsidP="00C44150">
      <w:pPr>
        <w:pStyle w:val="SLCUnorderedlist"/>
        <w:numPr>
          <w:ilvl w:val="1"/>
          <w:numId w:val="13"/>
        </w:numPr>
      </w:pPr>
      <w:r>
        <w:t>"IP Connection - XXX"</w:t>
      </w:r>
    </w:p>
    <w:p w14:paraId="445902E6" w14:textId="77777777" w:rsidR="00C44150" w:rsidRDefault="00C44150" w:rsidP="00C44150">
      <w:pPr>
        <w:pStyle w:val="SLCUnorderedlist"/>
        <w:numPr>
          <w:ilvl w:val="1"/>
          <w:numId w:val="13"/>
        </w:numPr>
      </w:pPr>
      <w:r>
        <w:t>"HTTP Connection - XXX"</w:t>
      </w:r>
    </w:p>
    <w:p w14:paraId="25D0F930" w14:textId="77777777" w:rsidR="00C44150" w:rsidRDefault="00C44150" w:rsidP="00C44150">
      <w:pPr>
        <w:pStyle w:val="SLCUnorderedlist"/>
        <w:numPr>
          <w:ilvl w:val="1"/>
          <w:numId w:val="13"/>
        </w:numPr>
      </w:pPr>
      <w:r>
        <w:t>Etc.</w:t>
      </w:r>
    </w:p>
    <w:p w14:paraId="5CF472CA" w14:textId="77777777" w:rsidR="00C31705" w:rsidRDefault="00C31705" w:rsidP="00C31705">
      <w:pPr>
        <w:pStyle w:val="Heading3"/>
      </w:pPr>
      <w:bookmarkStart w:id="62" w:name="_Toc94856574"/>
      <w:bookmarkEnd w:id="61"/>
      <w:r>
        <w:lastRenderedPageBreak/>
        <w:t>Protocol Pages</w:t>
      </w:r>
      <w:bookmarkEnd w:id="62"/>
    </w:p>
    <w:p w14:paraId="28E48CBF" w14:textId="77777777" w:rsidR="00C31705" w:rsidRDefault="00C31705" w:rsidP="00C31705">
      <w:pPr>
        <w:pStyle w:val="Heading4"/>
      </w:pPr>
      <w:bookmarkStart w:id="63" w:name="_Page_Layout"/>
      <w:bookmarkEnd w:id="63"/>
      <w:r>
        <w:t>Page Layout</w:t>
      </w:r>
    </w:p>
    <w:p w14:paraId="62F83B4C" w14:textId="77777777" w:rsidR="00C31705" w:rsidRPr="000E3062" w:rsidRDefault="00C31705" w:rsidP="00AA18B4">
      <w:pPr>
        <w:pStyle w:val="SLCUnorderedlist"/>
      </w:pPr>
      <w:r>
        <w:t xml:space="preserve">By default, a maximum of two columns is allowed on a page. </w:t>
      </w:r>
    </w:p>
    <w:p w14:paraId="6807D07D" w14:textId="77777777" w:rsidR="00C31705" w:rsidRDefault="00C31705" w:rsidP="00C31705">
      <w:pPr>
        <w:pStyle w:val="Heading4"/>
      </w:pPr>
      <w:bookmarkStart w:id="64" w:name="_Product_Line_Look"/>
      <w:bookmarkStart w:id="65" w:name="_Look_and_Feel"/>
      <w:bookmarkEnd w:id="64"/>
      <w:bookmarkEnd w:id="65"/>
      <w:r>
        <w:t>Look and Feel</w:t>
      </w:r>
    </w:p>
    <w:p w14:paraId="0ED62B3F"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4945CF93" w14:textId="77777777" w:rsidR="00C31705" w:rsidRPr="00F31FA0" w:rsidRDefault="00C31705" w:rsidP="00C31705">
      <w:pPr>
        <w:pStyle w:val="Heading4"/>
      </w:pPr>
      <w:bookmarkStart w:id="66" w:name="_General_Page."/>
      <w:bookmarkStart w:id="67" w:name="_General_Page"/>
      <w:bookmarkEnd w:id="66"/>
      <w:bookmarkEnd w:id="67"/>
      <w:r>
        <w:t>General Page</w:t>
      </w:r>
    </w:p>
    <w:p w14:paraId="16392361"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290F0613"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4068C578"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0E6C59C6"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6DBCB7DA"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7BE60580"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426E0180" w14:textId="77777777" w:rsidR="007D2C84" w:rsidRDefault="00835E90" w:rsidP="006B59B9">
      <w:pPr>
        <w:pStyle w:val="Heading3"/>
      </w:pPr>
      <w:bookmarkStart w:id="72" w:name="_Toc94856575"/>
      <w:r>
        <w:t>Displayed Text</w:t>
      </w:r>
      <w:bookmarkEnd w:id="72"/>
    </w:p>
    <w:p w14:paraId="113C6B09"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5E30273" w14:textId="77777777" w:rsidR="00865CF1" w:rsidRPr="00F31FA0" w:rsidRDefault="000F4C60" w:rsidP="006B59B9">
      <w:pPr>
        <w:pStyle w:val="Heading4"/>
      </w:pPr>
      <w:bookmarkStart w:id="73" w:name="_Capitalization"/>
      <w:bookmarkStart w:id="74" w:name="_Title_Case"/>
      <w:bookmarkEnd w:id="73"/>
      <w:bookmarkEnd w:id="74"/>
      <w:r>
        <w:t>Title Case</w:t>
      </w:r>
    </w:p>
    <w:p w14:paraId="00E1C8E1" w14:textId="77777777" w:rsidR="007D2C84" w:rsidRPr="003E4EBC" w:rsidRDefault="00F076E1" w:rsidP="004A7227">
      <w:pPr>
        <w:pStyle w:val="SLCUnorderedlist"/>
        <w:numPr>
          <w:ilvl w:val="0"/>
          <w:numId w:val="0"/>
        </w:numPr>
      </w:pPr>
      <w:bookmarkStart w:id="75" w:name="_Hlk85540426"/>
      <w:r>
        <w:t>When title case should be used (e.g. parameter descriptions), e</w:t>
      </w:r>
      <w:r w:rsidRPr="003E4EBC">
        <w:t xml:space="preserve">very word </w:t>
      </w:r>
      <w:r>
        <w:t>should be capitalized, except for</w:t>
      </w:r>
      <w:r w:rsidR="007D2C84" w:rsidRPr="003E4EBC">
        <w:t>:</w:t>
      </w:r>
    </w:p>
    <w:p w14:paraId="70E3FDB5" w14:textId="77777777" w:rsidR="004A7227" w:rsidRDefault="004A7227" w:rsidP="004A7227">
      <w:pPr>
        <w:pStyle w:val="SLCUnorderedlist"/>
      </w:pPr>
      <w:r>
        <w:t>Articles (a, an, the)</w:t>
      </w:r>
    </w:p>
    <w:p w14:paraId="7588FBC4" w14:textId="77777777" w:rsidR="004A7227" w:rsidRDefault="004A7227" w:rsidP="004A7227">
      <w:pPr>
        <w:pStyle w:val="SLCUnorderedlist"/>
      </w:pPr>
      <w:r>
        <w:t>Coordinating conjunctions (and, but, for, etc.)</w:t>
      </w:r>
    </w:p>
    <w:p w14:paraId="232F930E" w14:textId="77777777" w:rsidR="004A7227" w:rsidRDefault="004A7227" w:rsidP="004A7227">
      <w:pPr>
        <w:pStyle w:val="SLCUnorderedlist"/>
      </w:pPr>
      <w:r>
        <w:t>Prepositions</w:t>
      </w:r>
      <w:r w:rsidR="000301A5">
        <w:t xml:space="preserve"> of three letters or less</w:t>
      </w:r>
      <w:r>
        <w:t xml:space="preserve"> (at, by, to, etc.)</w:t>
      </w:r>
    </w:p>
    <w:p w14:paraId="73293582" w14:textId="77777777" w:rsidR="00797E41" w:rsidRDefault="004A7227" w:rsidP="004A7227">
      <w:pPr>
        <w:pStyle w:val="SLCUnorderedlist"/>
      </w:pPr>
      <w:r>
        <w:t>Words representing a unit of measure, brand, etc.: For these the official capitalization must be applied.</w:t>
      </w:r>
    </w:p>
    <w:p w14:paraId="0EF6A9A0" w14:textId="77777777" w:rsidR="00797E41" w:rsidRDefault="00797E41" w:rsidP="006B59B9">
      <w:pPr>
        <w:pStyle w:val="Heading4"/>
      </w:pPr>
      <w:bookmarkStart w:id="76" w:name="_Brand_Names"/>
      <w:bookmarkStart w:id="77" w:name="_Brand_and_Product"/>
      <w:bookmarkEnd w:id="75"/>
      <w:bookmarkEnd w:id="76"/>
      <w:bookmarkEnd w:id="77"/>
      <w:r>
        <w:t xml:space="preserve">Brand </w:t>
      </w:r>
      <w:r w:rsidR="00721339">
        <w:t xml:space="preserve">and Product </w:t>
      </w:r>
      <w:r>
        <w:t>Names</w:t>
      </w:r>
    </w:p>
    <w:p w14:paraId="27D61A18" w14:textId="77777777" w:rsidR="007D2C84" w:rsidRDefault="00797E41" w:rsidP="00AA18B4">
      <w:pPr>
        <w:pStyle w:val="SLCUnorderedlist"/>
      </w:pPr>
      <w:r>
        <w:t xml:space="preserve">Brand </w:t>
      </w:r>
      <w:r w:rsidR="00721339">
        <w:t xml:space="preserve">or product </w:t>
      </w:r>
      <w:r>
        <w:t>names must use their official capitalization.</w:t>
      </w:r>
    </w:p>
    <w:p w14:paraId="5BB3E2AF" w14:textId="77777777" w:rsidR="00797E41" w:rsidRDefault="00797E41" w:rsidP="006B59B9">
      <w:pPr>
        <w:pStyle w:val="Heading4"/>
      </w:pPr>
      <w:bookmarkStart w:id="78" w:name="_Unnecessary_Information"/>
      <w:bookmarkStart w:id="79" w:name="_Acronyms_and_Initialisms"/>
      <w:bookmarkEnd w:id="78"/>
      <w:bookmarkEnd w:id="79"/>
      <w:r>
        <w:lastRenderedPageBreak/>
        <w:t>Acronyms and Initialisms</w:t>
      </w:r>
    </w:p>
    <w:p w14:paraId="1F0C36DB"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32A13CE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6EA99552"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7762862A"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AD26837"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74F508E1"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576F275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9C1DEC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3D8CA3A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05C25BED"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E442C9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787042D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27B0BE6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C4D50C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D20357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41F7CA5F"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28610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2C227BE5"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25A5436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A1B719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69E23201"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2864F2BF"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016B31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1E20EF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737E9B3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C15B2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6BD207B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2AD4799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B15A5E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688AAB24"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43634403"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448825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5CBC6B0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5EDF1D3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234F7B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50FEC0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2BBE73DA"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06FA74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4672589E"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4A44C0F9"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46F2C7D"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780A9D62"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5B2DEDB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AABDA6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3DE6D2B3"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558C4533"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C05C41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5440D084"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6D56F115"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4788ED"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305CA5F2"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36A82B3A"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B6B928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28E00EE5"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141D95E7"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C8F273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4AE025F9"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7E42157B"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E0C8D9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52A0CF6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18DC76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83F192D"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37B5B92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6DB9DED"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728261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6A493DFA"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02465B7A"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012CE646"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0300AA5" w14:textId="77777777" w:rsidR="00C874C9" w:rsidRPr="009A4B7D" w:rsidRDefault="00C874C9" w:rsidP="00B3109B">
            <w:r w:rsidRPr="009A4B7D">
              <w:rPr>
                <w:b/>
                <w:noProof/>
              </w:rPr>
              <w:t>Note</w:t>
            </w:r>
            <w:r w:rsidRPr="009A4B7D">
              <w:rPr>
                <w:noProof/>
              </w:rPr>
              <w:t>:</w:t>
            </w:r>
          </w:p>
        </w:tc>
        <w:tc>
          <w:tcPr>
            <w:tcW w:w="8647" w:type="dxa"/>
          </w:tcPr>
          <w:p w14:paraId="2E15460B" w14:textId="77777777" w:rsidR="00C874C9" w:rsidRPr="009A4B7D" w:rsidRDefault="00C874C9" w:rsidP="00AA18B4">
            <w:pPr>
              <w:pStyle w:val="SLCBodytext"/>
              <w:spacing w:after="0"/>
            </w:pPr>
            <w:r>
              <w:t>Units of measure are subject to specific casing.</w:t>
            </w:r>
          </w:p>
        </w:tc>
      </w:tr>
    </w:tbl>
    <w:p w14:paraId="328AA97A" w14:textId="77777777" w:rsidR="0083215A" w:rsidRDefault="0083215A" w:rsidP="006B59B9">
      <w:pPr>
        <w:pStyle w:val="Heading3"/>
      </w:pPr>
      <w:bookmarkStart w:id="80" w:name="_Unnecessary_Information_1"/>
      <w:bookmarkStart w:id="81" w:name="_Parameter_Description_and"/>
      <w:bookmarkStart w:id="82" w:name="_Toc94856576"/>
      <w:bookmarkEnd w:id="80"/>
      <w:bookmarkEnd w:id="81"/>
      <w:r>
        <w:t>Parameters</w:t>
      </w:r>
      <w:bookmarkEnd w:id="82"/>
    </w:p>
    <w:p w14:paraId="0C9480F2" w14:textId="77777777" w:rsidR="00E57D5F" w:rsidRDefault="00E57D5F" w:rsidP="00E57D5F">
      <w:pPr>
        <w:pStyle w:val="Heading4"/>
      </w:pPr>
      <w:bookmarkStart w:id="83" w:name="_Parameter_Description_and_1"/>
      <w:bookmarkEnd w:id="83"/>
      <w:r>
        <w:t>Parameter Description and Values</w:t>
      </w:r>
    </w:p>
    <w:p w14:paraId="382377CD"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43B7D84A" w14:textId="77777777" w:rsidR="0083215A" w:rsidRDefault="0083215A" w:rsidP="0083215A">
      <w:pPr>
        <w:pStyle w:val="Heading4"/>
      </w:pPr>
      <w:bookmarkStart w:id="84" w:name="_Buttons"/>
      <w:bookmarkStart w:id="85" w:name="_Unit_of_Measure"/>
      <w:bookmarkEnd w:id="84"/>
      <w:bookmarkEnd w:id="85"/>
      <w:r>
        <w:t>Unit of Measure</w:t>
      </w:r>
    </w:p>
    <w:p w14:paraId="7EF164BF"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0DB2F9BD" w14:textId="77777777" w:rsidR="0083215A" w:rsidRDefault="0083215A" w:rsidP="0083215A">
      <w:pPr>
        <w:pStyle w:val="Heading4"/>
      </w:pPr>
      <w:bookmarkStart w:id="86" w:name="_Value_Range"/>
      <w:bookmarkEnd w:id="86"/>
      <w:r>
        <w:lastRenderedPageBreak/>
        <w:t>Value Range</w:t>
      </w:r>
    </w:p>
    <w:p w14:paraId="26236F00"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38661457" w14:textId="77777777" w:rsidR="0083215A" w:rsidRDefault="00721339" w:rsidP="0083215A">
      <w:pPr>
        <w:pStyle w:val="Heading4"/>
      </w:pPr>
      <w:bookmarkStart w:id="87" w:name="_Date_and_Time"/>
      <w:bookmarkEnd w:id="87"/>
      <w:r>
        <w:t>Date and Time Values</w:t>
      </w:r>
    </w:p>
    <w:p w14:paraId="3F271011"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58A03A6F" w14:textId="77777777" w:rsidR="0083215A" w:rsidRDefault="0083215A" w:rsidP="0083215A">
      <w:pPr>
        <w:pStyle w:val="Heading4"/>
      </w:pPr>
      <w:bookmarkStart w:id="88" w:name="_Exceptional_States_1"/>
      <w:bookmarkEnd w:id="88"/>
      <w:r>
        <w:t>Exceptional States</w:t>
      </w:r>
    </w:p>
    <w:p w14:paraId="15EEA17F"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7EB6518F" w14:textId="77777777" w:rsidR="0083215A" w:rsidRDefault="0083215A" w:rsidP="0083215A">
      <w:pPr>
        <w:pStyle w:val="Heading4"/>
      </w:pPr>
      <w:bookmarkStart w:id="89" w:name="_Parameter_Tooltip_1"/>
      <w:bookmarkStart w:id="90" w:name="_Tooltips"/>
      <w:bookmarkEnd w:id="89"/>
      <w:bookmarkEnd w:id="90"/>
      <w:r>
        <w:t>Tooltip</w:t>
      </w:r>
      <w:r w:rsidR="008162B8">
        <w:t>s</w:t>
      </w:r>
    </w:p>
    <w:p w14:paraId="3363E5A5" w14:textId="77777777" w:rsidR="003116A7" w:rsidRDefault="0083215A" w:rsidP="00AA18B4">
      <w:pPr>
        <w:pStyle w:val="SLCUnorderedlist"/>
      </w:pPr>
      <w:r>
        <w:t>All displayed parameters must have a meaningful smart tag (tooltip).</w:t>
      </w:r>
    </w:p>
    <w:p w14:paraId="1A6DA6D0" w14:textId="77777777" w:rsidR="003116A7" w:rsidRDefault="003116A7" w:rsidP="0052193D">
      <w:pPr>
        <w:pStyle w:val="Heading4"/>
      </w:pPr>
      <w:bookmarkStart w:id="91" w:name="_Octet_Values"/>
      <w:bookmarkStart w:id="92" w:name="_Ref32842298"/>
      <w:bookmarkEnd w:id="91"/>
      <w:r>
        <w:t>Octet Values</w:t>
      </w:r>
      <w:bookmarkEnd w:id="92"/>
    </w:p>
    <w:p w14:paraId="7BA5320E" w14:textId="77777777" w:rsidR="003116A7" w:rsidRDefault="003116A7" w:rsidP="00AA18B4">
      <w:pPr>
        <w:pStyle w:val="SLCUnorderedlist"/>
      </w:pPr>
      <w:r>
        <w:t>Octet values should be implemented as bit rate.</w:t>
      </w:r>
    </w:p>
    <w:p w14:paraId="0B7E41A5" w14:textId="77777777" w:rsidR="003116A7" w:rsidRDefault="003116A7" w:rsidP="0052193D">
      <w:pPr>
        <w:pStyle w:val="Heading4"/>
      </w:pPr>
      <w:bookmarkStart w:id="93" w:name="_Error_Counter_Values"/>
      <w:bookmarkStart w:id="94" w:name="_Ref32842452"/>
      <w:bookmarkEnd w:id="93"/>
      <w:r>
        <w:t>Error Counter Values</w:t>
      </w:r>
      <w:bookmarkEnd w:id="94"/>
    </w:p>
    <w:p w14:paraId="05A9027B" w14:textId="77777777" w:rsidR="0052193D" w:rsidRPr="007559AB" w:rsidRDefault="003116A7" w:rsidP="00AA18B4">
      <w:pPr>
        <w:pStyle w:val="SLCUnorderedlist"/>
      </w:pPr>
      <w:r>
        <w:t xml:space="preserve">Error Counters should be made available as a rate value. </w:t>
      </w:r>
    </w:p>
    <w:p w14:paraId="3FD0CA40" w14:textId="77777777" w:rsidR="00284E78" w:rsidRDefault="00284E78" w:rsidP="00284E78">
      <w:pPr>
        <w:pStyle w:val="Heading3"/>
      </w:pPr>
      <w:bookmarkStart w:id="95" w:name="_Buttons_1"/>
      <w:bookmarkStart w:id="96" w:name="_Column_Header_Options"/>
      <w:bookmarkStart w:id="97" w:name="_Toc94856577"/>
      <w:bookmarkEnd w:id="95"/>
      <w:bookmarkEnd w:id="96"/>
      <w:r>
        <w:t>Tables</w:t>
      </w:r>
      <w:bookmarkEnd w:id="97"/>
    </w:p>
    <w:p w14:paraId="47EBE17A" w14:textId="77777777" w:rsidR="00284E78" w:rsidRDefault="00284E78" w:rsidP="00284E78">
      <w:pPr>
        <w:pStyle w:val="Heading4"/>
      </w:pPr>
      <w:bookmarkStart w:id="98" w:name="_Column_Description"/>
      <w:bookmarkStart w:id="99" w:name="_Column_Names"/>
      <w:bookmarkEnd w:id="98"/>
      <w:bookmarkEnd w:id="99"/>
      <w:r>
        <w:t>Column Names</w:t>
      </w:r>
    </w:p>
    <w:p w14:paraId="3F35D232"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0ECDAFF1" w14:textId="77777777" w:rsidR="00284E78" w:rsidRPr="00D7482E" w:rsidRDefault="00284E78" w:rsidP="00284E78">
      <w:pPr>
        <w:pStyle w:val="Heading4"/>
      </w:pPr>
      <w:bookmarkStart w:id="100" w:name="_Column_Descriptions"/>
      <w:bookmarkEnd w:id="100"/>
      <w:r>
        <w:t>Column Descriptions</w:t>
      </w:r>
    </w:p>
    <w:p w14:paraId="03E379FC"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48CB6C52" w14:textId="77777777" w:rsidR="00284E78" w:rsidRPr="007F6EEE" w:rsidRDefault="00284E78" w:rsidP="00284E78">
      <w:pPr>
        <w:pStyle w:val="Heading4"/>
      </w:pPr>
      <w:bookmarkStart w:id="101" w:name="_Column_Header_Options_1"/>
      <w:bookmarkEnd w:id="101"/>
      <w:r>
        <w:t>Column Header Options</w:t>
      </w:r>
    </w:p>
    <w:p w14:paraId="3F077356"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1BE07326" w14:textId="77777777" w:rsidR="003A235C" w:rsidRDefault="003A235C" w:rsidP="006B59B9">
      <w:pPr>
        <w:pStyle w:val="Heading3"/>
      </w:pPr>
      <w:bookmarkStart w:id="102" w:name="_Buttons_2"/>
      <w:bookmarkStart w:id="103" w:name="_Toc94856578"/>
      <w:bookmarkEnd w:id="102"/>
      <w:r>
        <w:t>Buttons</w:t>
      </w:r>
      <w:bookmarkEnd w:id="103"/>
    </w:p>
    <w:p w14:paraId="0CAE4888"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15214713" w14:textId="77777777" w:rsidR="007E4064" w:rsidRDefault="007E4064" w:rsidP="007E4064">
      <w:pPr>
        <w:pStyle w:val="Heading3"/>
        <w:autoSpaceDE w:val="0"/>
        <w:autoSpaceDN w:val="0"/>
        <w:adjustRightInd w:val="0"/>
      </w:pPr>
      <w:bookmarkStart w:id="104" w:name="_ToggleButtons_1"/>
      <w:bookmarkStart w:id="105" w:name="_Toc94856579"/>
      <w:bookmarkEnd w:id="104"/>
      <w:r>
        <w:lastRenderedPageBreak/>
        <w:t>Toggle</w:t>
      </w:r>
      <w:r w:rsidR="006831F7">
        <w:t xml:space="preserve"> B</w:t>
      </w:r>
      <w:r>
        <w:t>uttons</w:t>
      </w:r>
      <w:bookmarkEnd w:id="105"/>
    </w:p>
    <w:p w14:paraId="38B06A30"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62E67573" w14:textId="77777777" w:rsidR="003A235C" w:rsidRDefault="003A235C" w:rsidP="006B59B9">
      <w:pPr>
        <w:pStyle w:val="Heading3"/>
      </w:pPr>
      <w:bookmarkStart w:id="106" w:name="_Toc94856580"/>
      <w:r w:rsidRPr="00AB05AA">
        <w:t>Page</w:t>
      </w:r>
      <w:r w:rsidR="006831F7">
        <w:t xml:space="preserve"> B</w:t>
      </w:r>
      <w:r w:rsidRPr="00AB05AA">
        <w:t>uttons</w:t>
      </w:r>
      <w:bookmarkEnd w:id="106"/>
    </w:p>
    <w:p w14:paraId="3E349797" w14:textId="77777777" w:rsidR="00B76836" w:rsidRDefault="00B76836" w:rsidP="006B59B9">
      <w:pPr>
        <w:pStyle w:val="Heading4"/>
      </w:pPr>
      <w:bookmarkStart w:id="107" w:name="_PageButton_Dimensions"/>
      <w:bookmarkEnd w:id="107"/>
      <w:r>
        <w:t>Page</w:t>
      </w:r>
      <w:r w:rsidR="006831F7">
        <w:t xml:space="preserve"> B</w:t>
      </w:r>
      <w:r>
        <w:t xml:space="preserve">utton </w:t>
      </w:r>
      <w:r w:rsidR="006831F7">
        <w:t>Dimensions</w:t>
      </w:r>
    </w:p>
    <w:p w14:paraId="02A85B65"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0FC6D583" w14:textId="77777777" w:rsidR="00B76836" w:rsidRPr="00276771" w:rsidRDefault="00B76836" w:rsidP="006B59B9">
      <w:pPr>
        <w:pStyle w:val="Heading4"/>
      </w:pPr>
      <w:bookmarkStart w:id="108" w:name="_PageButton_Labels"/>
      <w:bookmarkEnd w:id="108"/>
      <w:r>
        <w:t>Page</w:t>
      </w:r>
      <w:r w:rsidR="006831F7">
        <w:t xml:space="preserve"> B</w:t>
      </w:r>
      <w:r>
        <w:t xml:space="preserve">utton </w:t>
      </w:r>
      <w:r w:rsidR="006831F7">
        <w:t>L</w:t>
      </w:r>
      <w:r>
        <w:t>abels</w:t>
      </w:r>
    </w:p>
    <w:p w14:paraId="59F9AF53"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5AC7DE7D" w14:textId="77777777" w:rsidR="00B76836" w:rsidRDefault="00B76836" w:rsidP="00B76836">
      <w:pPr>
        <w:pStyle w:val="Heading4"/>
      </w:pPr>
      <w:bookmarkStart w:id="109" w:name="_PageButton_Content"/>
      <w:bookmarkEnd w:id="109"/>
      <w:r>
        <w:t>Page</w:t>
      </w:r>
      <w:r w:rsidR="006831F7">
        <w:t xml:space="preserve"> B</w:t>
      </w:r>
      <w:r>
        <w:t>utton Content</w:t>
      </w:r>
    </w:p>
    <w:p w14:paraId="40AF4B5C"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1FEADC1E"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100B409F" w14:textId="77777777" w:rsidR="007E4064" w:rsidRDefault="007E4064" w:rsidP="007E4064">
      <w:pPr>
        <w:pStyle w:val="Heading3"/>
      </w:pPr>
      <w:bookmarkStart w:id="110" w:name="_ToggleButtons"/>
      <w:bookmarkStart w:id="111" w:name="_Values"/>
      <w:bookmarkStart w:id="112" w:name="_Progress_Bars"/>
      <w:bookmarkStart w:id="113" w:name="_Toc94856581"/>
      <w:bookmarkEnd w:id="110"/>
      <w:bookmarkEnd w:id="111"/>
      <w:bookmarkEnd w:id="112"/>
      <w:r>
        <w:t>Progress Bar</w:t>
      </w:r>
      <w:r w:rsidR="008162B8">
        <w:t>s</w:t>
      </w:r>
      <w:bookmarkEnd w:id="113"/>
    </w:p>
    <w:p w14:paraId="1ABABF7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094F4E49" w14:textId="77777777" w:rsidR="00844754" w:rsidRDefault="00762262" w:rsidP="006B59B9">
      <w:pPr>
        <w:pStyle w:val="Heading2"/>
      </w:pPr>
      <w:bookmarkStart w:id="114" w:name="_Toc473038455"/>
      <w:bookmarkStart w:id="115" w:name="_Toc473038456"/>
      <w:bookmarkStart w:id="116" w:name="_Toc473038463"/>
      <w:bookmarkStart w:id="117" w:name="_Toc473038464"/>
      <w:bookmarkStart w:id="118" w:name="_Toc473038778"/>
      <w:bookmarkStart w:id="119" w:name="_Toc473038782"/>
      <w:bookmarkStart w:id="120" w:name="_Toc473038783"/>
      <w:bookmarkStart w:id="121" w:name="_Toc473038785"/>
      <w:bookmarkStart w:id="122" w:name="_Toc473038787"/>
      <w:bookmarkStart w:id="123" w:name="_Toc473038788"/>
      <w:bookmarkStart w:id="124" w:name="_Toc473038789"/>
      <w:bookmarkStart w:id="125" w:name="_Toc473038790"/>
      <w:bookmarkStart w:id="126" w:name="_Toc473038791"/>
      <w:bookmarkStart w:id="127" w:name="_Toc473038793"/>
      <w:bookmarkStart w:id="128" w:name="_Toc473038796"/>
      <w:bookmarkStart w:id="129" w:name="_Toc473038798"/>
      <w:bookmarkStart w:id="130" w:name="_Toc473038799"/>
      <w:bookmarkStart w:id="131" w:name="_Toc473038800"/>
      <w:bookmarkStart w:id="132" w:name="_Toc473038804"/>
      <w:bookmarkStart w:id="133" w:name="_Toc473038808"/>
      <w:bookmarkStart w:id="134" w:name="_Toc473038810"/>
      <w:bookmarkStart w:id="135" w:name="_Toc473038814"/>
      <w:bookmarkStart w:id="136" w:name="_Toc473038815"/>
      <w:bookmarkStart w:id="137" w:name="_Toc94856582"/>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r>
        <w:t>Monitoring</w:t>
      </w:r>
      <w:bookmarkEnd w:id="137"/>
    </w:p>
    <w:p w14:paraId="427B0024" w14:textId="77777777" w:rsidR="003A235C" w:rsidRPr="008706C5" w:rsidRDefault="003A235C" w:rsidP="006B59B9">
      <w:pPr>
        <w:pStyle w:val="Heading3"/>
      </w:pPr>
      <w:bookmarkStart w:id="138" w:name="_Trending"/>
      <w:bookmarkStart w:id="139" w:name="_Toc94856583"/>
      <w:bookmarkEnd w:id="138"/>
      <w:r w:rsidRPr="008706C5">
        <w:t>Trending</w:t>
      </w:r>
      <w:bookmarkEnd w:id="139"/>
    </w:p>
    <w:p w14:paraId="03C132B5"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25C30420" w14:textId="77777777" w:rsidR="003A235C" w:rsidRDefault="003A235C" w:rsidP="00AA18B4">
      <w:pPr>
        <w:pStyle w:val="SLCUnorderedlist"/>
      </w:pPr>
      <w:r>
        <w:t>Make sure no redundant trending can be set on parameters.</w:t>
      </w:r>
    </w:p>
    <w:p w14:paraId="45820635"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2834FD24" w14:textId="77777777" w:rsidR="007D2C84" w:rsidRPr="008706C5" w:rsidRDefault="007D2C84" w:rsidP="006B59B9">
      <w:pPr>
        <w:pStyle w:val="Heading3"/>
      </w:pPr>
      <w:bookmarkStart w:id="140" w:name="_Alarming"/>
      <w:bookmarkStart w:id="141" w:name="_Toc94856584"/>
      <w:bookmarkEnd w:id="140"/>
      <w:r w:rsidRPr="008706C5">
        <w:t>Alarming</w:t>
      </w:r>
      <w:bookmarkEnd w:id="141"/>
    </w:p>
    <w:p w14:paraId="13E01869"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17152ED1" w14:textId="77777777" w:rsidR="007D2C84" w:rsidRDefault="007D2C84" w:rsidP="00AA18B4">
      <w:pPr>
        <w:pStyle w:val="SLCUnorderedlist"/>
      </w:pPr>
      <w:r>
        <w:t>Make sure no redundant alarms can be set on parameters.</w:t>
      </w:r>
    </w:p>
    <w:p w14:paraId="22B1C405" w14:textId="77777777" w:rsidR="007D2C84" w:rsidRDefault="007D2C84" w:rsidP="00AA18B4">
      <w:pPr>
        <w:pStyle w:val="SLCUnorderedlist"/>
      </w:pPr>
      <w:r>
        <w:t xml:space="preserve">If applicable, default values should be provided for the different severity levels. </w:t>
      </w:r>
    </w:p>
    <w:p w14:paraId="18B9C138" w14:textId="77777777" w:rsidR="007D2C84" w:rsidRDefault="007D2C84" w:rsidP="00AA18B4">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29364D2C" w14:textId="77777777" w:rsidR="00B00D25" w:rsidRDefault="003A235C" w:rsidP="006B59B9">
      <w:pPr>
        <w:pStyle w:val="Heading2"/>
      </w:pPr>
      <w:bookmarkStart w:id="142" w:name="_Toc94856585"/>
      <w:r>
        <w:lastRenderedPageBreak/>
        <w:t>Protocol</w:t>
      </w:r>
      <w:bookmarkEnd w:id="142"/>
    </w:p>
    <w:p w14:paraId="233B63EF" w14:textId="77777777" w:rsidR="000B6B49" w:rsidRDefault="000B6B49" w:rsidP="006B59B9">
      <w:pPr>
        <w:pStyle w:val="Heading3"/>
      </w:pPr>
      <w:bookmarkStart w:id="143" w:name="_API"/>
      <w:bookmarkStart w:id="144" w:name="_Toc94856586"/>
      <w:bookmarkEnd w:id="143"/>
      <w:r>
        <w:t>API</w:t>
      </w:r>
      <w:bookmarkEnd w:id="144"/>
    </w:p>
    <w:p w14:paraId="38757E39" w14:textId="77777777" w:rsidR="003841A3" w:rsidRDefault="00E57D5F" w:rsidP="006B59B9">
      <w:pPr>
        <w:pStyle w:val="Heading4"/>
      </w:pPr>
      <w:bookmarkStart w:id="145" w:name="_Vendor"/>
      <w:bookmarkEnd w:id="145"/>
      <w:r>
        <w:t>Device</w:t>
      </w:r>
      <w:r w:rsidR="00FF23EE">
        <w:t xml:space="preserve"> API</w:t>
      </w:r>
    </w:p>
    <w:p w14:paraId="0E78259B"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32475711" w14:textId="77777777" w:rsidR="003841A3" w:rsidRDefault="003841A3" w:rsidP="006B59B9">
      <w:pPr>
        <w:pStyle w:val="Heading4"/>
      </w:pPr>
      <w:bookmarkStart w:id="146" w:name="_DataMiner"/>
      <w:bookmarkEnd w:id="146"/>
      <w:r>
        <w:t>DataMiner</w:t>
      </w:r>
      <w:r w:rsidR="00FF23EE">
        <w:t xml:space="preserve"> API</w:t>
      </w:r>
    </w:p>
    <w:p w14:paraId="75E40402"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477AC2F4" w14:textId="77777777" w:rsidR="002F282C" w:rsidRDefault="002F282C" w:rsidP="006B59B9">
      <w:pPr>
        <w:pStyle w:val="Heading3"/>
      </w:pPr>
      <w:bookmarkStart w:id="147" w:name="_Communication"/>
      <w:bookmarkStart w:id="148" w:name="_Toc94856587"/>
      <w:bookmarkEnd w:id="147"/>
      <w:r>
        <w:t>Communication</w:t>
      </w:r>
      <w:bookmarkEnd w:id="148"/>
    </w:p>
    <w:p w14:paraId="4B95D8CA"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EAAA888" w14:textId="77777777" w:rsidR="008C6556" w:rsidRDefault="008C6556" w:rsidP="006B59B9">
      <w:pPr>
        <w:pStyle w:val="Heading3"/>
      </w:pPr>
      <w:bookmarkStart w:id="149" w:name="_Toc94856588"/>
      <w:r w:rsidRPr="006C357C">
        <w:t>Logic</w:t>
      </w:r>
      <w:bookmarkEnd w:id="149"/>
    </w:p>
    <w:p w14:paraId="04103982" w14:textId="77777777" w:rsidR="00D40955" w:rsidRPr="007F6EEE" w:rsidRDefault="00871EBA" w:rsidP="006B59B9">
      <w:pPr>
        <w:pStyle w:val="Heading4"/>
      </w:pPr>
      <w:bookmarkStart w:id="150" w:name="_Fragmenting_Operations"/>
      <w:bookmarkEnd w:id="150"/>
      <w:r>
        <w:t>Operation</w:t>
      </w:r>
      <w:r w:rsidR="007D1611">
        <w:t xml:space="preserve"> Duration</w:t>
      </w:r>
    </w:p>
    <w:p w14:paraId="7D7AEA5E"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0E5F101C"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F7E168D" w14:textId="77777777" w:rsidR="000111EA" w:rsidRPr="00A022D0" w:rsidRDefault="000111EA" w:rsidP="00AA18B4">
            <w:r w:rsidRPr="00A022D0">
              <w:rPr>
                <w:b/>
                <w:noProof/>
              </w:rPr>
              <w:t>Note</w:t>
            </w:r>
            <w:r w:rsidRPr="00A022D0">
              <w:rPr>
                <w:noProof/>
              </w:rPr>
              <w:t>:</w:t>
            </w:r>
          </w:p>
        </w:tc>
        <w:tc>
          <w:tcPr>
            <w:tcW w:w="8456" w:type="dxa"/>
          </w:tcPr>
          <w:p w14:paraId="5334098C"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6FF9CA40" w14:textId="77777777" w:rsidR="00871EBA" w:rsidRDefault="00871EBA" w:rsidP="006B59B9">
      <w:pPr>
        <w:pStyle w:val="Heading4"/>
      </w:pPr>
      <w:bookmarkStart w:id="151" w:name="_Operation_Execution_Delay"/>
      <w:bookmarkEnd w:id="151"/>
      <w:r>
        <w:t>Operation Execution Delay</w:t>
      </w:r>
    </w:p>
    <w:p w14:paraId="5CD0EF69"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567D7A37" w14:textId="77777777" w:rsidR="00081443" w:rsidRDefault="00D40955" w:rsidP="006B59B9">
      <w:pPr>
        <w:pStyle w:val="Heading4"/>
      </w:pPr>
      <w:bookmarkStart w:id="152" w:name="_Operation_Progress_Indication"/>
      <w:bookmarkStart w:id="153" w:name="_Value_Update_Verification"/>
      <w:bookmarkEnd w:id="152"/>
      <w:bookmarkEnd w:id="153"/>
      <w:r>
        <w:t xml:space="preserve">Value </w:t>
      </w:r>
      <w:r w:rsidR="00050E73">
        <w:t>Update Verification</w:t>
      </w:r>
    </w:p>
    <w:p w14:paraId="26C67F7A"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28152996" w14:textId="77777777" w:rsidR="00652AC1" w:rsidRDefault="00D16A02" w:rsidP="006B59B9">
      <w:pPr>
        <w:pStyle w:val="Heading4"/>
      </w:pPr>
      <w:bookmarkStart w:id="154" w:name="_Protocol_Threads"/>
      <w:bookmarkEnd w:id="154"/>
      <w:r>
        <w:t>Protocol Threads</w:t>
      </w:r>
    </w:p>
    <w:p w14:paraId="4EE93728"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63F5E74D" w14:textId="77777777" w:rsidR="00753963" w:rsidRDefault="00753963" w:rsidP="006B59B9">
      <w:pPr>
        <w:pStyle w:val="Heading3"/>
      </w:pPr>
      <w:bookmarkStart w:id="155" w:name="_Toc473038824"/>
      <w:bookmarkStart w:id="156" w:name="_Toc94856589"/>
      <w:bookmarkEnd w:id="155"/>
      <w:r>
        <w:t>Timers</w:t>
      </w:r>
      <w:bookmarkEnd w:id="156"/>
    </w:p>
    <w:p w14:paraId="6BB752C8" w14:textId="77777777" w:rsidR="007F2741" w:rsidRDefault="007F2741" w:rsidP="006B59B9">
      <w:pPr>
        <w:pStyle w:val="Heading4"/>
      </w:pPr>
      <w:bookmarkStart w:id="157" w:name="_Number_of_Timers"/>
      <w:bookmarkEnd w:id="157"/>
      <w:r>
        <w:t>Number of Timers</w:t>
      </w:r>
    </w:p>
    <w:p w14:paraId="72EFAC61"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6FB4EA77" w14:textId="77777777" w:rsidR="007F2741" w:rsidRDefault="002B78AB" w:rsidP="006B59B9">
      <w:pPr>
        <w:pStyle w:val="Heading4"/>
      </w:pPr>
      <w:bookmarkStart w:id="158" w:name="_Timer_Speeds"/>
      <w:bookmarkStart w:id="159" w:name="_Default_Timer_Speeds"/>
      <w:bookmarkEnd w:id="158"/>
      <w:bookmarkEnd w:id="159"/>
      <w:r>
        <w:lastRenderedPageBreak/>
        <w:t xml:space="preserve">Default </w:t>
      </w:r>
      <w:r w:rsidR="007F2741">
        <w:t>Timer Speeds</w:t>
      </w:r>
    </w:p>
    <w:p w14:paraId="0A93C05C"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614736E7"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04121F94"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46521435" w14:textId="77777777" w:rsidR="00656CA8" w:rsidRDefault="000B6B49" w:rsidP="00AA18B4">
      <w:pPr>
        <w:pStyle w:val="SLCOrderedlist"/>
      </w:pPr>
      <w:r>
        <w:t>S</w:t>
      </w:r>
      <w:r w:rsidRPr="0042126A">
        <w:t>tatic data: 1 hour</w:t>
      </w:r>
      <w:r w:rsidR="00BE0CC4">
        <w:t>.</w:t>
      </w:r>
    </w:p>
    <w:p w14:paraId="55DE0BDF" w14:textId="77777777" w:rsidR="00656CA8" w:rsidRDefault="00656CA8" w:rsidP="00AA18B4">
      <w:pPr>
        <w:pStyle w:val="SLCOrderedlist"/>
      </w:pPr>
      <w:r>
        <w:t>Each timer must have a default interval of 75 (ms).</w:t>
      </w:r>
    </w:p>
    <w:p w14:paraId="427A42F4" w14:textId="77777777" w:rsidR="002B78AB" w:rsidRDefault="002B78AB" w:rsidP="006B59B9">
      <w:pPr>
        <w:pStyle w:val="Heading4"/>
      </w:pPr>
      <w:bookmarkStart w:id="160" w:name="_Timer_Speed_Restrictions"/>
      <w:bookmarkEnd w:id="160"/>
      <w:r>
        <w:t>Timer Speed Restrictions</w:t>
      </w:r>
    </w:p>
    <w:p w14:paraId="6767556B"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0244CE5B" w14:textId="77777777" w:rsidR="00DD79DD" w:rsidRDefault="00DD79DD" w:rsidP="00AA18B4">
      <w:pPr>
        <w:pStyle w:val="SLCUnorderedlist"/>
      </w:pPr>
      <w:r>
        <w:t>The set timer time must not exceed 24 days.</w:t>
      </w:r>
    </w:p>
    <w:p w14:paraId="24AD1C6D" w14:textId="77777777" w:rsidR="00486310" w:rsidRDefault="00010CCF" w:rsidP="006B59B9">
      <w:pPr>
        <w:pStyle w:val="Heading4"/>
      </w:pPr>
      <w:bookmarkStart w:id="161" w:name="_Starting/Stopping_Timers"/>
      <w:bookmarkEnd w:id="161"/>
      <w:r>
        <w:t>Starting/Stopping Timers</w:t>
      </w:r>
    </w:p>
    <w:p w14:paraId="20285140"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45C1D1F3" w14:textId="77777777" w:rsidR="000342A2" w:rsidRDefault="000342A2" w:rsidP="000342A2">
      <w:pPr>
        <w:pStyle w:val="Heading4"/>
      </w:pPr>
      <w:bookmarkStart w:id="162" w:name="_Timer_Content"/>
      <w:bookmarkEnd w:id="162"/>
      <w:r>
        <w:t>Timer Content</w:t>
      </w:r>
    </w:p>
    <w:p w14:paraId="37A03EFB"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199CE5A6" w14:textId="77777777" w:rsidR="00680F53" w:rsidRDefault="00680F53" w:rsidP="006B59B9">
      <w:pPr>
        <w:pStyle w:val="Heading3"/>
      </w:pPr>
      <w:bookmarkStart w:id="163" w:name="_Toc94856590"/>
      <w:r>
        <w:t>DVE</w:t>
      </w:r>
      <w:bookmarkEnd w:id="163"/>
    </w:p>
    <w:p w14:paraId="3322C934" w14:textId="77777777" w:rsidR="003A1F07" w:rsidRDefault="003A1F07" w:rsidP="006B59B9">
      <w:pPr>
        <w:pStyle w:val="Heading4"/>
      </w:pPr>
      <w:bookmarkStart w:id="164" w:name="_DVE_Names"/>
      <w:bookmarkEnd w:id="164"/>
      <w:r>
        <w:t>DVE Names</w:t>
      </w:r>
    </w:p>
    <w:p w14:paraId="588D96B2" w14:textId="77777777" w:rsidR="00922BD8" w:rsidRDefault="00680F53" w:rsidP="00AA18B4">
      <w:pPr>
        <w:pStyle w:val="SLCUnorderedlist"/>
      </w:pPr>
      <w:r>
        <w:t>The name of a DVE protocol should be constructed as follows: Mother Protocol Name – Product Name.</w:t>
      </w:r>
    </w:p>
    <w:p w14:paraId="4ADB1D74" w14:textId="77777777" w:rsidR="003A1F07" w:rsidRDefault="003A1F07" w:rsidP="006B59B9">
      <w:pPr>
        <w:pStyle w:val="Heading4"/>
      </w:pPr>
      <w:bookmarkStart w:id="165" w:name="_DVE_Export_Rules"/>
      <w:bookmarkEnd w:id="165"/>
      <w:r>
        <w:t>DVE Export Rules</w:t>
      </w:r>
    </w:p>
    <w:p w14:paraId="5305CF78"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20F510C1" w14:textId="77777777" w:rsidR="003A1F07" w:rsidRDefault="003A1F07" w:rsidP="006B59B9">
      <w:pPr>
        <w:pStyle w:val="Heading4"/>
      </w:pPr>
      <w:bookmarkStart w:id="166" w:name="_DVE_Child_Element"/>
      <w:bookmarkEnd w:id="166"/>
      <w:r>
        <w:t>DVE Chil</w:t>
      </w:r>
      <w:r w:rsidR="00E04D54">
        <w:t>d</w:t>
      </w:r>
      <w:r>
        <w:t xml:space="preserve"> Element De</w:t>
      </w:r>
      <w:r w:rsidR="00E04D54">
        <w:t>letion</w:t>
      </w:r>
    </w:p>
    <w:p w14:paraId="74906DA3"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63CB08E3" w14:textId="77777777" w:rsidR="00680F53" w:rsidRDefault="00680F53" w:rsidP="006B59B9">
      <w:pPr>
        <w:pStyle w:val="Heading3"/>
      </w:pPr>
      <w:bookmarkStart w:id="167" w:name="_Toc94856591"/>
      <w:r>
        <w:lastRenderedPageBreak/>
        <w:t>Tables</w:t>
      </w:r>
      <w:bookmarkEnd w:id="167"/>
    </w:p>
    <w:p w14:paraId="7F20E446" w14:textId="77777777" w:rsidR="007113EF" w:rsidRDefault="00A4157C" w:rsidP="006B59B9">
      <w:pPr>
        <w:pStyle w:val="Heading4"/>
      </w:pPr>
      <w:bookmarkStart w:id="168" w:name="_Primary_Keys"/>
      <w:bookmarkEnd w:id="168"/>
      <w:r>
        <w:t>P</w:t>
      </w:r>
      <w:r w:rsidR="007113EF">
        <w:t xml:space="preserve">rimary </w:t>
      </w:r>
      <w:r>
        <w:t>K</w:t>
      </w:r>
      <w:r w:rsidR="007113EF">
        <w:t>eys</w:t>
      </w:r>
    </w:p>
    <w:p w14:paraId="2BE23C47" w14:textId="77777777" w:rsidR="009C722D" w:rsidRDefault="00613E11" w:rsidP="009B6440">
      <w:pPr>
        <w:pStyle w:val="SLCUnorderedlist"/>
        <w:keepNext/>
        <w:ind w:left="288" w:hanging="288"/>
      </w:pPr>
      <w:bookmarkStart w:id="169" w:name="_Primary_Key_Column"/>
      <w:bookmarkEnd w:id="169"/>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212F4A89" w14:textId="77777777" w:rsidR="003A1F07" w:rsidRDefault="009C722D" w:rsidP="00AA18B4">
      <w:pPr>
        <w:pStyle w:val="SLCUnorderedlist"/>
      </w:pPr>
      <w:bookmarkStart w:id="170" w:name="_Primary_Key_Value"/>
      <w:bookmarkEnd w:id="170"/>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2E4B1BF9"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127CEDC3"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5DB9FE32" w14:textId="77777777" w:rsidR="007113EF" w:rsidRDefault="004C7C26" w:rsidP="006B59B9">
      <w:pPr>
        <w:pStyle w:val="Heading4"/>
      </w:pPr>
      <w:bookmarkStart w:id="171" w:name="_Display_Keys"/>
      <w:bookmarkEnd w:id="171"/>
      <w:r>
        <w:t>Display Keys</w:t>
      </w:r>
    </w:p>
    <w:p w14:paraId="4359B262" w14:textId="77777777" w:rsidR="00613E11" w:rsidRDefault="007113EF" w:rsidP="00AA18B4">
      <w:pPr>
        <w:pStyle w:val="SLCUnorderedlist"/>
      </w:pPr>
      <w:bookmarkStart w:id="172" w:name="_Display_Key_Column"/>
      <w:bookmarkEnd w:id="172"/>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631D3ADB" w14:textId="77777777" w:rsidR="00613E11" w:rsidRDefault="00613E11" w:rsidP="00AA18B4">
      <w:pPr>
        <w:pStyle w:val="SLCUnorderedlist"/>
      </w:pPr>
      <w:bookmarkStart w:id="173" w:name="_Display_Key_Definition"/>
      <w:bookmarkEnd w:id="173"/>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7367DAEB"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724650C5" w14:textId="77777777" w:rsidR="00135A6E" w:rsidRDefault="00E24C47" w:rsidP="006B59B9">
      <w:pPr>
        <w:pStyle w:val="Heading4"/>
      </w:pPr>
      <w:bookmarkStart w:id="174" w:name="_Key_Column_Description"/>
      <w:bookmarkEnd w:id="174"/>
      <w:r>
        <w:t>Key</w:t>
      </w:r>
      <w:r w:rsidR="00135A6E">
        <w:t xml:space="preserve"> Column </w:t>
      </w:r>
      <w:r w:rsidR="00AC0FEE">
        <w:t>Description</w:t>
      </w:r>
    </w:p>
    <w:p w14:paraId="0E9588E2"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19B10E8F" w14:textId="77777777" w:rsidR="007113EF" w:rsidRDefault="007113EF" w:rsidP="006B59B9">
      <w:pPr>
        <w:pStyle w:val="Heading4"/>
      </w:pPr>
      <w:bookmarkStart w:id="175" w:name="_Data_Handling"/>
      <w:bookmarkEnd w:id="175"/>
      <w:r>
        <w:t>Data Handling</w:t>
      </w:r>
    </w:p>
    <w:p w14:paraId="3888503A"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607A9776"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03ECE0D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5A117444" w14:textId="77777777" w:rsidR="00765B49" w:rsidRPr="00A022D0" w:rsidRDefault="00765B49" w:rsidP="00D21301">
            <w:pPr>
              <w:spacing w:after="160"/>
            </w:pPr>
            <w:r w:rsidRPr="00A022D0">
              <w:rPr>
                <w:b/>
                <w:noProof/>
              </w:rPr>
              <w:t>Note</w:t>
            </w:r>
            <w:r w:rsidRPr="00A022D0">
              <w:rPr>
                <w:noProof/>
              </w:rPr>
              <w:t>:</w:t>
            </w:r>
          </w:p>
        </w:tc>
        <w:tc>
          <w:tcPr>
            <w:tcW w:w="8335" w:type="dxa"/>
          </w:tcPr>
          <w:p w14:paraId="6AA62BD8"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3179D2F3" w14:textId="77777777" w:rsidR="00476A15" w:rsidRPr="004D7B32" w:rsidRDefault="00DE35C4" w:rsidP="00AA18B4">
      <w:pPr>
        <w:pStyle w:val="ListParagraph"/>
        <w:spacing w:before="160"/>
        <w:ind w:left="284"/>
        <w:rPr>
          <w:rStyle w:val="SLCBold"/>
        </w:rPr>
      </w:pPr>
      <w:bookmarkStart w:id="176" w:name="_Hlk32919469"/>
      <w:r w:rsidRPr="004D7B32">
        <w:rPr>
          <w:rStyle w:val="SLCBold"/>
        </w:rPr>
        <w:t>Previous data comparison</w:t>
      </w:r>
    </w:p>
    <w:p w14:paraId="299E7504"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3EFBF1E5"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627BB70E" w14:textId="77777777" w:rsidR="00680F53" w:rsidRPr="00E558AA" w:rsidRDefault="00680F53" w:rsidP="004A3E68">
      <w:pPr>
        <w:pStyle w:val="SLCUnorderedlist"/>
        <w:numPr>
          <w:ilvl w:val="1"/>
          <w:numId w:val="13"/>
        </w:numPr>
        <w:rPr>
          <w:rFonts w:ascii="Calibri" w:hAnsi="Calibri" w:cs="Times New Roman"/>
        </w:rPr>
      </w:pPr>
      <w:bookmarkStart w:id="177" w:name="_Hlk32919492"/>
      <w:bookmarkEnd w:id="176"/>
      <w:r>
        <w:t xml:space="preserve">Add a PageButton </w:t>
      </w:r>
      <w:r w:rsidRPr="00F47701">
        <w:t>“[Table Name] Config</w:t>
      </w:r>
      <w:r>
        <w:t>…” above the table that contains:</w:t>
      </w:r>
    </w:p>
    <w:p w14:paraId="3F2A7E42"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5C3A9293"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4E16011F" w14:textId="77777777" w:rsidR="00680F53" w:rsidRDefault="00680F53" w:rsidP="004A3E68">
      <w:pPr>
        <w:pStyle w:val="SLCUnorderedlist"/>
        <w:numPr>
          <w:ilvl w:val="2"/>
          <w:numId w:val="13"/>
        </w:numPr>
      </w:pPr>
      <w:r>
        <w:t>Table:</w:t>
      </w:r>
    </w:p>
    <w:p w14:paraId="3D35D56F"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5549CEA0" w14:textId="77777777" w:rsidR="00DE35C4" w:rsidRPr="004D7B32" w:rsidRDefault="00DE35C4" w:rsidP="00AA18B4">
      <w:pPr>
        <w:ind w:left="284"/>
        <w:rPr>
          <w:rStyle w:val="SLCBold"/>
        </w:rPr>
      </w:pPr>
      <w:bookmarkStart w:id="178" w:name="_Hlk32919484"/>
      <w:bookmarkEnd w:id="177"/>
      <w:r w:rsidRPr="004D7B32">
        <w:rPr>
          <w:rStyle w:val="SLCBold"/>
        </w:rPr>
        <w:t>Infinite</w:t>
      </w:r>
      <w:r w:rsidR="00266B2B" w:rsidRPr="004D7B32">
        <w:rPr>
          <w:rStyle w:val="SLCBold"/>
        </w:rPr>
        <w:t>ly</w:t>
      </w:r>
      <w:r w:rsidRPr="004D7B32">
        <w:rPr>
          <w:rStyle w:val="SLCBold"/>
        </w:rPr>
        <w:t xml:space="preserve"> growing amount of data</w:t>
      </w:r>
    </w:p>
    <w:p w14:paraId="0B88BF06"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1814F611" w14:textId="77777777" w:rsidR="00680F53" w:rsidRDefault="00680F53" w:rsidP="00AA18B4">
      <w:pPr>
        <w:spacing w:line="240" w:lineRule="auto"/>
        <w:ind w:left="284"/>
        <w:jc w:val="left"/>
      </w:pPr>
      <w:r>
        <w:t>Implementation based on maximum number of rows and/or maximum time to keep:</w:t>
      </w:r>
    </w:p>
    <w:p w14:paraId="77309615" w14:textId="77777777" w:rsidR="00680F53" w:rsidRDefault="00680F53" w:rsidP="004A3E68">
      <w:pPr>
        <w:pStyle w:val="SLCUnorderedlist"/>
        <w:numPr>
          <w:ilvl w:val="1"/>
          <w:numId w:val="13"/>
        </w:numPr>
      </w:pPr>
      <w:bookmarkStart w:id="179" w:name="_Hlk32919504"/>
      <w:bookmarkEnd w:id="178"/>
      <w:r>
        <w:t xml:space="preserve">Add a PageButton “[Table Name] Config…” </w:t>
      </w:r>
      <w:r w:rsidR="00090195">
        <w:t>above</w:t>
      </w:r>
      <w:r>
        <w:t xml:space="preserve"> the table </w:t>
      </w:r>
      <w:r w:rsidR="00090195">
        <w:t>that contains</w:t>
      </w:r>
      <w:r>
        <w:t>:</w:t>
      </w:r>
    </w:p>
    <w:p w14:paraId="1DFA8E67" w14:textId="77777777" w:rsidR="00680F53" w:rsidRDefault="00680F53" w:rsidP="004A3E68">
      <w:pPr>
        <w:pStyle w:val="SLCUnorderedlist"/>
        <w:numPr>
          <w:ilvl w:val="2"/>
          <w:numId w:val="13"/>
        </w:numPr>
      </w:pPr>
      <w:r>
        <w:t>A toggle button “Max Table Size” (On/Off, default: On)</w:t>
      </w:r>
    </w:p>
    <w:p w14:paraId="3035D91D" w14:textId="77777777" w:rsidR="00680F53" w:rsidRDefault="00680F53" w:rsidP="004A3E68">
      <w:pPr>
        <w:pStyle w:val="SLCUnorderedlist"/>
        <w:numPr>
          <w:ilvl w:val="2"/>
          <w:numId w:val="13"/>
        </w:numPr>
      </w:pPr>
      <w:r>
        <w:t>A parameter to define the maximum allowed number of rows. (Provide a well-chosen default value).</w:t>
      </w:r>
    </w:p>
    <w:p w14:paraId="1CD70341"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42DE257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9"/>
          <w:p w14:paraId="7FA4A6A8" w14:textId="77777777" w:rsidR="000E60F1" w:rsidRPr="00A022D0" w:rsidRDefault="000E60F1" w:rsidP="00D21301">
            <w:pPr>
              <w:spacing w:after="160"/>
            </w:pPr>
            <w:r w:rsidRPr="00A022D0">
              <w:rPr>
                <w:b/>
                <w:noProof/>
              </w:rPr>
              <w:t>Note</w:t>
            </w:r>
            <w:r w:rsidRPr="00A022D0">
              <w:rPr>
                <w:noProof/>
              </w:rPr>
              <w:t>:</w:t>
            </w:r>
          </w:p>
        </w:tc>
        <w:tc>
          <w:tcPr>
            <w:tcW w:w="6811" w:type="dxa"/>
          </w:tcPr>
          <w:p w14:paraId="6A9A7743"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5F506E85" w14:textId="77777777" w:rsidR="00046A32" w:rsidRDefault="00046A32" w:rsidP="00046A32">
      <w:pPr>
        <w:spacing w:before="160"/>
        <w:ind w:left="288"/>
        <w:rPr>
          <w:rStyle w:val="SLCBold"/>
        </w:rPr>
      </w:pPr>
      <w:bookmarkStart w:id="180" w:name="_Integrity_Constraints"/>
      <w:bookmarkEnd w:id="180"/>
      <w:r>
        <w:rPr>
          <w:rStyle w:val="SLCBold"/>
        </w:rPr>
        <w:t>Performance of inter-process calls</w:t>
      </w:r>
    </w:p>
    <w:p w14:paraId="2BACBCCF" w14:textId="77777777" w:rsidR="00046A32" w:rsidRDefault="00046A32" w:rsidP="00046A32">
      <w:pPr>
        <w:pStyle w:val="SLCBodytext"/>
        <w:ind w:left="284"/>
      </w:pPr>
      <w:r>
        <w:t xml:space="preserve">FillArray or SetColumn calls should try to stay below 25 000 cells in 1 set. </w:t>
      </w:r>
    </w:p>
    <w:p w14:paraId="1CD41889" w14:textId="77777777" w:rsidR="00046A32" w:rsidRDefault="00046A32" w:rsidP="00046A32">
      <w:pPr>
        <w:pStyle w:val="SLCBodytext"/>
        <w:ind w:left="284"/>
      </w:pPr>
      <w:r>
        <w:t>As a rule of thumb, for tables with 20 to 25 columns, avoid setting more than 1000 rows at a time. If your table is larger, split this up into multiple sets per 1000 rows to improve performance.</w:t>
      </w:r>
    </w:p>
    <w:p w14:paraId="0FBDF040" w14:textId="77777777" w:rsidR="00046A32" w:rsidRDefault="00046A32" w:rsidP="00046A32">
      <w:pPr>
        <w:pStyle w:val="SLCBodytext"/>
        <w:ind w:left="284"/>
      </w:pPr>
      <w:r>
        <w:t>Note that this is a general guideline that has exceptions depending on your situation. For example, if the content of a cell is very large (such as 20 mb strings), your code will perform better if you add more separation in the calls than stated above.</w:t>
      </w:r>
    </w:p>
    <w:p w14:paraId="04B68EBC" w14:textId="77777777" w:rsidR="00EE73EC" w:rsidRDefault="00993D61" w:rsidP="006B59B9">
      <w:pPr>
        <w:pStyle w:val="Heading4"/>
      </w:pPr>
      <w:r>
        <w:t>Integrity Constraints</w:t>
      </w:r>
    </w:p>
    <w:p w14:paraId="6A8E80B6"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77ECABB8" w14:textId="77777777" w:rsidR="00733E23" w:rsidRDefault="00733E23" w:rsidP="006B59B9">
      <w:pPr>
        <w:pStyle w:val="Heading4"/>
      </w:pPr>
      <w:bookmarkStart w:id="181" w:name="_Preserve_State_Option"/>
      <w:bookmarkEnd w:id="181"/>
      <w:r>
        <w:t>Preserve State Option</w:t>
      </w:r>
    </w:p>
    <w:p w14:paraId="4D84975F" w14:textId="77777777" w:rsidR="00680F53" w:rsidRDefault="00680F53" w:rsidP="00AA18B4">
      <w:pPr>
        <w:pStyle w:val="SLCUnorderedlist"/>
      </w:pPr>
      <w:r>
        <w:t>The use of the “preserve state” option on table columns should be avoided, as this option requires significantly more processing.</w:t>
      </w:r>
    </w:p>
    <w:p w14:paraId="72AFF625" w14:textId="77777777" w:rsidR="00680F53" w:rsidRDefault="00680F53" w:rsidP="006B59B9">
      <w:pPr>
        <w:pStyle w:val="Heading3"/>
      </w:pPr>
      <w:bookmarkStart w:id="182" w:name="_Toc94856592"/>
      <w:r>
        <w:lastRenderedPageBreak/>
        <w:t>Parameters</w:t>
      </w:r>
      <w:bookmarkEnd w:id="182"/>
    </w:p>
    <w:p w14:paraId="6382D317" w14:textId="77777777" w:rsidR="004548AF" w:rsidRDefault="004548AF" w:rsidP="006B59B9">
      <w:pPr>
        <w:pStyle w:val="Heading4"/>
      </w:pPr>
      <w:bookmarkStart w:id="183" w:name="_Saving_Parameters"/>
      <w:bookmarkEnd w:id="183"/>
      <w:r>
        <w:t>Saving Parameters</w:t>
      </w:r>
    </w:p>
    <w:p w14:paraId="2CE8F7B1"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00730F15" w14:textId="77777777" w:rsidR="006D491C" w:rsidRDefault="006D491C" w:rsidP="006B59B9">
      <w:pPr>
        <w:pStyle w:val="Heading4"/>
      </w:pPr>
      <w:bookmarkStart w:id="184" w:name="_Loading_Parameters_in"/>
      <w:bookmarkEnd w:id="184"/>
      <w:r>
        <w:t>Loading Parameters in SLElement</w:t>
      </w:r>
    </w:p>
    <w:p w14:paraId="59163A92"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5" w:name="_Parameter_Unit_of"/>
      <w:bookmarkStart w:id="186" w:name="_Parameter_Value_Range"/>
      <w:bookmarkStart w:id="187" w:name="_Parameters_Holding_Timestamps"/>
      <w:bookmarkStart w:id="188" w:name="_Exceptional_States"/>
      <w:bookmarkStart w:id="189" w:name="_Parameter_Tooltip"/>
      <w:bookmarkEnd w:id="185"/>
      <w:bookmarkEnd w:id="186"/>
      <w:bookmarkEnd w:id="187"/>
      <w:bookmarkEnd w:id="188"/>
      <w:bookmarkEnd w:id="189"/>
    </w:p>
    <w:p w14:paraId="44D1D7BE" w14:textId="77777777" w:rsidR="00BF137A" w:rsidRDefault="00F80E71" w:rsidP="006B59B9">
      <w:pPr>
        <w:pStyle w:val="Heading3"/>
      </w:pPr>
      <w:bookmarkStart w:id="190" w:name="_Toc94856593"/>
      <w:r>
        <w:t>QA</w:t>
      </w:r>
      <w:r w:rsidR="00FA0E5C">
        <w:t>ctions</w:t>
      </w:r>
      <w:bookmarkEnd w:id="190"/>
    </w:p>
    <w:p w14:paraId="414E7E1F" w14:textId="77777777" w:rsidR="002B1A70" w:rsidRDefault="00207BAF" w:rsidP="006B59B9">
      <w:pPr>
        <w:pStyle w:val="Heading4"/>
      </w:pPr>
      <w:bookmarkStart w:id="191" w:name="_Functionality"/>
      <w:bookmarkEnd w:id="191"/>
      <w:r>
        <w:t>Functionality</w:t>
      </w:r>
    </w:p>
    <w:p w14:paraId="7B494CE4" w14:textId="77777777" w:rsidR="00350B7E" w:rsidRDefault="00350B7E" w:rsidP="00AA18B4">
      <w:pPr>
        <w:pStyle w:val="SLCUnorderedlist"/>
      </w:pPr>
      <w:bookmarkStart w:id="192" w:name="_Toc473038841"/>
      <w:bookmarkEnd w:id="192"/>
      <w:r>
        <w:t xml:space="preserve">QActions should only be used when no other protocol constructs are available to implement the desired functionality. </w:t>
      </w:r>
    </w:p>
    <w:p w14:paraId="4617BAAB" w14:textId="77777777" w:rsidR="00207BAF" w:rsidRDefault="00207BAF" w:rsidP="006B59B9">
      <w:pPr>
        <w:pStyle w:val="Heading4"/>
      </w:pPr>
      <w:bookmarkStart w:id="193" w:name="_Maintainability"/>
      <w:bookmarkEnd w:id="193"/>
      <w:r>
        <w:t>Maintainability</w:t>
      </w:r>
    </w:p>
    <w:p w14:paraId="17610512"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6A51B45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000C39F1" w14:textId="77777777" w:rsidR="00815905" w:rsidRPr="00A022D0" w:rsidRDefault="00815905" w:rsidP="005F619A">
            <w:pPr>
              <w:spacing w:after="160"/>
            </w:pPr>
            <w:r w:rsidRPr="00A022D0">
              <w:rPr>
                <w:b/>
                <w:noProof/>
              </w:rPr>
              <w:t>Note</w:t>
            </w:r>
            <w:r w:rsidRPr="00A022D0">
              <w:rPr>
                <w:noProof/>
              </w:rPr>
              <w:t>:</w:t>
            </w:r>
          </w:p>
        </w:tc>
        <w:tc>
          <w:tcPr>
            <w:tcW w:w="8335" w:type="dxa"/>
          </w:tcPr>
          <w:p w14:paraId="70178114"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0BFD4C0"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5B818C8F" w14:textId="77777777" w:rsidR="003F7E39" w:rsidRDefault="003F7E39" w:rsidP="007714E0">
      <w:pPr>
        <w:pStyle w:val="ListParagraph"/>
        <w:autoSpaceDE w:val="0"/>
        <w:autoSpaceDN w:val="0"/>
        <w:adjustRightInd w:val="0"/>
        <w:spacing w:after="0" w:line="240" w:lineRule="auto"/>
        <w:jc w:val="left"/>
      </w:pPr>
    </w:p>
    <w:p w14:paraId="13FA20F2" w14:textId="77777777" w:rsidR="00207BAF" w:rsidRDefault="00207BAF" w:rsidP="006B59B9">
      <w:pPr>
        <w:pStyle w:val="Heading4"/>
      </w:pPr>
      <w:bookmarkStart w:id="194" w:name="_Robustness"/>
      <w:bookmarkEnd w:id="194"/>
      <w:r>
        <w:t>Robustness</w:t>
      </w:r>
    </w:p>
    <w:p w14:paraId="7DCE92F7"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78E910A1" w14:textId="77777777" w:rsidR="00207BAF" w:rsidRDefault="00207BAF" w:rsidP="006B59B9">
      <w:pPr>
        <w:pStyle w:val="Heading4"/>
      </w:pPr>
      <w:bookmarkStart w:id="195" w:name="_Conditional_Execution"/>
      <w:bookmarkEnd w:id="195"/>
      <w:r>
        <w:t>Conditional Execution</w:t>
      </w:r>
    </w:p>
    <w:p w14:paraId="202FD6EB"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6654B489" w14:textId="77777777" w:rsidR="00207BAF" w:rsidRPr="003401BA" w:rsidRDefault="00207BAF" w:rsidP="006B59B9">
      <w:pPr>
        <w:pStyle w:val="Heading4"/>
      </w:pPr>
      <w:bookmarkStart w:id="196" w:name="_Localization"/>
      <w:bookmarkEnd w:id="196"/>
      <w:r>
        <w:t>Localization</w:t>
      </w:r>
    </w:p>
    <w:p w14:paraId="5A9ECA54"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18C4DB33"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w:t>
      </w:r>
      <w:r w:rsidR="00020397">
        <w:lastRenderedPageBreak/>
        <w:t>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5319EF78"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18A9ED8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2504B46C" w14:textId="77777777" w:rsidR="00815905" w:rsidRPr="00A022D0" w:rsidRDefault="00815905" w:rsidP="005F619A">
            <w:pPr>
              <w:spacing w:after="160"/>
            </w:pPr>
            <w:r w:rsidRPr="00A022D0">
              <w:rPr>
                <w:b/>
                <w:noProof/>
              </w:rPr>
              <w:t>Note</w:t>
            </w:r>
            <w:r w:rsidRPr="00A022D0">
              <w:rPr>
                <w:noProof/>
              </w:rPr>
              <w:t>:</w:t>
            </w:r>
          </w:p>
        </w:tc>
        <w:tc>
          <w:tcPr>
            <w:tcW w:w="8687" w:type="dxa"/>
          </w:tcPr>
          <w:p w14:paraId="408A674E"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4A0A5E36" w14:textId="77777777" w:rsidR="009D464F" w:rsidRPr="006B59B9" w:rsidRDefault="001A3412" w:rsidP="006B59B9">
      <w:pPr>
        <w:pStyle w:val="Heading4"/>
        <w:rPr>
          <w:rStyle w:val="Heading3Char"/>
        </w:rPr>
      </w:pPr>
      <w:bookmarkStart w:id="197" w:name="_Inter-Process_Communication"/>
      <w:bookmarkEnd w:id="197"/>
      <w:r>
        <w:t>Inter-</w:t>
      </w:r>
      <w:r w:rsidR="00EF65B1">
        <w:t>P</w:t>
      </w:r>
      <w:r>
        <w:t>rocess Communication</w:t>
      </w:r>
    </w:p>
    <w:p w14:paraId="0ACD155D"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78B938CB"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74C4C3CC"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3B985349"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5DBFD9D4"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241490B4" w14:textId="77777777" w:rsidR="00BA16B0" w:rsidRDefault="00BA16B0" w:rsidP="00AA18B4">
      <w:pPr>
        <w:pStyle w:val="SLCUnorderedlist"/>
      </w:pPr>
      <w:r>
        <w:t>Protocol calls inside a loop should be avoided as much as possible.</w:t>
      </w:r>
    </w:p>
    <w:p w14:paraId="44001871"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52B672BA" w14:textId="77777777" w:rsidR="000B08F1" w:rsidRDefault="000B08F1" w:rsidP="00AA18B4">
      <w:pPr>
        <w:pStyle w:val="SLCUnorderedlist"/>
      </w:pPr>
      <w:r>
        <w:t>In case a wrapper method is available for a NotifyProtocol call, the use of the wrapper method is favored.</w:t>
      </w:r>
    </w:p>
    <w:p w14:paraId="3C5C34F1"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3867E68E"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0504A9BC"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001C71A6"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1EF0441A" w14:textId="77777777" w:rsidR="008065F6" w:rsidRPr="00A022D0" w:rsidRDefault="008065F6" w:rsidP="00D21301">
            <w:pPr>
              <w:spacing w:after="160"/>
            </w:pPr>
            <w:r w:rsidRPr="00A022D0">
              <w:rPr>
                <w:b/>
                <w:noProof/>
              </w:rPr>
              <w:lastRenderedPageBreak/>
              <w:t>Note</w:t>
            </w:r>
            <w:r w:rsidRPr="00A022D0">
              <w:rPr>
                <w:noProof/>
              </w:rPr>
              <w:t>:</w:t>
            </w:r>
          </w:p>
        </w:tc>
        <w:tc>
          <w:tcPr>
            <w:tcW w:w="8647" w:type="dxa"/>
          </w:tcPr>
          <w:p w14:paraId="027152C5"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50810151"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E40A307" w14:textId="77777777" w:rsidR="00AC5878" w:rsidRPr="007C6B77" w:rsidRDefault="00AC5878" w:rsidP="008C7DAA">
      <w:pPr>
        <w:pStyle w:val="SLCBodytext"/>
      </w:pPr>
    </w:p>
    <w:p w14:paraId="70BB2672" w14:textId="77777777" w:rsidR="009D668E" w:rsidRDefault="009D668E" w:rsidP="006B59B9">
      <w:pPr>
        <w:pStyle w:val="Heading4"/>
      </w:pPr>
      <w:bookmarkStart w:id="198" w:name="_Exception_Handling"/>
      <w:bookmarkEnd w:id="198"/>
      <w:r>
        <w:t>Exception Handling</w:t>
      </w:r>
    </w:p>
    <w:p w14:paraId="56BEE903"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74FDECD5"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330F573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4C7391ED" w14:textId="77777777" w:rsidR="008065F6" w:rsidRPr="00A022D0" w:rsidRDefault="008065F6" w:rsidP="00D21301">
            <w:pPr>
              <w:spacing w:after="160"/>
            </w:pPr>
            <w:r w:rsidRPr="00A022D0">
              <w:rPr>
                <w:b/>
                <w:noProof/>
              </w:rPr>
              <w:t>Note</w:t>
            </w:r>
            <w:r w:rsidRPr="00A022D0">
              <w:rPr>
                <w:noProof/>
              </w:rPr>
              <w:t>:</w:t>
            </w:r>
          </w:p>
        </w:tc>
        <w:tc>
          <w:tcPr>
            <w:tcW w:w="8456" w:type="dxa"/>
          </w:tcPr>
          <w:p w14:paraId="08B21654" w14:textId="77777777" w:rsidR="008065F6" w:rsidRPr="00A022D0" w:rsidRDefault="008065F6" w:rsidP="00AA18B4">
            <w:pPr>
              <w:pStyle w:val="SLCBodytext"/>
              <w:ind w:left="0"/>
              <w:rPr>
                <w:noProof/>
              </w:rPr>
            </w:pPr>
            <w:r>
              <w:t>The usage of a using clause is preferred</w:t>
            </w:r>
          </w:p>
        </w:tc>
      </w:tr>
    </w:tbl>
    <w:p w14:paraId="6E9132B1"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6100EF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352911B" w14:textId="77777777" w:rsidR="008065F6" w:rsidRPr="00A022D0" w:rsidRDefault="008065F6" w:rsidP="00D21301">
            <w:pPr>
              <w:spacing w:after="160"/>
            </w:pPr>
            <w:r w:rsidRPr="00A022D0">
              <w:rPr>
                <w:b/>
                <w:noProof/>
              </w:rPr>
              <w:t>Note</w:t>
            </w:r>
            <w:r w:rsidRPr="00A022D0">
              <w:rPr>
                <w:noProof/>
              </w:rPr>
              <w:t>:</w:t>
            </w:r>
          </w:p>
        </w:tc>
        <w:tc>
          <w:tcPr>
            <w:tcW w:w="8456" w:type="dxa"/>
          </w:tcPr>
          <w:p w14:paraId="2195ACBA" w14:textId="77777777" w:rsidR="008065F6" w:rsidRPr="00A022D0" w:rsidRDefault="008065F6" w:rsidP="00AA18B4">
            <w:pPr>
              <w:pStyle w:val="SLCBodytext"/>
              <w:ind w:left="54"/>
            </w:pPr>
            <w:r>
              <w:t>The object is read-only and cannot be modified or reassigned.</w:t>
            </w:r>
          </w:p>
        </w:tc>
      </w:tr>
    </w:tbl>
    <w:p w14:paraId="311B312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7B39CF67"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73D696A1"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0A5D9434" w14:textId="77777777" w:rsidR="00AA7DAC" w:rsidRDefault="00AA7DAC" w:rsidP="006B59B9">
      <w:pPr>
        <w:pStyle w:val="Heading4"/>
      </w:pPr>
      <w:bookmarkStart w:id="199" w:name="_DCF"/>
      <w:bookmarkStart w:id="200" w:name="_Logging"/>
      <w:bookmarkEnd w:id="199"/>
      <w:bookmarkEnd w:id="200"/>
      <w:r>
        <w:t>Logging</w:t>
      </w:r>
    </w:p>
    <w:p w14:paraId="430B5027" w14:textId="77777777" w:rsidR="00AA7DAC" w:rsidRDefault="009D12B7" w:rsidP="00AA18B4">
      <w:pPr>
        <w:pStyle w:val="SLCUnorderedlist"/>
      </w:pPr>
      <w:r>
        <w:t>When logging messages</w:t>
      </w:r>
      <w:r w:rsidR="001A6D23">
        <w:t xml:space="preserve"> are generated</w:t>
      </w:r>
      <w:r>
        <w:t>, the QAction ID and method name should be included:</w:t>
      </w:r>
    </w:p>
    <w:p w14:paraId="240ECA07"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66692A8F" w14:textId="77777777" w:rsidR="009D12B7" w:rsidRDefault="009D12B7" w:rsidP="00AA18B4">
      <w:pPr>
        <w:pStyle w:val="SLCUnorderedlist"/>
      </w:pPr>
      <w:r>
        <w:t>Logging messages that should only be generated when debugging a protocol can be surrounded by preprocessor directives as follows:</w:t>
      </w:r>
    </w:p>
    <w:p w14:paraId="6B929CBE" w14:textId="77777777" w:rsidR="009D12B7" w:rsidRDefault="009D12B7" w:rsidP="008C7DAA">
      <w:pPr>
        <w:pStyle w:val="SLCBodytext"/>
      </w:pPr>
      <w:r>
        <w:rPr>
          <w:color w:val="0000FF"/>
          <w:highlight w:val="white"/>
        </w:rPr>
        <w:t>#if</w:t>
      </w:r>
      <w:r>
        <w:rPr>
          <w:highlight w:val="white"/>
        </w:rPr>
        <w:t xml:space="preserve"> debug</w:t>
      </w:r>
    </w:p>
    <w:p w14:paraId="72941B55"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36E984E4" w14:textId="77777777" w:rsidR="009D12B7" w:rsidRDefault="009D12B7" w:rsidP="008C7DAA">
      <w:pPr>
        <w:pStyle w:val="SLCBodytext"/>
      </w:pPr>
      <w:r>
        <w:t>#endif</w:t>
      </w:r>
    </w:p>
    <w:p w14:paraId="379BDFCB"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1E534BA" w14:textId="77777777" w:rsidR="001316FD" w:rsidRDefault="00953C1E" w:rsidP="006B59B9">
      <w:pPr>
        <w:pStyle w:val="Heading4"/>
      </w:pPr>
      <w:bookmarkStart w:id="201" w:name="_Multi-threading"/>
      <w:bookmarkEnd w:id="201"/>
      <w:r>
        <w:t>Multi</w:t>
      </w:r>
      <w:r w:rsidR="007277C7">
        <w:t>-</w:t>
      </w:r>
      <w:r>
        <w:t>threading</w:t>
      </w:r>
    </w:p>
    <w:p w14:paraId="0124B671" w14:textId="77777777" w:rsidR="00CC55F5" w:rsidRDefault="007003DF" w:rsidP="00AA18B4">
      <w:pPr>
        <w:pStyle w:val="SLCUnorderedlist"/>
      </w:pPr>
      <w:bookmarkStart w:id="202" w:name="_Parallel_Programming"/>
      <w:bookmarkEnd w:id="202"/>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7877ABB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2202B0AC"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5C406FCE" w14:textId="77777777" w:rsidR="00BB090B" w:rsidRDefault="006F2518" w:rsidP="004A3E68">
      <w:pPr>
        <w:pStyle w:val="SLCUnorderedlist"/>
        <w:numPr>
          <w:ilvl w:val="1"/>
          <w:numId w:val="13"/>
        </w:numPr>
      </w:pPr>
      <w:r>
        <w:lastRenderedPageBreak/>
        <w:t>Threads initiated in a QAction must be finished before the QAction finishes. Having a thread still running while the QAction that initiated it is already finished must be avoided for the following reasons:</w:t>
      </w:r>
    </w:p>
    <w:p w14:paraId="2F0E09F4"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48A0A07E"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5539ED38"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2A4E6951"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0BB27897"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1D2B1874" w14:textId="77777777" w:rsidR="00C84148" w:rsidRPr="00A022D0" w:rsidRDefault="00C84148" w:rsidP="00D21301">
            <w:pPr>
              <w:spacing w:after="160"/>
            </w:pPr>
            <w:bookmarkStart w:id="203" w:name="_Critical_Sections"/>
            <w:bookmarkEnd w:id="203"/>
            <w:r>
              <w:rPr>
                <w:b/>
                <w:noProof/>
              </w:rPr>
              <w:t>See also</w:t>
            </w:r>
            <w:r w:rsidRPr="00A022D0">
              <w:rPr>
                <w:noProof/>
              </w:rPr>
              <w:t>:</w:t>
            </w:r>
          </w:p>
        </w:tc>
        <w:tc>
          <w:tcPr>
            <w:tcW w:w="7885" w:type="dxa"/>
            <w:tcBorders>
              <w:top w:val="none" w:sz="0" w:space="0" w:color="auto"/>
              <w:bottom w:val="none" w:sz="0" w:space="0" w:color="auto"/>
            </w:tcBorders>
          </w:tcPr>
          <w:p w14:paraId="1955CD52" w14:textId="77777777" w:rsidR="00C84148" w:rsidRPr="00A022D0" w:rsidRDefault="00000000" w:rsidP="008C7DAA">
            <w:pPr>
              <w:pStyle w:val="SLCBodytext"/>
              <w:rPr>
                <w:noProof/>
              </w:rPr>
            </w:pPr>
            <w:hyperlink r:id="rId160" w:history="1">
              <w:r w:rsidR="00C84148" w:rsidRPr="00C67639">
                <w:rPr>
                  <w:rStyle w:val="Hyperlink"/>
                  <w:noProof/>
                </w:rPr>
                <w:t>https://msdn.microsoft.com/en-us/library/dd460693(v=vs.110).aspx</w:t>
              </w:r>
            </w:hyperlink>
          </w:p>
        </w:tc>
      </w:tr>
    </w:tbl>
    <w:p w14:paraId="58C8FC5D" w14:textId="77777777" w:rsidR="00CC55F5" w:rsidRDefault="001316FD" w:rsidP="003C0374">
      <w:pPr>
        <w:pStyle w:val="SLCUnorderedlist"/>
      </w:pPr>
      <w:r w:rsidRPr="007277C7">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31866EE0" w14:textId="77777777" w:rsidR="00E67210" w:rsidRDefault="00E67210" w:rsidP="006B59B9">
      <w:pPr>
        <w:pStyle w:val="Heading4"/>
      </w:pPr>
      <w:bookmarkStart w:id="204" w:name="_Thread.Sleep"/>
      <w:bookmarkEnd w:id="204"/>
      <w:r>
        <w:t>Thread.Sleep</w:t>
      </w:r>
    </w:p>
    <w:p w14:paraId="0D586138"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12964CA8"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2B077C0F" w14:textId="77777777" w:rsidR="00353214" w:rsidRDefault="00147B51" w:rsidP="00F72A9E">
      <w:pPr>
        <w:pStyle w:val="Heading4"/>
      </w:pPr>
      <w:bookmarkStart w:id="205" w:name="_C#_Code_Style"/>
      <w:bookmarkEnd w:id="205"/>
      <w:r>
        <w:t>StyleCop</w:t>
      </w:r>
    </w:p>
    <w:p w14:paraId="592F19AC"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1E0436C5"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7EF8CD99"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29F458ED" w14:textId="77777777" w:rsidR="00353214" w:rsidRPr="00A00ADE" w:rsidRDefault="00000000" w:rsidP="008C7DAA">
            <w:pPr>
              <w:pStyle w:val="SLCUnorderedlist"/>
            </w:pPr>
            <w:hyperlink r:id="rId161" w:history="1">
              <w:r w:rsidR="00353214" w:rsidRPr="00BE55DF">
                <w:rPr>
                  <w:rStyle w:val="Hyperlink"/>
                </w:rPr>
                <w:t>https://github.com/Visual-Stylecop/Visual-StyleCop/wiki</w:t>
              </w:r>
            </w:hyperlink>
          </w:p>
        </w:tc>
      </w:tr>
    </w:tbl>
    <w:p w14:paraId="22B5DFA9" w14:textId="77777777" w:rsidR="009D668E" w:rsidRDefault="0028484D" w:rsidP="006B59B9">
      <w:pPr>
        <w:pStyle w:val="Heading3"/>
      </w:pPr>
      <w:bookmarkStart w:id="206" w:name="_Toc94856594"/>
      <w:r>
        <w:t>.NET Recommendations</w:t>
      </w:r>
      <w:bookmarkEnd w:id="206"/>
    </w:p>
    <w:p w14:paraId="365223CC"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62" w:history="1">
        <w:r w:rsidR="00870CBC" w:rsidRPr="00C67639">
          <w:rPr>
            <w:rStyle w:val="Hyperlink"/>
            <w:noProof/>
          </w:rPr>
          <w:t>https://msdn.microsoft.com/en-us/library/ms229042(v=vs.110).aspx</w:t>
        </w:r>
      </w:hyperlink>
      <w:r>
        <w:t>.</w:t>
      </w:r>
    </w:p>
    <w:p w14:paraId="083414F1" w14:textId="77777777" w:rsidR="00337148" w:rsidRDefault="00337148" w:rsidP="006B59B9">
      <w:pPr>
        <w:pStyle w:val="Heading4"/>
      </w:pPr>
      <w:bookmarkStart w:id="207" w:name="_Microbenchmarking_1"/>
      <w:bookmarkEnd w:id="207"/>
      <w:r>
        <w:t>Microbenchmarking</w:t>
      </w:r>
    </w:p>
    <w:p w14:paraId="51140E22"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96F0B1E" w14:textId="77777777" w:rsidR="00337148" w:rsidRDefault="00337148" w:rsidP="003C0374">
      <w:r>
        <w:t>Some things to consider when microbenchmarking:</w:t>
      </w:r>
    </w:p>
    <w:p w14:paraId="040A2C6F"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15574A16" w14:textId="77777777" w:rsidR="00337148" w:rsidRDefault="00337148" w:rsidP="003C0374">
      <w:pPr>
        <w:pStyle w:val="SLCUnorderedlist"/>
      </w:pPr>
      <w:r>
        <w:lastRenderedPageBreak/>
        <w:t>When measuring code that takes little time to execute, multiple iterations should be executed.</w:t>
      </w:r>
    </w:p>
    <w:p w14:paraId="50C1E477" w14:textId="77777777" w:rsidR="00337148" w:rsidRDefault="00337148" w:rsidP="003C0374">
      <w:pPr>
        <w:pStyle w:val="SLCUnorderedlist"/>
      </w:pPr>
      <w:r>
        <w:t>The test could be optimized away by the language or JIT compiler (</w:t>
      </w:r>
      <w:r w:rsidR="00F42CE5">
        <w:t>e.g.</w:t>
      </w:r>
      <w:r>
        <w:t xml:space="preserve"> in Release mode).</w:t>
      </w:r>
    </w:p>
    <w:p w14:paraId="39668518" w14:textId="77777777" w:rsidR="00337148" w:rsidRDefault="00337148" w:rsidP="003C0374">
      <w:pPr>
        <w:pStyle w:val="SLCUnorderedlist"/>
      </w:pPr>
      <w:r>
        <w:t>Often, the first measurement result is discarded, as this measurement can be influenced by startup costs.</w:t>
      </w:r>
    </w:p>
    <w:p w14:paraId="2D0CB7B8" w14:textId="77777777" w:rsidR="00337148" w:rsidRPr="00D33788" w:rsidRDefault="00337148" w:rsidP="003C0374">
      <w:pPr>
        <w:pStyle w:val="SLCUnorderedlist"/>
      </w:pPr>
      <w:r>
        <w:t>The measurement time overhead should be subtracted from the total measured time.</w:t>
      </w:r>
    </w:p>
    <w:p w14:paraId="5BF0EB0E" w14:textId="77777777" w:rsidR="00C477AC" w:rsidRDefault="00C477AC" w:rsidP="006B59B9">
      <w:pPr>
        <w:pStyle w:val="Heading4"/>
      </w:pPr>
      <w:bookmarkStart w:id="208" w:name="_Microbenchmarking"/>
      <w:bookmarkStart w:id="209" w:name="_String_vs._StringBuilder"/>
      <w:bookmarkEnd w:id="208"/>
      <w:bookmarkEnd w:id="209"/>
      <w:r>
        <w:t>String vs. StringBuilder</w:t>
      </w:r>
    </w:p>
    <w:p w14:paraId="4476506D"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09F8455C"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0772B8C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4899325"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7CDEB92C" w14:textId="77777777" w:rsidR="001120C7" w:rsidRPr="00A022D0" w:rsidRDefault="00000000" w:rsidP="008C7DAA">
            <w:pPr>
              <w:pStyle w:val="SLCBodytext"/>
              <w:rPr>
                <w:noProof/>
              </w:rPr>
            </w:pPr>
            <w:hyperlink r:id="rId163" w:history="1">
              <w:r w:rsidR="001120C7" w:rsidRPr="00C67639">
                <w:rPr>
                  <w:rStyle w:val="Hyperlink"/>
                  <w:noProof/>
                </w:rPr>
                <w:t>https://msdn.microsoft.com/En-Us/library/system.text.stringbuilder(v=vs.110).aspx</w:t>
              </w:r>
            </w:hyperlink>
          </w:p>
        </w:tc>
      </w:tr>
    </w:tbl>
    <w:p w14:paraId="57289F5C"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4C76752C"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7779F046"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1C039EB9"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4"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51ECEB42"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090A2AD5"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6619D769"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0869D387"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32A2FE00"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EE4A999"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054B3E55"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31F7058A" w14:textId="77777777" w:rsidR="00C477AC" w:rsidRPr="00F81BD6" w:rsidRDefault="00C477AC" w:rsidP="008C7DAA">
      <w:pPr>
        <w:pStyle w:val="SLCBodytext"/>
      </w:pPr>
    </w:p>
    <w:p w14:paraId="6C9C5A2B" w14:textId="77777777" w:rsidR="00C477AC" w:rsidRDefault="00C477AC" w:rsidP="006B59B9">
      <w:pPr>
        <w:pStyle w:val="Heading4"/>
      </w:pPr>
      <w:bookmarkStart w:id="210" w:name="_Conditional_Statements"/>
      <w:bookmarkEnd w:id="210"/>
      <w:r w:rsidRPr="00F81BD6">
        <w:t>Conditional</w:t>
      </w:r>
      <w:r>
        <w:t xml:space="preserve"> </w:t>
      </w:r>
      <w:r w:rsidR="0032255A">
        <w:t>S</w:t>
      </w:r>
      <w:r>
        <w:t>tatements</w:t>
      </w:r>
    </w:p>
    <w:p w14:paraId="453C180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2D73DBC8" w14:textId="77777777" w:rsidR="00C477AC" w:rsidRDefault="00C477AC" w:rsidP="003C0374">
      <w:pPr>
        <w:pStyle w:val="SLCUnorderedlist"/>
      </w:pPr>
      <w:r>
        <w:lastRenderedPageBreak/>
        <w:t>In a conditional-AND statement, the condition that is most likely to fail should be put first. In a conditional-OR statement, the condition that is most likely to succeed should be put first.</w:t>
      </w:r>
    </w:p>
    <w:p w14:paraId="50C34373"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6DFF6AAA" w14:textId="77777777" w:rsidR="00C477AC" w:rsidRDefault="00C477AC" w:rsidP="006B59B9">
      <w:pPr>
        <w:pStyle w:val="Heading4"/>
      </w:pPr>
      <w:bookmarkStart w:id="211" w:name="_Loops"/>
      <w:bookmarkEnd w:id="211"/>
      <w:r w:rsidRPr="00A36E13">
        <w:t>Loop</w:t>
      </w:r>
      <w:r>
        <w:t>s</w:t>
      </w:r>
    </w:p>
    <w:p w14:paraId="7AABFE6E"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334CB9C6" w14:textId="77777777" w:rsidR="00C477AC" w:rsidRDefault="00C477AC" w:rsidP="003C0374">
      <w:pPr>
        <w:pStyle w:val="SLCUnorderedlist"/>
      </w:pPr>
      <w:r w:rsidRPr="003B330A">
        <w:t>Avoid calling properties inside a loop.</w:t>
      </w:r>
    </w:p>
    <w:p w14:paraId="217FA57E" w14:textId="77777777" w:rsidR="00C477AC" w:rsidRPr="003B330A" w:rsidRDefault="00C477AC" w:rsidP="003C0374">
      <w:pPr>
        <w:pStyle w:val="SLCUnorderedlist"/>
      </w:pPr>
      <w:r w:rsidRPr="003B330A">
        <w:t>Break out of the loop as soon as possible (using the break keyword).</w:t>
      </w:r>
    </w:p>
    <w:p w14:paraId="38FC8DF8" w14:textId="77777777" w:rsidR="00C477AC" w:rsidRPr="003B330A" w:rsidRDefault="00C477AC" w:rsidP="003C0374">
      <w:pPr>
        <w:pStyle w:val="SLCUnorderedlist"/>
      </w:pPr>
      <w:r w:rsidRPr="003B330A">
        <w:t>Go to the next iteration as soon as possible (using the continue keyword).</w:t>
      </w:r>
    </w:p>
    <w:p w14:paraId="4BDF299A" w14:textId="77777777" w:rsidR="00C477AC" w:rsidRPr="00A36E13" w:rsidRDefault="00C477AC" w:rsidP="006B59B9">
      <w:pPr>
        <w:pStyle w:val="Heading4"/>
      </w:pPr>
      <w:bookmarkStart w:id="212" w:name="_Collections"/>
      <w:bookmarkEnd w:id="212"/>
      <w:r w:rsidRPr="00A36E13">
        <w:t>Collections</w:t>
      </w:r>
    </w:p>
    <w:p w14:paraId="4B4BCFDD"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36721FBC" w14:textId="77777777" w:rsidR="00C477AC" w:rsidRDefault="00C477AC" w:rsidP="00C477AC">
      <w:pPr>
        <w:spacing w:line="259" w:lineRule="auto"/>
        <w:sectPr w:rsidR="00C477AC" w:rsidSect="00C84827">
          <w:headerReference w:type="even" r:id="rId165"/>
          <w:headerReference w:type="default" r:id="rId166"/>
          <w:footerReference w:type="even" r:id="rId167"/>
          <w:footerReference w:type="default" r:id="rId168"/>
          <w:headerReference w:type="first" r:id="rId169"/>
          <w:footerReference w:type="first" r:id="rId170"/>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2B4DEAB9"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53384FF4"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3260299F"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2E297468"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76383BD"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0FC1A7DB"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135126E5"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B16A4C3"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7327247"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556FB0B"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44E9820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4D2E26C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7E917647"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2D737C8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427D0E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52B16E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7BF4F28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7F0A3F5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472D2CA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CB5FA3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1EBB991F"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1DEDEA4B"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4B420348" w14:textId="77777777" w:rsidR="00C477AC" w:rsidRPr="00925D8F" w:rsidRDefault="00C477AC" w:rsidP="00ED5E16">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rPr>
                <w:color w:val="2A2A2A"/>
                <w:sz w:val="18"/>
                <w:szCs w:val="18"/>
              </w:rPr>
              <w:t>AddFirst(T)</w:t>
            </w:r>
          </w:p>
          <w:p w14:paraId="3E84B84C" w14:textId="77777777" w:rsidR="00C8476D" w:rsidRDefault="00C477AC" w:rsidP="00C8476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rPr>
                <w:color w:val="2A2A2A"/>
                <w:sz w:val="18"/>
                <w:szCs w:val="18"/>
              </w:rPr>
              <w:t>AddLast(T)</w:t>
            </w:r>
          </w:p>
          <w:p w14:paraId="049F1EF8" w14:textId="77777777" w:rsidR="00C477AC" w:rsidRPr="00C8476D" w:rsidRDefault="00C477AC" w:rsidP="00C8476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t>AddAfter</w:t>
            </w:r>
          </w:p>
        </w:tc>
        <w:tc>
          <w:tcPr>
            <w:tcW w:w="1170" w:type="dxa"/>
          </w:tcPr>
          <w:p w14:paraId="6773BE0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5E4DD34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6AAF489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180EE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2A48759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38D3E41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33E236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8414A1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BC3863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270067C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559A5D4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1DF8CBF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142A9245"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4D7D0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3C350D5"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5700F7E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B337B2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107D13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03F2339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7DB16D4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AB97B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58C4E24D"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C006A07"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03A22E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115AD157"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641DB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329613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4584880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08633BB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61F7177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5F4C730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12E6510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28BF3FD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95AEA35"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6F0695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1006A79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6A583C6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5611E82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803E48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1861F58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01149BD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EAAC37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4818C56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7B036F6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FD7E24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08115EF2"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1D741B8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0A507A3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4C6E1D1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3760197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7CBE811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336C11E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3F8633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5AEED7C"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DD59942"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6566E6"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4B294AF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0A2CBA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7102180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860793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2817277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1B52F80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900C8B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0E207DC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F8613B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29505E1C"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2D962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28AA416A"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269C41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5387864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113675A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714B91A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7B1FB0A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09C8A940"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7211A0B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27C6796C"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B371DEF"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5C84116B"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519D2D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15E8975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1701E14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E2B6AD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22AF312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5FD2D4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4CBE2E7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70A78BB"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042CF5C3" w14:textId="77777777" w:rsidR="00C477AC" w:rsidRDefault="00C477AC" w:rsidP="00C477AC">
      <w:pPr>
        <w:spacing w:line="259" w:lineRule="auto"/>
        <w:jc w:val="left"/>
      </w:pPr>
    </w:p>
    <w:p w14:paraId="4BDCDEEE"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71"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72"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3" w:history="1">
        <w:r w:rsidRPr="00DA1186">
          <w:rPr>
            <w:sz w:val="18"/>
            <w:szCs w:val="18"/>
          </w:rPr>
          <w:t>Count</w:t>
        </w:r>
      </w:hyperlink>
      <w:r w:rsidRPr="00DA1186">
        <w:rPr>
          <w:sz w:val="18"/>
          <w:szCs w:val="18"/>
        </w:rPr>
        <w:t>.</w:t>
      </w:r>
    </w:p>
    <w:p w14:paraId="736126ED" w14:textId="77777777" w:rsidR="00C477AC" w:rsidRPr="00DA1186" w:rsidRDefault="00C477AC" w:rsidP="00C477AC">
      <w:pPr>
        <w:rPr>
          <w:sz w:val="18"/>
          <w:szCs w:val="18"/>
        </w:rPr>
      </w:pPr>
      <w:r w:rsidRPr="00DA1186">
        <w:rPr>
          <w:sz w:val="18"/>
          <w:szCs w:val="18"/>
        </w:rPr>
        <w:t>** Approaches O(1) operation, includes key lookup overhead.</w:t>
      </w:r>
    </w:p>
    <w:p w14:paraId="711F4376" w14:textId="77777777" w:rsidR="00C477AC" w:rsidRDefault="00C477AC" w:rsidP="00C477AC">
      <w:pPr>
        <w:sectPr w:rsidR="00C477AC" w:rsidSect="006345A5">
          <w:headerReference w:type="first" r:id="rId174"/>
          <w:footerReference w:type="first" r:id="rId175"/>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6"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576BFF53"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652EFDEC"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56D040B7"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0E4FA199"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1FF71A63"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65BC1D75"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7CC2F501"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5E3E2FF5" w14:textId="77777777" w:rsidR="00C477AC" w:rsidRDefault="00C477AC" w:rsidP="003C0374">
      <w:pPr>
        <w:ind w:left="284"/>
      </w:pPr>
      <w:r>
        <w:t>MSDN states the following regarding performance considerations:</w:t>
      </w:r>
    </w:p>
    <w:p w14:paraId="12C2A8F1"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7"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50D7DE59"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0479CA09"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4F487C9B"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68A134E5"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2AE12F23"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1BDA099D" w14:textId="77777777" w:rsidR="00FA68FD" w:rsidRDefault="00000000" w:rsidP="008C7DAA">
            <w:pPr>
              <w:pStyle w:val="SLCUnorderedlist"/>
            </w:pPr>
            <w:hyperlink r:id="rId178" w:history="1">
              <w:r w:rsidR="00FA68FD" w:rsidRPr="00BE55DF">
                <w:rPr>
                  <w:rStyle w:val="Hyperlink"/>
                </w:rPr>
                <w:t>https://msdn.microsoft.com/en-us/library/system.collections.arraylist(v=vs.110).aspx</w:t>
              </w:r>
            </w:hyperlink>
          </w:p>
          <w:p w14:paraId="16AF92D8" w14:textId="77777777" w:rsidR="00FA68FD" w:rsidRPr="00A00ADE" w:rsidRDefault="00000000" w:rsidP="008C7DAA">
            <w:pPr>
              <w:pStyle w:val="SLCUnorderedlist"/>
            </w:pPr>
            <w:hyperlink r:id="rId179" w:history="1">
              <w:r w:rsidR="00FA68FD" w:rsidRPr="00BE55DF">
                <w:rPr>
                  <w:rStyle w:val="Hyperlink"/>
                </w:rPr>
                <w:t>https://msdn.microsoft.com/en-us/library/6sh2ey19(v=vs.110).aspx</w:t>
              </w:r>
            </w:hyperlink>
          </w:p>
        </w:tc>
      </w:tr>
    </w:tbl>
    <w:p w14:paraId="0B771986" w14:textId="77777777" w:rsidR="00C477AC" w:rsidRDefault="00C477AC" w:rsidP="006B59B9">
      <w:pPr>
        <w:pStyle w:val="Heading4"/>
      </w:pPr>
      <w:r>
        <w:lastRenderedPageBreak/>
        <w:t>LINQ</w:t>
      </w:r>
    </w:p>
    <w:p w14:paraId="731AE578"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69E22AD8"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2492A338"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288C73C3"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5340799A" wp14:editId="6B85EE9F">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70D784D1" w14:textId="77777777" w:rsidR="00825DF9" w:rsidRPr="006D3D2E" w:rsidRDefault="00825DF9" w:rsidP="00C477AC">
                            <w:pPr>
                              <w:autoSpaceDE w:val="0"/>
                              <w:autoSpaceDN w:val="0"/>
                              <w:adjustRightInd w:val="0"/>
                              <w:spacing w:after="0" w:line="240" w:lineRule="auto"/>
                              <w:jc w:val="left"/>
                              <w:rPr>
                                <w:rFonts w:ascii="Consolas" w:hAnsi="Consolas" w:cs="Consolas"/>
                                <w:color w:val="000000"/>
                                <w:sz w:val="18"/>
                                <w:szCs w:val="18"/>
                                <w:lang w:val="fr-BE"/>
                              </w:rPr>
                            </w:pPr>
                            <w:r w:rsidRPr="006D3D2E">
                              <w:rPr>
                                <w:rFonts w:ascii="Consolas" w:hAnsi="Consolas" w:cs="Consolas"/>
                                <w:color w:val="2B91AF"/>
                                <w:sz w:val="18"/>
                                <w:szCs w:val="18"/>
                                <w:lang w:val="fr-BE"/>
                              </w:rPr>
                              <w:t>XDocument</w:t>
                            </w:r>
                            <w:r w:rsidRPr="006D3D2E">
                              <w:rPr>
                                <w:rFonts w:ascii="Consolas" w:hAnsi="Consolas" w:cs="Consolas"/>
                                <w:color w:val="000000"/>
                                <w:sz w:val="18"/>
                                <w:szCs w:val="18"/>
                                <w:lang w:val="fr-BE"/>
                              </w:rPr>
                              <w:t xml:space="preserve"> xDocument = </w:t>
                            </w:r>
                            <w:r w:rsidRPr="006D3D2E">
                              <w:rPr>
                                <w:rFonts w:ascii="Consolas" w:hAnsi="Consolas" w:cs="Consolas"/>
                                <w:color w:val="2B91AF"/>
                                <w:sz w:val="18"/>
                                <w:szCs w:val="18"/>
                                <w:lang w:val="fr-BE"/>
                              </w:rPr>
                              <w:t>XDocument</w:t>
                            </w:r>
                            <w:r w:rsidRPr="006D3D2E">
                              <w:rPr>
                                <w:rFonts w:ascii="Consolas" w:hAnsi="Consolas" w:cs="Consolas"/>
                                <w:color w:val="000000"/>
                                <w:sz w:val="18"/>
                                <w:szCs w:val="18"/>
                                <w:lang w:val="fr-BE"/>
                              </w:rPr>
                              <w:t>.Load(</w:t>
                            </w:r>
                            <w:r w:rsidRPr="006D3D2E">
                              <w:rPr>
                                <w:rFonts w:ascii="Consolas" w:hAnsi="Consolas" w:cs="Consolas"/>
                                <w:color w:val="A31515"/>
                                <w:sz w:val="18"/>
                                <w:szCs w:val="18"/>
                                <w:lang w:val="fr-BE"/>
                              </w:rPr>
                              <w:t>@"C:\...\Response.xml"</w:t>
                            </w:r>
                            <w:r w:rsidRPr="006D3D2E">
                              <w:rPr>
                                <w:rFonts w:ascii="Consolas" w:hAnsi="Consolas" w:cs="Consolas"/>
                                <w:color w:val="000000"/>
                                <w:sz w:val="18"/>
                                <w:szCs w:val="18"/>
                                <w:lang w:val="fr-BE"/>
                              </w:rPr>
                              <w:t>);</w:t>
                            </w:r>
                          </w:p>
                          <w:p w14:paraId="170F4070"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F27BB9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725369F6"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0514FCB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3036E0"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01B5F7E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CF45287"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040ED752"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0799A"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70D784D1" w14:textId="77777777" w:rsidR="00825DF9" w:rsidRPr="006D3D2E" w:rsidRDefault="00825DF9" w:rsidP="00C477AC">
                      <w:pPr>
                        <w:autoSpaceDE w:val="0"/>
                        <w:autoSpaceDN w:val="0"/>
                        <w:adjustRightInd w:val="0"/>
                        <w:spacing w:after="0" w:line="240" w:lineRule="auto"/>
                        <w:jc w:val="left"/>
                        <w:rPr>
                          <w:rFonts w:ascii="Consolas" w:hAnsi="Consolas" w:cs="Consolas"/>
                          <w:color w:val="000000"/>
                          <w:sz w:val="18"/>
                          <w:szCs w:val="18"/>
                          <w:lang w:val="fr-BE"/>
                        </w:rPr>
                      </w:pPr>
                      <w:r w:rsidRPr="006D3D2E">
                        <w:rPr>
                          <w:rFonts w:ascii="Consolas" w:hAnsi="Consolas" w:cs="Consolas"/>
                          <w:color w:val="2B91AF"/>
                          <w:sz w:val="18"/>
                          <w:szCs w:val="18"/>
                          <w:lang w:val="fr-BE"/>
                        </w:rPr>
                        <w:t>XDocument</w:t>
                      </w:r>
                      <w:r w:rsidRPr="006D3D2E">
                        <w:rPr>
                          <w:rFonts w:ascii="Consolas" w:hAnsi="Consolas" w:cs="Consolas"/>
                          <w:color w:val="000000"/>
                          <w:sz w:val="18"/>
                          <w:szCs w:val="18"/>
                          <w:lang w:val="fr-BE"/>
                        </w:rPr>
                        <w:t xml:space="preserve"> xDocument = </w:t>
                      </w:r>
                      <w:r w:rsidRPr="006D3D2E">
                        <w:rPr>
                          <w:rFonts w:ascii="Consolas" w:hAnsi="Consolas" w:cs="Consolas"/>
                          <w:color w:val="2B91AF"/>
                          <w:sz w:val="18"/>
                          <w:szCs w:val="18"/>
                          <w:lang w:val="fr-BE"/>
                        </w:rPr>
                        <w:t>XDocument</w:t>
                      </w:r>
                      <w:r w:rsidRPr="006D3D2E">
                        <w:rPr>
                          <w:rFonts w:ascii="Consolas" w:hAnsi="Consolas" w:cs="Consolas"/>
                          <w:color w:val="000000"/>
                          <w:sz w:val="18"/>
                          <w:szCs w:val="18"/>
                          <w:lang w:val="fr-BE"/>
                        </w:rPr>
                        <w:t>.Load(</w:t>
                      </w:r>
                      <w:r w:rsidRPr="006D3D2E">
                        <w:rPr>
                          <w:rFonts w:ascii="Consolas" w:hAnsi="Consolas" w:cs="Consolas"/>
                          <w:color w:val="A31515"/>
                          <w:sz w:val="18"/>
                          <w:szCs w:val="18"/>
                          <w:lang w:val="fr-BE"/>
                        </w:rPr>
                        <w:t>@"C:\...\Response.xml"</w:t>
                      </w:r>
                      <w:r w:rsidRPr="006D3D2E">
                        <w:rPr>
                          <w:rFonts w:ascii="Consolas" w:hAnsi="Consolas" w:cs="Consolas"/>
                          <w:color w:val="000000"/>
                          <w:sz w:val="18"/>
                          <w:szCs w:val="18"/>
                          <w:lang w:val="fr-BE"/>
                        </w:rPr>
                        <w:t>);</w:t>
                      </w:r>
                    </w:p>
                    <w:p w14:paraId="170F4070"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F27BB9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725369F6"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0514FCB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3036E0"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01B5F7E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CF45287"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040ED752"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2F41C034" w14:textId="77777777" w:rsidR="00C477AC" w:rsidRDefault="00C477AC" w:rsidP="003C0374"/>
    <w:p w14:paraId="087765DB" w14:textId="77777777" w:rsidR="00C477AC" w:rsidRDefault="00C477AC" w:rsidP="00C477AC">
      <w:pPr>
        <w:autoSpaceDE w:val="0"/>
        <w:autoSpaceDN w:val="0"/>
        <w:adjustRightInd w:val="0"/>
        <w:spacing w:after="0" w:line="240" w:lineRule="auto"/>
        <w:ind w:left="720"/>
        <w:jc w:val="left"/>
      </w:pPr>
    </w:p>
    <w:p w14:paraId="678B49AA" w14:textId="77777777" w:rsidR="00C477AC" w:rsidRDefault="00C477AC" w:rsidP="00C477AC">
      <w:pPr>
        <w:autoSpaceDE w:val="0"/>
        <w:autoSpaceDN w:val="0"/>
        <w:adjustRightInd w:val="0"/>
        <w:spacing w:after="0" w:line="240" w:lineRule="auto"/>
        <w:ind w:left="720"/>
        <w:jc w:val="left"/>
      </w:pPr>
    </w:p>
    <w:p w14:paraId="6595E70E" w14:textId="77777777" w:rsidR="00C477AC" w:rsidRDefault="00C477AC" w:rsidP="00C477AC">
      <w:pPr>
        <w:autoSpaceDE w:val="0"/>
        <w:autoSpaceDN w:val="0"/>
        <w:adjustRightInd w:val="0"/>
        <w:spacing w:after="0" w:line="240" w:lineRule="auto"/>
        <w:ind w:left="720"/>
        <w:jc w:val="left"/>
      </w:pPr>
    </w:p>
    <w:p w14:paraId="42CDFE4B" w14:textId="77777777" w:rsidR="00C477AC" w:rsidRDefault="00C477AC" w:rsidP="00C477AC">
      <w:pPr>
        <w:autoSpaceDE w:val="0"/>
        <w:autoSpaceDN w:val="0"/>
        <w:adjustRightInd w:val="0"/>
        <w:spacing w:after="0" w:line="240" w:lineRule="auto"/>
        <w:ind w:left="720"/>
        <w:jc w:val="left"/>
      </w:pPr>
    </w:p>
    <w:p w14:paraId="73A166E6" w14:textId="77777777" w:rsidR="00C477AC" w:rsidRDefault="00C477AC" w:rsidP="00C477AC">
      <w:pPr>
        <w:autoSpaceDE w:val="0"/>
        <w:autoSpaceDN w:val="0"/>
        <w:adjustRightInd w:val="0"/>
        <w:spacing w:after="0" w:line="240" w:lineRule="auto"/>
        <w:ind w:left="720"/>
        <w:jc w:val="left"/>
      </w:pPr>
    </w:p>
    <w:p w14:paraId="11F575BA" w14:textId="77777777" w:rsidR="00C477AC" w:rsidRDefault="00C477AC" w:rsidP="00C477AC">
      <w:pPr>
        <w:autoSpaceDE w:val="0"/>
        <w:autoSpaceDN w:val="0"/>
        <w:adjustRightInd w:val="0"/>
        <w:spacing w:after="0" w:line="240" w:lineRule="auto"/>
        <w:ind w:left="720"/>
        <w:jc w:val="left"/>
      </w:pPr>
    </w:p>
    <w:p w14:paraId="10B210E7" w14:textId="77777777" w:rsidR="00C477AC" w:rsidRDefault="00C477AC" w:rsidP="00C477AC">
      <w:pPr>
        <w:autoSpaceDE w:val="0"/>
        <w:autoSpaceDN w:val="0"/>
        <w:adjustRightInd w:val="0"/>
        <w:spacing w:after="0" w:line="240" w:lineRule="auto"/>
        <w:ind w:left="720"/>
        <w:jc w:val="left"/>
      </w:pPr>
    </w:p>
    <w:p w14:paraId="1A3F2777" w14:textId="77777777" w:rsidR="00C477AC" w:rsidRDefault="00C477AC" w:rsidP="00C477AC">
      <w:pPr>
        <w:autoSpaceDE w:val="0"/>
        <w:autoSpaceDN w:val="0"/>
        <w:adjustRightInd w:val="0"/>
        <w:spacing w:after="0" w:line="240" w:lineRule="auto"/>
        <w:ind w:left="720"/>
      </w:pPr>
    </w:p>
    <w:p w14:paraId="03D9C6E4"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54AFD751"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0C203643" wp14:editId="4ACE5C6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365717A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46337DF8"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03643"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365717A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46337DF8"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78E42AFE" w14:textId="77777777" w:rsidR="00C477AC" w:rsidRDefault="00C477AC" w:rsidP="00C477AC">
      <w:pPr>
        <w:autoSpaceDE w:val="0"/>
        <w:autoSpaceDN w:val="0"/>
        <w:adjustRightInd w:val="0"/>
        <w:spacing w:after="0" w:line="240" w:lineRule="auto"/>
        <w:ind w:left="720"/>
        <w:jc w:val="left"/>
      </w:pPr>
    </w:p>
    <w:p w14:paraId="64525A0B" w14:textId="77777777" w:rsidR="00C477AC" w:rsidRPr="006F4607" w:rsidRDefault="00C477AC" w:rsidP="00C477AC">
      <w:pPr>
        <w:autoSpaceDE w:val="0"/>
        <w:autoSpaceDN w:val="0"/>
        <w:adjustRightInd w:val="0"/>
        <w:spacing w:after="0" w:line="240" w:lineRule="auto"/>
        <w:ind w:left="720"/>
        <w:jc w:val="left"/>
      </w:pPr>
    </w:p>
    <w:p w14:paraId="465536EE" w14:textId="77777777" w:rsidR="00C477AC" w:rsidRDefault="00C477AC" w:rsidP="00C477AC">
      <w:pPr>
        <w:autoSpaceDE w:val="0"/>
        <w:autoSpaceDN w:val="0"/>
        <w:adjustRightInd w:val="0"/>
        <w:spacing w:after="0" w:line="240" w:lineRule="auto"/>
        <w:ind w:left="720"/>
        <w:jc w:val="left"/>
      </w:pPr>
    </w:p>
    <w:p w14:paraId="4E29279F" w14:textId="77777777" w:rsidR="002B3C49" w:rsidRDefault="00C477AC" w:rsidP="003C0374">
      <w:pPr>
        <w:ind w:left="284"/>
      </w:pPr>
      <w:r>
        <w:t>However, this can have a negative impact on execution time in case the IEnumerable is used multiple times. The following example illustrates this:</w:t>
      </w:r>
    </w:p>
    <w:p w14:paraId="1BE1CC77"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69BC3190" wp14:editId="73C64018">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4CF424F6"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4D3AD8F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65A36A2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492B565E"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C3190"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4CF424F6"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4D3AD8F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65A36A2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492B565E"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406DB291" w14:textId="77777777" w:rsidR="00C477AC" w:rsidRDefault="00C477AC" w:rsidP="00C477AC">
      <w:pPr>
        <w:autoSpaceDE w:val="0"/>
        <w:autoSpaceDN w:val="0"/>
        <w:adjustRightInd w:val="0"/>
        <w:spacing w:after="0" w:line="240" w:lineRule="auto"/>
        <w:ind w:left="720"/>
        <w:jc w:val="left"/>
      </w:pPr>
    </w:p>
    <w:p w14:paraId="4B684D80" w14:textId="77777777" w:rsidR="00C477AC" w:rsidRDefault="00C477AC" w:rsidP="00C477AC">
      <w:pPr>
        <w:autoSpaceDE w:val="0"/>
        <w:autoSpaceDN w:val="0"/>
        <w:adjustRightInd w:val="0"/>
        <w:spacing w:after="0" w:line="240" w:lineRule="auto"/>
        <w:ind w:left="720"/>
        <w:jc w:val="left"/>
      </w:pPr>
    </w:p>
    <w:p w14:paraId="7B7205C2" w14:textId="77777777" w:rsidR="00C477AC" w:rsidRDefault="00C477AC" w:rsidP="00C477AC">
      <w:pPr>
        <w:autoSpaceDE w:val="0"/>
        <w:autoSpaceDN w:val="0"/>
        <w:adjustRightInd w:val="0"/>
        <w:spacing w:after="0" w:line="240" w:lineRule="auto"/>
        <w:ind w:left="720"/>
        <w:jc w:val="left"/>
      </w:pPr>
    </w:p>
    <w:p w14:paraId="6053D0A5" w14:textId="77777777" w:rsidR="00C477AC" w:rsidRDefault="00C477AC" w:rsidP="00C477AC">
      <w:pPr>
        <w:autoSpaceDE w:val="0"/>
        <w:autoSpaceDN w:val="0"/>
        <w:adjustRightInd w:val="0"/>
        <w:spacing w:after="0" w:line="240" w:lineRule="auto"/>
        <w:ind w:left="720"/>
        <w:jc w:val="left"/>
      </w:pPr>
    </w:p>
    <w:p w14:paraId="0A783CCF" w14:textId="77777777" w:rsidR="00C477AC" w:rsidRDefault="00C477AC" w:rsidP="00C477AC">
      <w:pPr>
        <w:autoSpaceDE w:val="0"/>
        <w:autoSpaceDN w:val="0"/>
        <w:adjustRightInd w:val="0"/>
        <w:spacing w:after="0" w:line="240" w:lineRule="auto"/>
        <w:ind w:left="720"/>
        <w:jc w:val="left"/>
      </w:pPr>
    </w:p>
    <w:p w14:paraId="41C19622" w14:textId="77777777" w:rsidR="00C477AC" w:rsidRDefault="00C477AC" w:rsidP="00C477AC">
      <w:pPr>
        <w:autoSpaceDE w:val="0"/>
        <w:autoSpaceDN w:val="0"/>
        <w:adjustRightInd w:val="0"/>
        <w:spacing w:after="0" w:line="240" w:lineRule="auto"/>
        <w:ind w:left="720"/>
        <w:jc w:val="left"/>
      </w:pPr>
    </w:p>
    <w:p w14:paraId="3AA97463"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795D04F" wp14:editId="69651647">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11D153D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5D04F"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11D153D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11E2D23C" w14:textId="77777777" w:rsidR="007C3ED4" w:rsidRDefault="007C3ED4" w:rsidP="00C477AC">
      <w:pPr>
        <w:autoSpaceDE w:val="0"/>
        <w:autoSpaceDN w:val="0"/>
        <w:adjustRightInd w:val="0"/>
        <w:spacing w:after="0" w:line="240" w:lineRule="auto"/>
        <w:ind w:left="720"/>
        <w:jc w:val="left"/>
      </w:pPr>
    </w:p>
    <w:p w14:paraId="45A7FA39" w14:textId="77777777" w:rsidR="00C477AC" w:rsidRDefault="00C477AC" w:rsidP="00C477AC">
      <w:pPr>
        <w:autoSpaceDE w:val="0"/>
        <w:autoSpaceDN w:val="0"/>
        <w:adjustRightInd w:val="0"/>
        <w:spacing w:after="0" w:line="240" w:lineRule="auto"/>
        <w:ind w:left="720"/>
        <w:jc w:val="left"/>
      </w:pPr>
    </w:p>
    <w:p w14:paraId="58373FE9" w14:textId="77777777" w:rsidR="00C477AC" w:rsidRDefault="00C477AC" w:rsidP="003C0374">
      <w:pPr>
        <w:ind w:left="284"/>
      </w:pPr>
      <w:r>
        <w:t xml:space="preserve">When a ToList() call is added, the filter will only be executed once increasing performance (and, as already mentioned, increased memory usage). </w:t>
      </w:r>
    </w:p>
    <w:p w14:paraId="5A9BBA5D" w14:textId="77777777" w:rsidR="004F1331" w:rsidRDefault="004F1331" w:rsidP="00AA03AE">
      <w:pPr>
        <w:autoSpaceDE w:val="0"/>
        <w:autoSpaceDN w:val="0"/>
        <w:adjustRightInd w:val="0"/>
        <w:spacing w:after="0" w:line="240" w:lineRule="auto"/>
        <w:ind w:left="720"/>
      </w:pPr>
    </w:p>
    <w:p w14:paraId="23497121" w14:textId="77777777" w:rsidR="00F05607" w:rsidRDefault="00F05607" w:rsidP="006B59B9">
      <w:pPr>
        <w:pStyle w:val="Heading2"/>
      </w:pPr>
      <w:bookmarkStart w:id="217" w:name="_Toc94856595"/>
      <w:r>
        <w:lastRenderedPageBreak/>
        <w:t>Validation</w:t>
      </w:r>
      <w:bookmarkEnd w:id="217"/>
    </w:p>
    <w:p w14:paraId="5385D5AE" w14:textId="77777777" w:rsidR="000C284B" w:rsidRDefault="000C284B" w:rsidP="006B59B9">
      <w:pPr>
        <w:pStyle w:val="Heading3"/>
      </w:pPr>
      <w:bookmarkStart w:id="218" w:name="_General"/>
      <w:bookmarkStart w:id="219" w:name="_Toc94856596"/>
      <w:bookmarkEnd w:id="218"/>
      <w:r>
        <w:t>General</w:t>
      </w:r>
      <w:bookmarkEnd w:id="219"/>
    </w:p>
    <w:p w14:paraId="5063541E"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0D9EEFEC"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2566EF3A"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78F44A46"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4ED26733" w14:textId="77777777" w:rsidR="00751A98" w:rsidRDefault="00751A98" w:rsidP="006B59B9">
      <w:pPr>
        <w:pStyle w:val="Heading3"/>
      </w:pPr>
      <w:bookmarkStart w:id="220" w:name="_StyleCop"/>
      <w:bookmarkStart w:id="221" w:name="_Spell_Checker"/>
      <w:bookmarkStart w:id="222" w:name="_Toc94856597"/>
      <w:bookmarkEnd w:id="220"/>
      <w:bookmarkEnd w:id="221"/>
      <w:r>
        <w:t>Spell Checker</w:t>
      </w:r>
      <w:bookmarkEnd w:id="222"/>
    </w:p>
    <w:p w14:paraId="78CDEE75"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F420408" w14:textId="77777777" w:rsidR="000C284B" w:rsidRPr="007F6EEE" w:rsidRDefault="009E06BE" w:rsidP="006B59B9">
      <w:pPr>
        <w:pStyle w:val="Heading3"/>
      </w:pPr>
      <w:bookmarkStart w:id="223" w:name="_StyleCop_1"/>
      <w:bookmarkStart w:id="224" w:name="_Toc481997678"/>
      <w:bookmarkStart w:id="225" w:name="_DIS_validatior"/>
      <w:bookmarkStart w:id="226" w:name="_Toc94856598"/>
      <w:bookmarkEnd w:id="223"/>
      <w:bookmarkEnd w:id="224"/>
      <w:bookmarkEnd w:id="225"/>
      <w:r>
        <w:t>DIS V</w:t>
      </w:r>
      <w:r w:rsidR="000C284B">
        <w:t>alidato</w:t>
      </w:r>
      <w:r w:rsidR="001E42CD">
        <w:t>r</w:t>
      </w:r>
      <w:bookmarkEnd w:id="226"/>
    </w:p>
    <w:p w14:paraId="72A14E64"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314947F7" w14:textId="77777777" w:rsidR="001E42CD" w:rsidRDefault="001E42CD" w:rsidP="006B59B9">
      <w:pPr>
        <w:pStyle w:val="Heading3"/>
        <w:spacing w:after="200" w:line="276" w:lineRule="auto"/>
      </w:pPr>
      <w:bookmarkStart w:id="227" w:name="_Stream_Viewer"/>
      <w:bookmarkStart w:id="228" w:name="_Toc94856599"/>
      <w:bookmarkEnd w:id="227"/>
      <w:r>
        <w:t>Stream Viewer</w:t>
      </w:r>
      <w:bookmarkEnd w:id="228"/>
    </w:p>
    <w:p w14:paraId="635AAF76"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290A2ED1" w14:textId="77777777" w:rsidR="000C284B" w:rsidRDefault="009E06BE" w:rsidP="006B59B9">
      <w:pPr>
        <w:pStyle w:val="Heading3"/>
      </w:pPr>
      <w:bookmarkStart w:id="229" w:name="_log_Files"/>
      <w:bookmarkStart w:id="230" w:name="_Toc94856600"/>
      <w:bookmarkEnd w:id="229"/>
      <w:r>
        <w:t>L</w:t>
      </w:r>
      <w:r w:rsidR="000C284B">
        <w:t>og</w:t>
      </w:r>
      <w:r>
        <w:t xml:space="preserve"> Files</w:t>
      </w:r>
      <w:bookmarkEnd w:id="230"/>
    </w:p>
    <w:p w14:paraId="06B2BF74" w14:textId="77777777" w:rsidR="005E659E" w:rsidRDefault="009E06BE" w:rsidP="003C0374">
      <w:pPr>
        <w:pStyle w:val="SLCUnorderedlist"/>
      </w:pPr>
      <w:r>
        <w:t>The element log file or other log files do not contain problems related to an element running the implemented protocol.</w:t>
      </w:r>
    </w:p>
    <w:p w14:paraId="1267691C" w14:textId="77777777" w:rsidR="000C284B" w:rsidRDefault="000C284B" w:rsidP="006B59B9">
      <w:pPr>
        <w:pStyle w:val="Heading3"/>
      </w:pPr>
      <w:bookmarkStart w:id="231" w:name="_Alarm_Console"/>
      <w:bookmarkStart w:id="232" w:name="_Toc94856601"/>
      <w:bookmarkEnd w:id="231"/>
      <w:r>
        <w:t>Alarm Console</w:t>
      </w:r>
      <w:bookmarkEnd w:id="232"/>
    </w:p>
    <w:p w14:paraId="243811D8"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16114790" w14:textId="77777777" w:rsidR="009B6D48" w:rsidRDefault="009B6D48">
      <w:pPr>
        <w:spacing w:line="259" w:lineRule="auto"/>
        <w:jc w:val="left"/>
      </w:pPr>
    </w:p>
    <w:p w14:paraId="2FF32CB7" w14:textId="77777777" w:rsidR="00E31755" w:rsidRDefault="00E31755" w:rsidP="00E31755">
      <w:pPr>
        <w:pStyle w:val="Heading2"/>
      </w:pPr>
      <w:bookmarkStart w:id="233" w:name="_Skyline_Driver_Passport"/>
      <w:bookmarkStart w:id="234" w:name="_Toc94856602"/>
      <w:bookmarkEnd w:id="233"/>
      <w:r>
        <w:t>Points of Attention</w:t>
      </w:r>
      <w:bookmarkEnd w:id="234"/>
    </w:p>
    <w:p w14:paraId="1F07344F" w14:textId="77777777" w:rsidR="009B6D48" w:rsidRDefault="009B6D48" w:rsidP="009B6D48">
      <w:pPr>
        <w:pStyle w:val="Heading3"/>
      </w:pPr>
      <w:bookmarkStart w:id="235" w:name="_Minimum_DMA_version"/>
      <w:bookmarkStart w:id="236" w:name="_Ref32836852"/>
      <w:bookmarkStart w:id="237" w:name="_Toc94856603"/>
      <w:bookmarkEnd w:id="235"/>
      <w:r>
        <w:t>Skyline Driver Passport Platform</w:t>
      </w:r>
      <w:bookmarkEnd w:id="236"/>
      <w:bookmarkEnd w:id="237"/>
    </w:p>
    <w:p w14:paraId="726E8DA4"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163CCFB5" w14:textId="77777777" w:rsidR="00E31755" w:rsidRDefault="001C47CC" w:rsidP="00E31755">
      <w:pPr>
        <w:pStyle w:val="Heading3"/>
      </w:pPr>
      <w:bookmarkStart w:id="238" w:name="_Toc94856604"/>
      <w:r>
        <w:t>Dojo Use Cases</w:t>
      </w:r>
      <w:bookmarkEnd w:id="238"/>
    </w:p>
    <w:p w14:paraId="35F9016F" w14:textId="77777777" w:rsidR="001C47CC" w:rsidRDefault="001C47CC" w:rsidP="001C47CC">
      <w:pPr>
        <w:pStyle w:val="SLCUnorderedlist"/>
      </w:pPr>
      <w:bookmarkStart w:id="239" w:name="_Hlk32917539"/>
      <w:r w:rsidRPr="00695003">
        <w:t xml:space="preserve">For more information related to the procedure, refer to </w:t>
      </w:r>
      <w:hyperlink r:id="rId180" w:history="1">
        <w:r w:rsidRPr="0088126F">
          <w:rPr>
            <w:rStyle w:val="Hyperlink"/>
          </w:rPr>
          <w:t>https://skylinebe.sharepoint.com/sites/DeployandAccelerate/SitePages/Dojo-connector-use-cases.aspx</w:t>
        </w:r>
      </w:hyperlink>
      <w:r>
        <w:t xml:space="preserve"> (only accessible for Skyline employees).</w:t>
      </w:r>
    </w:p>
    <w:p w14:paraId="2CB8DF62" w14:textId="77777777" w:rsidR="00400FA5" w:rsidRDefault="00400FA5" w:rsidP="00825DF9">
      <w:pPr>
        <w:keepNext/>
        <w:shd w:val="clear" w:color="auto" w:fill="FFFFFF"/>
        <w:spacing w:line="240" w:lineRule="auto"/>
        <w:jc w:val="left"/>
      </w:pPr>
    </w:p>
    <w:p w14:paraId="4B5E8732"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94856605"/>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5303539D"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7565C8"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26CE4A40"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35330478"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41AB8A1F" w14:textId="77777777" w:rsidR="00D71AE4" w:rsidRPr="007C3ED4" w:rsidRDefault="00D71AE4" w:rsidP="00264847">
            <w:pPr>
              <w:pStyle w:val="SLCBodytext"/>
              <w:spacing w:after="0"/>
              <w:ind w:left="28"/>
            </w:pPr>
            <w:r>
              <w:t>API</w:t>
            </w:r>
          </w:p>
        </w:tc>
        <w:tc>
          <w:tcPr>
            <w:tcW w:w="7785" w:type="dxa"/>
            <w:tcMar>
              <w:top w:w="28" w:type="dxa"/>
              <w:bottom w:w="28" w:type="dxa"/>
            </w:tcMar>
          </w:tcPr>
          <w:p w14:paraId="6CDEAA2A"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45738077"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13F4923"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73E5798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3A5B8658"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142D91"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502519C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107426F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3DB2A3"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2DFAFAC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779D1B18"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306ECA7" w14:textId="77777777" w:rsidR="00D71AE4" w:rsidRPr="007C3ED4" w:rsidRDefault="00D71AE4" w:rsidP="00264847">
            <w:pPr>
              <w:pStyle w:val="SLCBodytext"/>
              <w:spacing w:after="0"/>
              <w:ind w:left="28"/>
            </w:pPr>
            <w:r>
              <w:t>DMA</w:t>
            </w:r>
          </w:p>
        </w:tc>
        <w:tc>
          <w:tcPr>
            <w:tcW w:w="7785" w:type="dxa"/>
            <w:tcMar>
              <w:top w:w="28" w:type="dxa"/>
              <w:bottom w:w="28" w:type="dxa"/>
            </w:tcMar>
          </w:tcPr>
          <w:p w14:paraId="4BB19B3C"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72DF15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12560CD"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71FF86B0"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52535A1A"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34AE018"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1A83EE22"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5B8CA670"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2B489C9"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4316C4E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44D7E7FE"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3DD9EC55"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6C4C43F4"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076C8D1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9EBDAF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583BC11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230FEF8F"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A6E7CFB" w14:textId="77777777" w:rsidR="00D71AE4" w:rsidRPr="007C3ED4" w:rsidRDefault="00D71AE4" w:rsidP="00264847">
            <w:pPr>
              <w:pStyle w:val="SLCBodytext"/>
              <w:spacing w:after="0"/>
              <w:ind w:left="28"/>
            </w:pPr>
            <w:r>
              <w:t>RN</w:t>
            </w:r>
          </w:p>
        </w:tc>
        <w:tc>
          <w:tcPr>
            <w:tcW w:w="7785" w:type="dxa"/>
            <w:tcMar>
              <w:top w:w="28" w:type="dxa"/>
              <w:bottom w:w="28" w:type="dxa"/>
            </w:tcMar>
          </w:tcPr>
          <w:p w14:paraId="2BBD9528"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4D8F47E5"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3565F420"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23534BCA"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59BC3E4A"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CC5E8EC"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1F855936"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54D6DDC8"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5AE7646"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30FC29A8"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576828D6"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20733FF"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79629E84"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701323FB"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1F36F62"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0304F40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29585A29" w14:textId="77777777" w:rsidR="000A5B18" w:rsidRPr="001E0854" w:rsidRDefault="000A5B18" w:rsidP="008C7DAA">
      <w:pPr>
        <w:pStyle w:val="SLCBodytext"/>
      </w:pPr>
    </w:p>
    <w:p w14:paraId="3D8798C2" w14:textId="77777777" w:rsidR="004A4533" w:rsidRDefault="004A4533" w:rsidP="008C7DAA">
      <w:pPr>
        <w:pStyle w:val="SLCBodytext"/>
      </w:pPr>
    </w:p>
    <w:p w14:paraId="15FC175B" w14:textId="77777777" w:rsidR="00D438AB" w:rsidRDefault="00D438AB" w:rsidP="00B30A73"/>
    <w:p w14:paraId="0318BF7A" w14:textId="77777777" w:rsidR="00D438AB" w:rsidRDefault="00D438AB" w:rsidP="00B30A73">
      <w:pPr>
        <w:sectPr w:rsidR="00D438AB" w:rsidSect="003C0374">
          <w:headerReference w:type="default" r:id="rId181"/>
          <w:footerReference w:type="default" r:id="rId182"/>
          <w:headerReference w:type="first" r:id="rId183"/>
          <w:pgSz w:w="11907" w:h="16839" w:code="9"/>
          <w:pgMar w:top="1134" w:right="1021" w:bottom="1701" w:left="1021" w:header="851" w:footer="567" w:gutter="0"/>
          <w:cols w:space="720"/>
          <w:docGrid w:linePitch="360"/>
        </w:sectPr>
      </w:pPr>
    </w:p>
    <w:p w14:paraId="67764E62" w14:textId="77777777" w:rsidR="00D438AB" w:rsidRDefault="00D438AB" w:rsidP="00B30A73"/>
    <w:p w14:paraId="40AA061B" w14:textId="77777777" w:rsidR="00D438AB" w:rsidRDefault="00D438AB" w:rsidP="00B30A73"/>
    <w:p w14:paraId="55B917FE" w14:textId="77777777" w:rsidR="00F46833" w:rsidRPr="005E27B8" w:rsidRDefault="00F46833" w:rsidP="00B30A73"/>
    <w:sectPr w:rsidR="00F46833" w:rsidRPr="005E27B8" w:rsidSect="00D73C72">
      <w:headerReference w:type="default" r:id="rId184"/>
      <w:headerReference w:type="first" r:id="rId185"/>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59E5B" w14:textId="77777777" w:rsidR="008C78AE" w:rsidRDefault="008C78AE" w:rsidP="00B30A73">
      <w:r>
        <w:separator/>
      </w:r>
    </w:p>
  </w:endnote>
  <w:endnote w:type="continuationSeparator" w:id="0">
    <w:p w14:paraId="0F144DB1" w14:textId="77777777" w:rsidR="008C78AE" w:rsidRDefault="008C78AE"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835D5C5-5B2F-4330-AF5B-889885CB82B6}"/>
    <w:embedBold r:id="rId2" w:fontKey="{8A9239D7-A70A-48AE-835A-E34B54ACB987}"/>
    <w:embedItalic r:id="rId3" w:fontKey="{53B4335B-46F3-4B71-94D1-68353387AA03}"/>
    <w:embedBoldItalic r:id="rId4" w:fontKey="{BF565808-558C-46B1-A05B-0D52D5751F7A}"/>
  </w:font>
  <w:font w:name="SkylineSans">
    <w:panose1 w:val="02000303000000000000"/>
    <w:charset w:val="00"/>
    <w:family w:val="auto"/>
    <w:pitch w:val="variable"/>
    <w:sig w:usb0="C00000AF" w:usb1="0000000A" w:usb2="00000000" w:usb3="00000000" w:csb0="00000093" w:csb1="00000000"/>
    <w:embedRegular r:id="rId5" w:fontKey="{1A2FBA22-B9C4-4B55-8F15-400FB6BB9BB1}"/>
    <w:embedBold r:id="rId6" w:fontKey="{85674D7F-B27C-48F0-BFFC-43195C5712B7}"/>
    <w:embedItalic r:id="rId7" w:fontKey="{BFDFF7F8-C9D3-407C-9C97-AB9B7317B7C7}"/>
    <w:embedBoldItalic r:id="rId8" w:fontKey="{F17D2033-5F7F-4399-990A-3BA6982805C4}"/>
  </w:font>
  <w:font w:name="Segoe UI">
    <w:panose1 w:val="020B0502040204020203"/>
    <w:charset w:val="00"/>
    <w:family w:val="swiss"/>
    <w:pitch w:val="variable"/>
    <w:sig w:usb0="E4002EFF" w:usb1="C000E47F" w:usb2="00000009" w:usb3="00000000" w:csb0="000001FF" w:csb1="00000000"/>
    <w:embedRegular r:id="rId9" w:fontKey="{96DC30E5-BA83-4834-8D2C-E72E1DE8D01C}"/>
    <w:embedBold r:id="rId10" w:fontKey="{5936C9FE-0267-4F35-8F22-717425B4F9D2}"/>
    <w:embedItalic r:id="rId11" w:fontKey="{23E519A1-00CB-4936-8742-3FCD047487BA}"/>
    <w:embedBoldItalic r:id="rId12" w:fontKey="{8BC202FC-3F9E-43F3-8508-1AFE6196B675}"/>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embedRegular r:id="rId13" w:fontKey="{59694092-5FC6-4614-9356-95A0AFD271F7}"/>
    <w:embedBold r:id="rId14" w:fontKey="{8B7FBDCA-BFDE-45B9-A25F-49E684095681}"/>
  </w:font>
  <w:font w:name="SkylineSans Black">
    <w:panose1 w:val="02000A03000000000000"/>
    <w:charset w:val="00"/>
    <w:family w:val="auto"/>
    <w:pitch w:val="variable"/>
    <w:sig w:usb0="00000007" w:usb1="00000000" w:usb2="00000000" w:usb3="00000000" w:csb0="00000001" w:csb1="00000000"/>
    <w:embedRegular r:id="rId15" w:fontKey="{8135D30E-778E-4D99-BF28-B87D3A56F7E6}"/>
  </w:font>
  <w:font w:name="Tahoma">
    <w:panose1 w:val="020B0604030504040204"/>
    <w:charset w:val="00"/>
    <w:family w:val="swiss"/>
    <w:pitch w:val="variable"/>
    <w:sig w:usb0="E1002EFF" w:usb1="C000605B" w:usb2="00000029" w:usb3="00000000" w:csb0="000101FF" w:csb1="00000000"/>
    <w:embedRegular r:id="rId16" w:fontKey="{BE8478F4-BFF5-43CA-B92A-AFBE1A11CB7B}"/>
  </w:font>
  <w:font w:name="Calibri Light">
    <w:panose1 w:val="020F0302020204030204"/>
    <w:charset w:val="00"/>
    <w:family w:val="swiss"/>
    <w:pitch w:val="variable"/>
    <w:sig w:usb0="E4002EFF" w:usb1="C200247B" w:usb2="00000009" w:usb3="00000000" w:csb0="000001FF" w:csb1="00000000"/>
    <w:embedRegular r:id="rId17" w:fontKey="{5F223876-A5A8-4153-B29F-7498FE2520C4}"/>
  </w:font>
  <w:font w:name="SkylineSans-Light">
    <w:altName w:val="Calibri"/>
    <w:charset w:val="00"/>
    <w:family w:val="auto"/>
    <w:pitch w:val="variable"/>
    <w:sig w:usb0="C00000AF" w:usb1="0000000A" w:usb2="00000000" w:usb3="00000000" w:csb0="00000093" w:csb1="00000000"/>
  </w:font>
  <w:font w:name="Arial Unicode MS">
    <w:panose1 w:val="020B0604020202020204"/>
    <w:charset w:val="80"/>
    <w:family w:val="swiss"/>
    <w:pitch w:val="variable"/>
    <w:sig w:usb0="F7FFAFFF" w:usb1="E9DFFFFF" w:usb2="0000003F" w:usb3="00000000" w:csb0="003F01FF" w:csb1="00000000"/>
    <w:embedRegular r:id="rId18" w:subsetted="1" w:fontKey="{5F82582D-5C68-45FC-9D53-8994B4CD0435}"/>
  </w:font>
  <w:font w:name="Segoe UI Symbol">
    <w:panose1 w:val="020B0502040204020203"/>
    <w:charset w:val="00"/>
    <w:family w:val="swiss"/>
    <w:pitch w:val="variable"/>
    <w:sig w:usb0="800001E3" w:usb1="1200FFEF" w:usb2="00040000" w:usb3="00000000" w:csb0="00000001" w:csb1="00000000"/>
    <w:embedRegular r:id="rId19" w:fontKey="{01C9A44C-A84C-4419-85F5-A238ECA4C8BD}"/>
  </w:font>
  <w:font w:name="Consolas">
    <w:panose1 w:val="020B0609020204030204"/>
    <w:charset w:val="00"/>
    <w:family w:val="modern"/>
    <w:pitch w:val="fixed"/>
    <w:sig w:usb0="E00006FF" w:usb1="0000FCFF" w:usb2="00000001" w:usb3="00000000" w:csb0="0000019F" w:csb1="00000000"/>
    <w:embedRegular r:id="rId20" w:fontKey="{DF5292EA-DB2A-4D8C-B140-15154C595E6C}"/>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860FD" w14:textId="77777777" w:rsidR="00266C6C" w:rsidRDefault="00266C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1CA57"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38BF3D8C" wp14:editId="1BA8F0E3">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4D8F44"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3B2E03D1" wp14:editId="6F552A1C">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5F3C7D9A"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E03D1"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5F3C7D9A"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313D756D" wp14:editId="1DCE96D0">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197C7697" wp14:editId="56DE4E34">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D7B12E"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3BAC461F"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4F2991">
      <w:rPr>
        <w:color w:val="FFFFFF" w:themeColor="background1"/>
      </w:rPr>
      <w:t>Protocol Development checklist (with corresponding guidelines)</w:t>
    </w:r>
    <w:r>
      <w:rPr>
        <w:color w:val="FFFFFF" w:themeColor="background1"/>
      </w:rPr>
      <w:fldChar w:fldCharType="end"/>
    </w:r>
  </w:p>
  <w:p w14:paraId="5B0AD6EC" w14:textId="0F604FB1"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711B90">
      <w:rPr>
        <w:noProof/>
        <w:color w:val="FFFFFF" w:themeColor="background1"/>
      </w:rPr>
      <w:t>January 5, 2024</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A01F2B">
          <w:rPr>
            <w:color w:val="FFFFFF" w:themeColor="background1"/>
          </w:rPr>
          <w:t>023</w:t>
        </w:r>
      </w:sdtContent>
    </w:sdt>
  </w:p>
  <w:p w14:paraId="49E3F666" w14:textId="77777777" w:rsidR="00825DF9" w:rsidRPr="0051126B" w:rsidRDefault="00825DF9" w:rsidP="00D73C72">
    <w:pPr>
      <w:pStyle w:val="Footer"/>
      <w:ind w:firstLine="567"/>
      <w:rPr>
        <w:color w:val="FFFFFF" w:themeColor="background1"/>
      </w:rPr>
    </w:pPr>
  </w:p>
  <w:p w14:paraId="497078A7"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001F1" w14:textId="77777777" w:rsidR="00825DF9" w:rsidRDefault="00825DF9" w:rsidP="00D73C72">
    <w:pPr>
      <w:pStyle w:val="Footer"/>
    </w:pPr>
    <w:r>
      <w:rPr>
        <w:noProof/>
      </w:rPr>
      <w:drawing>
        <wp:anchor distT="0" distB="0" distL="114300" distR="114300" simplePos="0" relativeHeight="251676672" behindDoc="0" locked="0" layoutInCell="1" allowOverlap="1" wp14:anchorId="296B0871" wp14:editId="0A2FB1F1">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62CA2AB0" wp14:editId="00D48E5D">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FA2EB8"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6632E4" wp14:editId="6CBB3C01">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027CFD09" w14:textId="377C474F"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711B90">
                            <w:rPr>
                              <w:noProof/>
                              <w:color w:val="054877"/>
                            </w:rPr>
                            <w:t>2024</w:t>
                          </w:r>
                          <w:r>
                            <w:rPr>
                              <w:color w:val="054877"/>
                            </w:rPr>
                            <w:fldChar w:fldCharType="end"/>
                          </w:r>
                          <w:r>
                            <w:rPr>
                              <w:color w:val="054877"/>
                            </w:rPr>
                            <w:t xml:space="preserve"> </w:t>
                          </w:r>
                          <w:r w:rsidRPr="00975FA4">
                            <w:rPr>
                              <w:color w:val="054877"/>
                            </w:rPr>
                            <w:t>Skyline Communications NV. All rights reserved.</w:t>
                          </w:r>
                        </w:p>
                        <w:p w14:paraId="1003EBB5" w14:textId="77777777" w:rsidR="00825DF9" w:rsidRPr="004F6C5B" w:rsidRDefault="00825DF9" w:rsidP="00D73C72">
                          <w:pPr>
                            <w:pStyle w:val="SLCFooter"/>
                          </w:pPr>
                          <w:r w:rsidRPr="004F6C5B">
                            <w:t>This document is confidential and property of Skyline Communications NV.</w:t>
                          </w:r>
                        </w:p>
                        <w:p w14:paraId="01764365" w14:textId="77777777" w:rsidR="00825DF9" w:rsidRPr="004F6C5B" w:rsidRDefault="00825DF9" w:rsidP="00D73C72">
                          <w:pPr>
                            <w:pStyle w:val="SLCFooter"/>
                          </w:pPr>
                          <w:r w:rsidRPr="004F6C5B">
                            <w:t xml:space="preserve">DataMiner® and Skyline Communications are trademarks of </w:t>
                          </w:r>
                        </w:p>
                        <w:p w14:paraId="31042C7E" w14:textId="77777777" w:rsidR="00825DF9" w:rsidRPr="004F6C5B" w:rsidRDefault="00825DF9" w:rsidP="00D73C72">
                          <w:pPr>
                            <w:pStyle w:val="SLCFooter"/>
                          </w:pPr>
                          <w:r w:rsidRPr="004F6C5B">
                            <w:t>Skyline Communications NV.</w:t>
                          </w:r>
                        </w:p>
                        <w:p w14:paraId="082BBD76" w14:textId="77777777" w:rsidR="00825DF9" w:rsidRPr="004F6C5B" w:rsidRDefault="00825DF9" w:rsidP="00D73C72">
                          <w:pPr>
                            <w:pStyle w:val="SLCFooter"/>
                          </w:pPr>
                        </w:p>
                        <w:p w14:paraId="11101520" w14:textId="77777777" w:rsidR="00825DF9" w:rsidRPr="004F6C5B" w:rsidRDefault="00825DF9"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F6C5B" w14:paraId="3AFBC34F" w14:textId="77777777" w:rsidTr="00C84827">
                            <w:trPr>
                              <w:trHeight w:val="271"/>
                            </w:trPr>
                            <w:tc>
                              <w:tcPr>
                                <w:tcW w:w="240" w:type="dxa"/>
                              </w:tcPr>
                              <w:p w14:paraId="31071FC4" w14:textId="77777777" w:rsidR="00825DF9" w:rsidRPr="004F6C5B" w:rsidRDefault="00825DF9" w:rsidP="00C84827">
                                <w:pPr>
                                  <w:ind w:right="-18"/>
                                  <w:jc w:val="center"/>
                                  <w:rPr>
                                    <w:color w:val="00507D"/>
                                  </w:rPr>
                                </w:pPr>
                                <w:r w:rsidRPr="004F6C5B">
                                  <w:rPr>
                                    <w:noProof/>
                                    <w:color w:val="00507D"/>
                                    <w:sz w:val="14"/>
                                    <w:szCs w:val="14"/>
                                  </w:rPr>
                                  <w:drawing>
                                    <wp:inline distT="0" distB="0" distL="0" distR="0" wp14:anchorId="038B0A84" wp14:editId="081F1078">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795A67B2" w14:textId="77777777" w:rsidR="00825DF9" w:rsidRPr="004F6C5B" w:rsidRDefault="00825DF9" w:rsidP="00C84827">
                                <w:pPr>
                                  <w:spacing w:line="240" w:lineRule="auto"/>
                                  <w:ind w:right="-18"/>
                                  <w:rPr>
                                    <w:color w:val="00507D"/>
                                    <w:sz w:val="14"/>
                                    <w:szCs w:val="14"/>
                                  </w:rPr>
                                </w:pPr>
                              </w:p>
                            </w:tc>
                            <w:tc>
                              <w:tcPr>
                                <w:tcW w:w="1077" w:type="dxa"/>
                              </w:tcPr>
                              <w:p w14:paraId="1C4916C8" w14:textId="77777777" w:rsidR="00825DF9" w:rsidRPr="004F6C5B" w:rsidRDefault="00825DF9" w:rsidP="00C84827">
                                <w:pPr>
                                  <w:spacing w:line="240" w:lineRule="auto"/>
                                  <w:ind w:right="-18"/>
                                  <w:rPr>
                                    <w:color w:val="00507D"/>
                                    <w:sz w:val="14"/>
                                    <w:szCs w:val="14"/>
                                  </w:rPr>
                                </w:pPr>
                                <w:r w:rsidRPr="004F6C5B">
                                  <w:rPr>
                                    <w:color w:val="00507D"/>
                                    <w:sz w:val="14"/>
                                    <w:szCs w:val="14"/>
                                  </w:rPr>
                                  <w:t xml:space="preserve">legal@skyline.be </w:t>
                                </w:r>
                              </w:p>
                            </w:tc>
                          </w:tr>
                          <w:tr w:rsidR="00825DF9" w:rsidRPr="004F6C5B" w14:paraId="41988E70" w14:textId="77777777" w:rsidTr="00C84827">
                            <w:trPr>
                              <w:trHeight w:val="271"/>
                            </w:trPr>
                            <w:tc>
                              <w:tcPr>
                                <w:tcW w:w="240" w:type="dxa"/>
                              </w:tcPr>
                              <w:p w14:paraId="67808091" w14:textId="77777777" w:rsidR="00825DF9" w:rsidRPr="004F6C5B" w:rsidRDefault="00825DF9" w:rsidP="00C84827">
                                <w:pPr>
                                  <w:ind w:right="-18"/>
                                  <w:jc w:val="center"/>
                                  <w:rPr>
                                    <w:noProof/>
                                    <w:color w:val="00507D"/>
                                    <w:sz w:val="14"/>
                                    <w:szCs w:val="14"/>
                                  </w:rPr>
                                </w:pPr>
                                <w:r w:rsidRPr="004F6C5B">
                                  <w:rPr>
                                    <w:noProof/>
                                    <w:color w:val="00507D"/>
                                    <w:sz w:val="14"/>
                                    <w:szCs w:val="14"/>
                                  </w:rPr>
                                  <w:drawing>
                                    <wp:inline distT="0" distB="0" distL="0" distR="0" wp14:anchorId="2AC78D02" wp14:editId="44794F28">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47D136D5" w14:textId="77777777" w:rsidR="00825DF9" w:rsidRPr="004F6C5B" w:rsidRDefault="00825DF9" w:rsidP="00C84827">
                                <w:pPr>
                                  <w:spacing w:line="240" w:lineRule="auto"/>
                                  <w:ind w:right="-18"/>
                                  <w:rPr>
                                    <w:color w:val="00507D"/>
                                    <w:sz w:val="14"/>
                                    <w:szCs w:val="14"/>
                                  </w:rPr>
                                </w:pPr>
                              </w:p>
                            </w:tc>
                            <w:tc>
                              <w:tcPr>
                                <w:tcW w:w="1077" w:type="dxa"/>
                              </w:tcPr>
                              <w:p w14:paraId="40316265" w14:textId="77777777" w:rsidR="00825DF9" w:rsidRPr="004F6C5B" w:rsidRDefault="00825DF9" w:rsidP="00C84827">
                                <w:pPr>
                                  <w:spacing w:line="240" w:lineRule="auto"/>
                                  <w:ind w:right="-18"/>
                                  <w:rPr>
                                    <w:color w:val="00507D"/>
                                    <w:sz w:val="14"/>
                                    <w:szCs w:val="14"/>
                                  </w:rPr>
                                </w:pPr>
                                <w:r w:rsidRPr="004F6C5B">
                                  <w:rPr>
                                    <w:color w:val="00507D"/>
                                    <w:sz w:val="14"/>
                                    <w:szCs w:val="14"/>
                                  </w:rPr>
                                  <w:t>+32 51313569</w:t>
                                </w:r>
                              </w:p>
                            </w:tc>
                          </w:tr>
                        </w:tbl>
                        <w:p w14:paraId="149D3F0C"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6632E4"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027CFD09" w14:textId="377C474F"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711B90">
                      <w:rPr>
                        <w:noProof/>
                        <w:color w:val="054877"/>
                      </w:rPr>
                      <w:t>2024</w:t>
                    </w:r>
                    <w:r>
                      <w:rPr>
                        <w:color w:val="054877"/>
                      </w:rPr>
                      <w:fldChar w:fldCharType="end"/>
                    </w:r>
                    <w:r>
                      <w:rPr>
                        <w:color w:val="054877"/>
                      </w:rPr>
                      <w:t xml:space="preserve"> </w:t>
                    </w:r>
                    <w:r w:rsidRPr="00975FA4">
                      <w:rPr>
                        <w:color w:val="054877"/>
                      </w:rPr>
                      <w:t>Skyline Communications NV. All rights reserved.</w:t>
                    </w:r>
                  </w:p>
                  <w:p w14:paraId="1003EBB5" w14:textId="77777777" w:rsidR="00825DF9" w:rsidRPr="004F6C5B" w:rsidRDefault="00825DF9" w:rsidP="00D73C72">
                    <w:pPr>
                      <w:pStyle w:val="SLCFooter"/>
                    </w:pPr>
                    <w:r w:rsidRPr="004F6C5B">
                      <w:t>This document is confidential and property of Skyline Communications NV.</w:t>
                    </w:r>
                  </w:p>
                  <w:p w14:paraId="01764365" w14:textId="77777777" w:rsidR="00825DF9" w:rsidRPr="004F6C5B" w:rsidRDefault="00825DF9" w:rsidP="00D73C72">
                    <w:pPr>
                      <w:pStyle w:val="SLCFooter"/>
                    </w:pPr>
                    <w:r w:rsidRPr="004F6C5B">
                      <w:t xml:space="preserve">DataMiner® and Skyline Communications are trademarks of </w:t>
                    </w:r>
                  </w:p>
                  <w:p w14:paraId="31042C7E" w14:textId="77777777" w:rsidR="00825DF9" w:rsidRPr="004F6C5B" w:rsidRDefault="00825DF9" w:rsidP="00D73C72">
                    <w:pPr>
                      <w:pStyle w:val="SLCFooter"/>
                    </w:pPr>
                    <w:r w:rsidRPr="004F6C5B">
                      <w:t>Skyline Communications NV.</w:t>
                    </w:r>
                  </w:p>
                  <w:p w14:paraId="082BBD76" w14:textId="77777777" w:rsidR="00825DF9" w:rsidRPr="004F6C5B" w:rsidRDefault="00825DF9" w:rsidP="00D73C72">
                    <w:pPr>
                      <w:pStyle w:val="SLCFooter"/>
                    </w:pPr>
                  </w:p>
                  <w:p w14:paraId="11101520" w14:textId="77777777" w:rsidR="00825DF9" w:rsidRPr="004F6C5B" w:rsidRDefault="00825DF9"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F6C5B" w14:paraId="3AFBC34F" w14:textId="77777777" w:rsidTr="00C84827">
                      <w:trPr>
                        <w:trHeight w:val="271"/>
                      </w:trPr>
                      <w:tc>
                        <w:tcPr>
                          <w:tcW w:w="240" w:type="dxa"/>
                        </w:tcPr>
                        <w:p w14:paraId="31071FC4" w14:textId="77777777" w:rsidR="00825DF9" w:rsidRPr="004F6C5B" w:rsidRDefault="00825DF9" w:rsidP="00C84827">
                          <w:pPr>
                            <w:ind w:right="-18"/>
                            <w:jc w:val="center"/>
                            <w:rPr>
                              <w:color w:val="00507D"/>
                            </w:rPr>
                          </w:pPr>
                          <w:r w:rsidRPr="004F6C5B">
                            <w:rPr>
                              <w:noProof/>
                              <w:color w:val="00507D"/>
                              <w:sz w:val="14"/>
                              <w:szCs w:val="14"/>
                            </w:rPr>
                            <w:drawing>
                              <wp:inline distT="0" distB="0" distL="0" distR="0" wp14:anchorId="038B0A84" wp14:editId="081F1078">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795A67B2" w14:textId="77777777" w:rsidR="00825DF9" w:rsidRPr="004F6C5B" w:rsidRDefault="00825DF9" w:rsidP="00C84827">
                          <w:pPr>
                            <w:spacing w:line="240" w:lineRule="auto"/>
                            <w:ind w:right="-18"/>
                            <w:rPr>
                              <w:color w:val="00507D"/>
                              <w:sz w:val="14"/>
                              <w:szCs w:val="14"/>
                            </w:rPr>
                          </w:pPr>
                        </w:p>
                      </w:tc>
                      <w:tc>
                        <w:tcPr>
                          <w:tcW w:w="1077" w:type="dxa"/>
                        </w:tcPr>
                        <w:p w14:paraId="1C4916C8" w14:textId="77777777" w:rsidR="00825DF9" w:rsidRPr="004F6C5B" w:rsidRDefault="00825DF9" w:rsidP="00C84827">
                          <w:pPr>
                            <w:spacing w:line="240" w:lineRule="auto"/>
                            <w:ind w:right="-18"/>
                            <w:rPr>
                              <w:color w:val="00507D"/>
                              <w:sz w:val="14"/>
                              <w:szCs w:val="14"/>
                            </w:rPr>
                          </w:pPr>
                          <w:r w:rsidRPr="004F6C5B">
                            <w:rPr>
                              <w:color w:val="00507D"/>
                              <w:sz w:val="14"/>
                              <w:szCs w:val="14"/>
                            </w:rPr>
                            <w:t xml:space="preserve">legal@skyline.be </w:t>
                          </w:r>
                        </w:p>
                      </w:tc>
                    </w:tr>
                    <w:tr w:rsidR="00825DF9" w:rsidRPr="004F6C5B" w14:paraId="41988E70" w14:textId="77777777" w:rsidTr="00C84827">
                      <w:trPr>
                        <w:trHeight w:val="271"/>
                      </w:trPr>
                      <w:tc>
                        <w:tcPr>
                          <w:tcW w:w="240" w:type="dxa"/>
                        </w:tcPr>
                        <w:p w14:paraId="67808091" w14:textId="77777777" w:rsidR="00825DF9" w:rsidRPr="004F6C5B" w:rsidRDefault="00825DF9" w:rsidP="00C84827">
                          <w:pPr>
                            <w:ind w:right="-18"/>
                            <w:jc w:val="center"/>
                            <w:rPr>
                              <w:noProof/>
                              <w:color w:val="00507D"/>
                              <w:sz w:val="14"/>
                              <w:szCs w:val="14"/>
                            </w:rPr>
                          </w:pPr>
                          <w:r w:rsidRPr="004F6C5B">
                            <w:rPr>
                              <w:noProof/>
                              <w:color w:val="00507D"/>
                              <w:sz w:val="14"/>
                              <w:szCs w:val="14"/>
                            </w:rPr>
                            <w:drawing>
                              <wp:inline distT="0" distB="0" distL="0" distR="0" wp14:anchorId="2AC78D02" wp14:editId="44794F28">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47D136D5" w14:textId="77777777" w:rsidR="00825DF9" w:rsidRPr="004F6C5B" w:rsidRDefault="00825DF9" w:rsidP="00C84827">
                          <w:pPr>
                            <w:spacing w:line="240" w:lineRule="auto"/>
                            <w:ind w:right="-18"/>
                            <w:rPr>
                              <w:color w:val="00507D"/>
                              <w:sz w:val="14"/>
                              <w:szCs w:val="14"/>
                            </w:rPr>
                          </w:pPr>
                        </w:p>
                      </w:tc>
                      <w:tc>
                        <w:tcPr>
                          <w:tcW w:w="1077" w:type="dxa"/>
                        </w:tcPr>
                        <w:p w14:paraId="40316265" w14:textId="77777777" w:rsidR="00825DF9" w:rsidRPr="004F6C5B" w:rsidRDefault="00825DF9" w:rsidP="00C84827">
                          <w:pPr>
                            <w:spacing w:line="240" w:lineRule="auto"/>
                            <w:ind w:right="-18"/>
                            <w:rPr>
                              <w:color w:val="00507D"/>
                              <w:sz w:val="14"/>
                              <w:szCs w:val="14"/>
                            </w:rPr>
                          </w:pPr>
                          <w:r w:rsidRPr="004F6C5B">
                            <w:rPr>
                              <w:color w:val="00507D"/>
                              <w:sz w:val="14"/>
                              <w:szCs w:val="14"/>
                            </w:rPr>
                            <w:t>+32 51313569</w:t>
                          </w:r>
                        </w:p>
                      </w:tc>
                    </w:tr>
                  </w:tbl>
                  <w:p w14:paraId="149D3F0C"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65F9DC63" wp14:editId="3D889CB4">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61A8965B" w14:textId="35A622DF"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711B90">
                            <w:rPr>
                              <w:noProof/>
                              <w:color w:val="054877"/>
                            </w:rPr>
                            <w:t>2024</w:t>
                          </w:r>
                          <w:r>
                            <w:rPr>
                              <w:color w:val="054877"/>
                            </w:rPr>
                            <w:fldChar w:fldCharType="end"/>
                          </w:r>
                          <w:r>
                            <w:rPr>
                              <w:color w:val="054877"/>
                            </w:rPr>
                            <w:t xml:space="preserve"> </w:t>
                          </w:r>
                          <w:r w:rsidRPr="00975FA4">
                            <w:rPr>
                              <w:color w:val="054877"/>
                            </w:rPr>
                            <w:t>Skyline Communications NV. All rights reserved.</w:t>
                          </w:r>
                        </w:p>
                        <w:p w14:paraId="1B9D0FE1" w14:textId="77777777" w:rsidR="00825DF9" w:rsidRPr="00197DC0" w:rsidRDefault="00825DF9" w:rsidP="00D73C72">
                          <w:pPr>
                            <w:pStyle w:val="SLCFooter"/>
                          </w:pPr>
                          <w:r w:rsidRPr="00197DC0">
                            <w:t>This document is confidential and property of Skyline Communications NV.</w:t>
                          </w:r>
                        </w:p>
                        <w:p w14:paraId="7376F703" w14:textId="77777777" w:rsidR="00825DF9" w:rsidRPr="00197DC0" w:rsidRDefault="00825DF9" w:rsidP="00D73C72">
                          <w:pPr>
                            <w:pStyle w:val="SLCFooter"/>
                          </w:pPr>
                          <w:r w:rsidRPr="00197DC0">
                            <w:t xml:space="preserve">DataMiner® and Skyline Communications are trademarks of </w:t>
                          </w:r>
                        </w:p>
                        <w:p w14:paraId="35EF2AD9" w14:textId="77777777" w:rsidR="00825DF9" w:rsidRDefault="00825DF9" w:rsidP="00D73C72">
                          <w:pPr>
                            <w:pStyle w:val="SLCFooter"/>
                          </w:pPr>
                          <w:r w:rsidRPr="00197DC0">
                            <w:t>Skyline Communications NV.</w:t>
                          </w:r>
                        </w:p>
                        <w:p w14:paraId="334B8AF1" w14:textId="77777777" w:rsidR="00825DF9" w:rsidRPr="00197DC0" w:rsidRDefault="00825DF9" w:rsidP="00D73C72">
                          <w:pPr>
                            <w:pStyle w:val="SLCFooter"/>
                          </w:pPr>
                        </w:p>
                        <w:p w14:paraId="741E1DA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780695FB" w14:textId="77777777" w:rsidTr="00C84827">
                            <w:trPr>
                              <w:trHeight w:val="283"/>
                            </w:trPr>
                            <w:tc>
                              <w:tcPr>
                                <w:tcW w:w="436" w:type="dxa"/>
                              </w:tcPr>
                              <w:p w14:paraId="4264BBA1" w14:textId="77777777" w:rsidR="00825DF9" w:rsidRDefault="00825DF9" w:rsidP="00C84827">
                                <w:pPr>
                                  <w:ind w:right="-18"/>
                                </w:pPr>
                                <w:r w:rsidRPr="00975FA4">
                                  <w:rPr>
                                    <w:noProof/>
                                    <w:sz w:val="14"/>
                                    <w:szCs w:val="14"/>
                                  </w:rPr>
                                  <w:drawing>
                                    <wp:inline distT="0" distB="0" distL="0" distR="0" wp14:anchorId="7CDE8BAB" wp14:editId="00A10CAC">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2D7EE43C"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469B430E" w14:textId="77777777" w:rsidTr="00C84827">
                            <w:trPr>
                              <w:trHeight w:val="283"/>
                            </w:trPr>
                            <w:tc>
                              <w:tcPr>
                                <w:tcW w:w="436" w:type="dxa"/>
                              </w:tcPr>
                              <w:p w14:paraId="2FB4A343"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3D6FC52D" wp14:editId="03EC2D03">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3FE81C87" w14:textId="77777777" w:rsidR="00825DF9" w:rsidRPr="00975FA4" w:rsidRDefault="00825DF9" w:rsidP="00C84827">
                                <w:pPr>
                                  <w:spacing w:line="240" w:lineRule="auto"/>
                                  <w:ind w:right="-18"/>
                                  <w:rPr>
                                    <w:sz w:val="14"/>
                                    <w:szCs w:val="14"/>
                                  </w:rPr>
                                </w:pPr>
                                <w:r w:rsidRPr="00975FA4">
                                  <w:rPr>
                                    <w:sz w:val="14"/>
                                    <w:szCs w:val="14"/>
                                  </w:rPr>
                                  <w:t>+3251313569</w:t>
                                </w:r>
                              </w:p>
                            </w:tc>
                          </w:tr>
                        </w:tbl>
                        <w:p w14:paraId="4D684C06"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9DC63"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61A8965B" w14:textId="35A622DF"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711B90">
                      <w:rPr>
                        <w:noProof/>
                        <w:color w:val="054877"/>
                      </w:rPr>
                      <w:t>2024</w:t>
                    </w:r>
                    <w:r>
                      <w:rPr>
                        <w:color w:val="054877"/>
                      </w:rPr>
                      <w:fldChar w:fldCharType="end"/>
                    </w:r>
                    <w:r>
                      <w:rPr>
                        <w:color w:val="054877"/>
                      </w:rPr>
                      <w:t xml:space="preserve"> </w:t>
                    </w:r>
                    <w:r w:rsidRPr="00975FA4">
                      <w:rPr>
                        <w:color w:val="054877"/>
                      </w:rPr>
                      <w:t>Skyline Communications NV. All rights reserved.</w:t>
                    </w:r>
                  </w:p>
                  <w:p w14:paraId="1B9D0FE1" w14:textId="77777777" w:rsidR="00825DF9" w:rsidRPr="00197DC0" w:rsidRDefault="00825DF9" w:rsidP="00D73C72">
                    <w:pPr>
                      <w:pStyle w:val="SLCFooter"/>
                    </w:pPr>
                    <w:r w:rsidRPr="00197DC0">
                      <w:t>This document is confidential and property of Skyline Communications NV.</w:t>
                    </w:r>
                  </w:p>
                  <w:p w14:paraId="7376F703" w14:textId="77777777" w:rsidR="00825DF9" w:rsidRPr="00197DC0" w:rsidRDefault="00825DF9" w:rsidP="00D73C72">
                    <w:pPr>
                      <w:pStyle w:val="SLCFooter"/>
                    </w:pPr>
                    <w:r w:rsidRPr="00197DC0">
                      <w:t xml:space="preserve">DataMiner® and Skyline Communications are trademarks of </w:t>
                    </w:r>
                  </w:p>
                  <w:p w14:paraId="35EF2AD9" w14:textId="77777777" w:rsidR="00825DF9" w:rsidRDefault="00825DF9" w:rsidP="00D73C72">
                    <w:pPr>
                      <w:pStyle w:val="SLCFooter"/>
                    </w:pPr>
                    <w:r w:rsidRPr="00197DC0">
                      <w:t>Skyline Communications NV.</w:t>
                    </w:r>
                  </w:p>
                  <w:p w14:paraId="334B8AF1" w14:textId="77777777" w:rsidR="00825DF9" w:rsidRPr="00197DC0" w:rsidRDefault="00825DF9" w:rsidP="00D73C72">
                    <w:pPr>
                      <w:pStyle w:val="SLCFooter"/>
                    </w:pPr>
                  </w:p>
                  <w:p w14:paraId="741E1DA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780695FB" w14:textId="77777777" w:rsidTr="00C84827">
                      <w:trPr>
                        <w:trHeight w:val="283"/>
                      </w:trPr>
                      <w:tc>
                        <w:tcPr>
                          <w:tcW w:w="436" w:type="dxa"/>
                        </w:tcPr>
                        <w:p w14:paraId="4264BBA1" w14:textId="77777777" w:rsidR="00825DF9" w:rsidRDefault="00825DF9" w:rsidP="00C84827">
                          <w:pPr>
                            <w:ind w:right="-18"/>
                          </w:pPr>
                          <w:r w:rsidRPr="00975FA4">
                            <w:rPr>
                              <w:noProof/>
                              <w:sz w:val="14"/>
                              <w:szCs w:val="14"/>
                            </w:rPr>
                            <w:drawing>
                              <wp:inline distT="0" distB="0" distL="0" distR="0" wp14:anchorId="7CDE8BAB" wp14:editId="00A10CAC">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2D7EE43C"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469B430E" w14:textId="77777777" w:rsidTr="00C84827">
                      <w:trPr>
                        <w:trHeight w:val="283"/>
                      </w:trPr>
                      <w:tc>
                        <w:tcPr>
                          <w:tcW w:w="436" w:type="dxa"/>
                        </w:tcPr>
                        <w:p w14:paraId="2FB4A343"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3D6FC52D" wp14:editId="03EC2D03">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3FE81C87" w14:textId="77777777" w:rsidR="00825DF9" w:rsidRPr="00975FA4" w:rsidRDefault="00825DF9" w:rsidP="00C84827">
                          <w:pPr>
                            <w:spacing w:line="240" w:lineRule="auto"/>
                            <w:ind w:right="-18"/>
                            <w:rPr>
                              <w:sz w:val="14"/>
                              <w:szCs w:val="14"/>
                            </w:rPr>
                          </w:pPr>
                          <w:r w:rsidRPr="00975FA4">
                            <w:rPr>
                              <w:sz w:val="14"/>
                              <w:szCs w:val="14"/>
                            </w:rPr>
                            <w:t>+3251313569</w:t>
                          </w:r>
                        </w:p>
                      </w:tc>
                    </w:tr>
                  </w:tbl>
                  <w:p w14:paraId="4D684C06"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0C271F32" w14:textId="77777777" w:rsidR="00825DF9" w:rsidRPr="000C003F" w:rsidRDefault="00825DF9" w:rsidP="00D73C72">
    <w:pPr>
      <w:pStyle w:val="Footer"/>
    </w:pPr>
  </w:p>
  <w:p w14:paraId="53E46DD2" w14:textId="77777777" w:rsidR="00825DF9" w:rsidRPr="00D73C72" w:rsidRDefault="00825DF9" w:rsidP="00D73C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EB5C0"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3CF07DF5" wp14:editId="711CEE4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3D125E4"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F07DF5"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73D125E4"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7DEEF90E" wp14:editId="53D57C4E">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D3B4625"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400E9DAB" wp14:editId="0BC38117">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663C0C45" wp14:editId="28AFA6C2">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DEE890"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592F6C20"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4F2991">
      <w:rPr>
        <w:color w:val="FFFFFF" w:themeColor="background1"/>
      </w:rPr>
      <w:t>Protocol Development checklist (with corresponding guidelines)</w:t>
    </w:r>
    <w:r>
      <w:rPr>
        <w:color w:val="FFFFFF" w:themeColor="background1"/>
      </w:rPr>
      <w:fldChar w:fldCharType="end"/>
    </w:r>
  </w:p>
  <w:p w14:paraId="0B53FEB1"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4F2991">
      <w:rPr>
        <w:noProof/>
        <w:color w:val="FFFFFF" w:themeColor="background1"/>
      </w:rPr>
      <w:t>January 19,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A01F2B">
          <w:rPr>
            <w:color w:val="FFFFFF" w:themeColor="background1"/>
          </w:rPr>
          <w:t>023</w:t>
        </w:r>
      </w:sdtContent>
    </w:sdt>
  </w:p>
  <w:p w14:paraId="305E7177" w14:textId="77777777" w:rsidR="00825DF9" w:rsidRPr="0051126B" w:rsidRDefault="00825DF9" w:rsidP="00D73C72">
    <w:pPr>
      <w:pStyle w:val="Footer"/>
      <w:ind w:firstLine="567"/>
      <w:rPr>
        <w:color w:val="FFFFFF" w:themeColor="background1"/>
      </w:rPr>
    </w:pPr>
  </w:p>
  <w:p w14:paraId="3233BFAB" w14:textId="77777777" w:rsidR="00825DF9" w:rsidRPr="0051126B" w:rsidRDefault="00825DF9" w:rsidP="00D73C72">
    <w:pPr>
      <w:pStyle w:val="Footer"/>
      <w:rPr>
        <w:color w:val="FFFFFF" w:themeColor="background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4791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759D2555" wp14:editId="28AE2B50">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3CC0523C" wp14:editId="391FAE26">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1DA3EF"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fQQZQQAAIQ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0F68C64B" wp14:editId="418BE098">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37CEC6"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2E340DA6" wp14:editId="1DFC5866">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6DEE9284"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40DA6"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6DEE9284"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4EC6D52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4F2991">
      <w:rPr>
        <w:color w:val="FFFFFF" w:themeColor="background1"/>
      </w:rPr>
      <w:t>Protocol Development checklist (with corresponding guidelines)</w:t>
    </w:r>
    <w:r>
      <w:rPr>
        <w:color w:val="FFFFFF" w:themeColor="background1"/>
      </w:rPr>
      <w:fldChar w:fldCharType="end"/>
    </w:r>
  </w:p>
  <w:p w14:paraId="3CED0D6B" w14:textId="355E9379"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266C6C">
      <w:rPr>
        <w:color w:val="FFFFFF" w:themeColor="background1"/>
      </w:rPr>
      <w:fldChar w:fldCharType="begin"/>
    </w:r>
    <w:r w:rsidR="00266C6C">
      <w:rPr>
        <w:color w:val="FFFFFF" w:themeColor="background1"/>
      </w:rPr>
      <w:instrText xml:space="preserve"> SAVEDATE  \@ "MMMM d, yyyy" </w:instrText>
    </w:r>
    <w:r w:rsidR="00266C6C">
      <w:rPr>
        <w:color w:val="FFFFFF" w:themeColor="background1"/>
      </w:rPr>
      <w:fldChar w:fldCharType="separate"/>
    </w:r>
    <w:r w:rsidR="00711B90">
      <w:rPr>
        <w:noProof/>
        <w:color w:val="FFFFFF" w:themeColor="background1"/>
      </w:rPr>
      <w:t>January 5, 2024</w:t>
    </w:r>
    <w:r w:rsidR="00266C6C">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A01F2B">
          <w:rPr>
            <w:color w:val="FFFFFF" w:themeColor="background1"/>
          </w:rPr>
          <w:t>023</w:t>
        </w:r>
      </w:sdtContent>
    </w:sdt>
  </w:p>
  <w:p w14:paraId="6D289530" w14:textId="77777777" w:rsidR="00825DF9" w:rsidRPr="0051126B" w:rsidRDefault="00825DF9" w:rsidP="00D73C72">
    <w:pPr>
      <w:pStyle w:val="Footer"/>
      <w:ind w:firstLine="567"/>
      <w:rPr>
        <w:color w:val="FFFFFF" w:themeColor="background1"/>
      </w:rPr>
    </w:pPr>
  </w:p>
  <w:p w14:paraId="48F0520A"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963F9" w14:textId="77777777" w:rsidR="008C78AE" w:rsidRDefault="008C78AE" w:rsidP="00B30A73">
      <w:r>
        <w:separator/>
      </w:r>
    </w:p>
  </w:footnote>
  <w:footnote w:type="continuationSeparator" w:id="0">
    <w:p w14:paraId="21E31D7A" w14:textId="77777777" w:rsidR="008C78AE" w:rsidRDefault="008C78AE"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DA9F9" w14:textId="77777777" w:rsidR="00266C6C" w:rsidRDefault="00266C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DEE49" w14:textId="77777777" w:rsidR="00266C6C" w:rsidRDefault="00266C6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C51B3" w14:textId="5D8ED50B" w:rsidR="00825DF9" w:rsidRDefault="00825DF9" w:rsidP="0010004A">
    <w:pPr>
      <w:pStyle w:val="Header"/>
    </w:pPr>
    <w:bookmarkStart w:id="213" w:name="_Hlk32917624"/>
    <w:bookmarkStart w:id="214"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046A32">
          <w:rPr>
            <w:color w:val="00517D"/>
          </w:rPr>
          <w:t>02</w:t>
        </w:r>
        <w:r w:rsidR="00A01F2B">
          <w:rPr>
            <w:color w:val="00517D"/>
          </w:rPr>
          <w:t>3</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711B90">
      <w:rPr>
        <w:noProof/>
        <w:color w:val="00517D"/>
        <w:lang w:val="en-GB"/>
      </w:rPr>
      <w:t>05/01/2024</w:t>
    </w:r>
    <w:r w:rsidRPr="009E4BE0">
      <w:rPr>
        <w:color w:val="00517D"/>
        <w:lang w:val="en-GB"/>
      </w:rPr>
      <w:fldChar w:fldCharType="end"/>
    </w:r>
    <w:bookmarkEnd w:id="213"/>
    <w:bookmarkEnd w:id="214"/>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59196" w14:textId="77777777" w:rsidR="00825DF9" w:rsidRDefault="00825DF9" w:rsidP="0010004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E5BC2" w14:textId="77777777" w:rsidR="00825DF9" w:rsidRPr="00D73C72" w:rsidRDefault="00825DF9" w:rsidP="00D73C7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41462" w14:textId="77777777" w:rsidR="00825DF9" w:rsidRDefault="00825DF9" w:rsidP="00B30A7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D57EA"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74D7F248" wp14:editId="1B769AF6">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B05D3"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30238AF0" wp14:editId="5E95DC2C">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7F473C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F5AE36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08AA3C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38655B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F523B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04C5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80A1A4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052991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4DA80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A5A7D0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C2718B"/>
    <w:multiLevelType w:val="hybridMultilevel"/>
    <w:tmpl w:val="8554820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4"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6"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94072D7"/>
    <w:multiLevelType w:val="hybridMultilevel"/>
    <w:tmpl w:val="A678D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1"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2"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3"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4132012">
    <w:abstractNumId w:val="13"/>
  </w:num>
  <w:num w:numId="2" w16cid:durableId="57293215">
    <w:abstractNumId w:val="14"/>
  </w:num>
  <w:num w:numId="3" w16cid:durableId="457842853">
    <w:abstractNumId w:val="20"/>
  </w:num>
  <w:num w:numId="4" w16cid:durableId="910964302">
    <w:abstractNumId w:val="15"/>
  </w:num>
  <w:num w:numId="5" w16cid:durableId="1774015225">
    <w:abstractNumId w:val="16"/>
  </w:num>
  <w:num w:numId="6" w16cid:durableId="511451395">
    <w:abstractNumId w:val="18"/>
  </w:num>
  <w:num w:numId="7" w16cid:durableId="1805390833">
    <w:abstractNumId w:val="11"/>
  </w:num>
  <w:num w:numId="8" w16cid:durableId="1235699738">
    <w:abstractNumId w:val="19"/>
  </w:num>
  <w:num w:numId="9" w16cid:durableId="187914632">
    <w:abstractNumId w:val="10"/>
  </w:num>
  <w:num w:numId="10" w16cid:durableId="1710647537">
    <w:abstractNumId w:val="17"/>
  </w:num>
  <w:num w:numId="11" w16cid:durableId="1935480490">
    <w:abstractNumId w:val="22"/>
  </w:num>
  <w:num w:numId="12" w16cid:durableId="974018634">
    <w:abstractNumId w:val="21"/>
  </w:num>
  <w:num w:numId="13" w16cid:durableId="2053185341">
    <w:abstractNumId w:val="23"/>
  </w:num>
  <w:num w:numId="14" w16cid:durableId="1166743372">
    <w:abstractNumId w:val="20"/>
    <w:lvlOverride w:ilvl="0">
      <w:startOverride w:val="1"/>
    </w:lvlOverride>
  </w:num>
  <w:num w:numId="15" w16cid:durableId="605968250">
    <w:abstractNumId w:val="20"/>
    <w:lvlOverride w:ilvl="0">
      <w:startOverride w:val="1"/>
    </w:lvlOverride>
  </w:num>
  <w:num w:numId="16" w16cid:durableId="1373574341">
    <w:abstractNumId w:val="20"/>
    <w:lvlOverride w:ilvl="0">
      <w:startOverride w:val="1"/>
    </w:lvlOverride>
  </w:num>
  <w:num w:numId="17" w16cid:durableId="805314436">
    <w:abstractNumId w:val="20"/>
    <w:lvlOverride w:ilvl="0">
      <w:startOverride w:val="1"/>
    </w:lvlOverride>
  </w:num>
  <w:num w:numId="18" w16cid:durableId="496962101">
    <w:abstractNumId w:val="20"/>
    <w:lvlOverride w:ilvl="0">
      <w:startOverride w:val="1"/>
    </w:lvlOverride>
  </w:num>
  <w:num w:numId="19" w16cid:durableId="583732909">
    <w:abstractNumId w:val="20"/>
    <w:lvlOverride w:ilvl="0">
      <w:startOverride w:val="1"/>
    </w:lvlOverride>
  </w:num>
  <w:num w:numId="20" w16cid:durableId="136804341">
    <w:abstractNumId w:val="20"/>
    <w:lvlOverride w:ilvl="0">
      <w:startOverride w:val="1"/>
    </w:lvlOverride>
  </w:num>
  <w:num w:numId="21" w16cid:durableId="1934048725">
    <w:abstractNumId w:val="20"/>
    <w:lvlOverride w:ilvl="0">
      <w:startOverride w:val="1"/>
    </w:lvlOverride>
  </w:num>
  <w:num w:numId="22" w16cid:durableId="1532644562">
    <w:abstractNumId w:val="20"/>
    <w:lvlOverride w:ilvl="0">
      <w:startOverride w:val="1"/>
    </w:lvlOverride>
  </w:num>
  <w:num w:numId="23" w16cid:durableId="375197755">
    <w:abstractNumId w:val="20"/>
    <w:lvlOverride w:ilvl="0">
      <w:startOverride w:val="1"/>
    </w:lvlOverride>
  </w:num>
  <w:num w:numId="24" w16cid:durableId="531693922">
    <w:abstractNumId w:val="20"/>
    <w:lvlOverride w:ilvl="0">
      <w:startOverride w:val="1"/>
    </w:lvlOverride>
  </w:num>
  <w:num w:numId="25" w16cid:durableId="1498643717">
    <w:abstractNumId w:val="20"/>
    <w:lvlOverride w:ilvl="0">
      <w:startOverride w:val="1"/>
    </w:lvlOverride>
  </w:num>
  <w:num w:numId="26" w16cid:durableId="1505436411">
    <w:abstractNumId w:val="20"/>
    <w:lvlOverride w:ilvl="0">
      <w:startOverride w:val="1"/>
    </w:lvlOverride>
  </w:num>
  <w:num w:numId="27" w16cid:durableId="1992246769">
    <w:abstractNumId w:val="20"/>
    <w:lvlOverride w:ilvl="0">
      <w:startOverride w:val="1"/>
    </w:lvlOverride>
  </w:num>
  <w:num w:numId="28" w16cid:durableId="721637720">
    <w:abstractNumId w:val="20"/>
    <w:lvlOverride w:ilvl="0">
      <w:startOverride w:val="1"/>
    </w:lvlOverride>
  </w:num>
  <w:num w:numId="29" w16cid:durableId="1279992854">
    <w:abstractNumId w:val="9"/>
  </w:num>
  <w:num w:numId="30" w16cid:durableId="89814421">
    <w:abstractNumId w:val="7"/>
  </w:num>
  <w:num w:numId="31" w16cid:durableId="8216249">
    <w:abstractNumId w:val="6"/>
  </w:num>
  <w:num w:numId="32" w16cid:durableId="1720321910">
    <w:abstractNumId w:val="5"/>
  </w:num>
  <w:num w:numId="33" w16cid:durableId="46806154">
    <w:abstractNumId w:val="4"/>
  </w:num>
  <w:num w:numId="34" w16cid:durableId="1479034576">
    <w:abstractNumId w:val="8"/>
  </w:num>
  <w:num w:numId="35" w16cid:durableId="1568030805">
    <w:abstractNumId w:val="3"/>
  </w:num>
  <w:num w:numId="36" w16cid:durableId="1053886806">
    <w:abstractNumId w:val="2"/>
  </w:num>
  <w:num w:numId="37" w16cid:durableId="42993776">
    <w:abstractNumId w:val="1"/>
  </w:num>
  <w:num w:numId="38" w16cid:durableId="413401427">
    <w:abstractNumId w:val="0"/>
  </w:num>
  <w:num w:numId="39" w16cid:durableId="148639897">
    <w:abstractNumId w:val="23"/>
  </w:num>
  <w:num w:numId="40" w16cid:durableId="957639828">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991"/>
    <w:rsid w:val="000009AA"/>
    <w:rsid w:val="0000224F"/>
    <w:rsid w:val="00005C78"/>
    <w:rsid w:val="00006854"/>
    <w:rsid w:val="00006879"/>
    <w:rsid w:val="000076D7"/>
    <w:rsid w:val="00010CCF"/>
    <w:rsid w:val="000111EA"/>
    <w:rsid w:val="00011C14"/>
    <w:rsid w:val="000130AA"/>
    <w:rsid w:val="00013719"/>
    <w:rsid w:val="00013D76"/>
    <w:rsid w:val="0001437B"/>
    <w:rsid w:val="00014561"/>
    <w:rsid w:val="00014814"/>
    <w:rsid w:val="00014DFC"/>
    <w:rsid w:val="00017446"/>
    <w:rsid w:val="00020397"/>
    <w:rsid w:val="000263EE"/>
    <w:rsid w:val="00026F81"/>
    <w:rsid w:val="000273B8"/>
    <w:rsid w:val="00027D0B"/>
    <w:rsid w:val="00027D83"/>
    <w:rsid w:val="000301A5"/>
    <w:rsid w:val="0003032E"/>
    <w:rsid w:val="00030437"/>
    <w:rsid w:val="000307AF"/>
    <w:rsid w:val="00031F0D"/>
    <w:rsid w:val="00032458"/>
    <w:rsid w:val="000325A0"/>
    <w:rsid w:val="000328C7"/>
    <w:rsid w:val="000342A2"/>
    <w:rsid w:val="00043827"/>
    <w:rsid w:val="00043DF3"/>
    <w:rsid w:val="00044798"/>
    <w:rsid w:val="00044F64"/>
    <w:rsid w:val="0004629B"/>
    <w:rsid w:val="00046A32"/>
    <w:rsid w:val="00050E35"/>
    <w:rsid w:val="00050E73"/>
    <w:rsid w:val="000515FC"/>
    <w:rsid w:val="00052732"/>
    <w:rsid w:val="00053328"/>
    <w:rsid w:val="00053BD4"/>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18"/>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56ED"/>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C47CC"/>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A89"/>
    <w:rsid w:val="00263A6D"/>
    <w:rsid w:val="002646D8"/>
    <w:rsid w:val="00264847"/>
    <w:rsid w:val="00265901"/>
    <w:rsid w:val="00265FA5"/>
    <w:rsid w:val="00266AD9"/>
    <w:rsid w:val="00266B2B"/>
    <w:rsid w:val="00266C6C"/>
    <w:rsid w:val="002675D2"/>
    <w:rsid w:val="002677AC"/>
    <w:rsid w:val="00271097"/>
    <w:rsid w:val="00272F05"/>
    <w:rsid w:val="0027536D"/>
    <w:rsid w:val="0027653F"/>
    <w:rsid w:val="00276771"/>
    <w:rsid w:val="002768B4"/>
    <w:rsid w:val="00277A97"/>
    <w:rsid w:val="002805EC"/>
    <w:rsid w:val="00281D5B"/>
    <w:rsid w:val="0028341A"/>
    <w:rsid w:val="00283DFF"/>
    <w:rsid w:val="00284180"/>
    <w:rsid w:val="00284646"/>
    <w:rsid w:val="0028484D"/>
    <w:rsid w:val="00284E78"/>
    <w:rsid w:val="00285CDD"/>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2C95"/>
    <w:rsid w:val="003D358F"/>
    <w:rsid w:val="003D4425"/>
    <w:rsid w:val="003D73B3"/>
    <w:rsid w:val="003D73BA"/>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174C"/>
    <w:rsid w:val="00442320"/>
    <w:rsid w:val="00442AB7"/>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227"/>
    <w:rsid w:val="004A7B03"/>
    <w:rsid w:val="004B0A9D"/>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991"/>
    <w:rsid w:val="004F2DAE"/>
    <w:rsid w:val="004F4184"/>
    <w:rsid w:val="004F4CB6"/>
    <w:rsid w:val="004F6C5B"/>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193D"/>
    <w:rsid w:val="00523205"/>
    <w:rsid w:val="00525194"/>
    <w:rsid w:val="00527C8E"/>
    <w:rsid w:val="005317FF"/>
    <w:rsid w:val="00531812"/>
    <w:rsid w:val="005319BC"/>
    <w:rsid w:val="00531B0F"/>
    <w:rsid w:val="00532AC2"/>
    <w:rsid w:val="0053614F"/>
    <w:rsid w:val="00537A83"/>
    <w:rsid w:val="00540176"/>
    <w:rsid w:val="00542EE8"/>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1E5"/>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307"/>
    <w:rsid w:val="00621808"/>
    <w:rsid w:val="00621EB6"/>
    <w:rsid w:val="0062365F"/>
    <w:rsid w:val="0062793C"/>
    <w:rsid w:val="00631429"/>
    <w:rsid w:val="00631F0A"/>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3D2E"/>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13EF"/>
    <w:rsid w:val="00711B90"/>
    <w:rsid w:val="00713B93"/>
    <w:rsid w:val="0071409B"/>
    <w:rsid w:val="00714CCD"/>
    <w:rsid w:val="0071545A"/>
    <w:rsid w:val="00716A9C"/>
    <w:rsid w:val="007210E0"/>
    <w:rsid w:val="00721339"/>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600"/>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62CF"/>
    <w:rsid w:val="007A7847"/>
    <w:rsid w:val="007B07C6"/>
    <w:rsid w:val="007B093F"/>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5389"/>
    <w:rsid w:val="007F5B1D"/>
    <w:rsid w:val="007F6A5D"/>
    <w:rsid w:val="007F6BD4"/>
    <w:rsid w:val="007F6EEE"/>
    <w:rsid w:val="007F7F71"/>
    <w:rsid w:val="0080015D"/>
    <w:rsid w:val="0080064C"/>
    <w:rsid w:val="0080178D"/>
    <w:rsid w:val="008031D3"/>
    <w:rsid w:val="00803A30"/>
    <w:rsid w:val="0080479D"/>
    <w:rsid w:val="00804898"/>
    <w:rsid w:val="008065F6"/>
    <w:rsid w:val="0080663E"/>
    <w:rsid w:val="00810053"/>
    <w:rsid w:val="00812522"/>
    <w:rsid w:val="008128F4"/>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781"/>
    <w:rsid w:val="00835E90"/>
    <w:rsid w:val="00836DD2"/>
    <w:rsid w:val="00840DA5"/>
    <w:rsid w:val="00840FBF"/>
    <w:rsid w:val="00841034"/>
    <w:rsid w:val="0084183C"/>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6070"/>
    <w:rsid w:val="00896110"/>
    <w:rsid w:val="008965F4"/>
    <w:rsid w:val="008A18EA"/>
    <w:rsid w:val="008A191B"/>
    <w:rsid w:val="008A2901"/>
    <w:rsid w:val="008A3994"/>
    <w:rsid w:val="008A3C96"/>
    <w:rsid w:val="008A5148"/>
    <w:rsid w:val="008A607C"/>
    <w:rsid w:val="008A61EF"/>
    <w:rsid w:val="008B51ED"/>
    <w:rsid w:val="008B54D5"/>
    <w:rsid w:val="008B6FA8"/>
    <w:rsid w:val="008B7D6C"/>
    <w:rsid w:val="008C0BB6"/>
    <w:rsid w:val="008C2BEB"/>
    <w:rsid w:val="008C352B"/>
    <w:rsid w:val="008C4BCD"/>
    <w:rsid w:val="008C62F6"/>
    <w:rsid w:val="008C6556"/>
    <w:rsid w:val="008C6BD0"/>
    <w:rsid w:val="008C78AE"/>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5D"/>
    <w:rsid w:val="00925A6C"/>
    <w:rsid w:val="00925D8F"/>
    <w:rsid w:val="00926208"/>
    <w:rsid w:val="009264CA"/>
    <w:rsid w:val="00927308"/>
    <w:rsid w:val="00927EEF"/>
    <w:rsid w:val="00930B34"/>
    <w:rsid w:val="00930BBA"/>
    <w:rsid w:val="00932331"/>
    <w:rsid w:val="00932E84"/>
    <w:rsid w:val="00933F6B"/>
    <w:rsid w:val="009340AB"/>
    <w:rsid w:val="00935CB4"/>
    <w:rsid w:val="0093777A"/>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6398"/>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440"/>
    <w:rsid w:val="009B6D48"/>
    <w:rsid w:val="009C21A0"/>
    <w:rsid w:val="009C251B"/>
    <w:rsid w:val="009C307E"/>
    <w:rsid w:val="009C3726"/>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C4D"/>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1F2B"/>
    <w:rsid w:val="00A02D33"/>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099"/>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BF7928"/>
    <w:rsid w:val="00C0074D"/>
    <w:rsid w:val="00C010FD"/>
    <w:rsid w:val="00C0247D"/>
    <w:rsid w:val="00C02E5D"/>
    <w:rsid w:val="00C037D8"/>
    <w:rsid w:val="00C04523"/>
    <w:rsid w:val="00C04AB4"/>
    <w:rsid w:val="00C05F38"/>
    <w:rsid w:val="00C06C8D"/>
    <w:rsid w:val="00C07344"/>
    <w:rsid w:val="00C077E4"/>
    <w:rsid w:val="00C132D9"/>
    <w:rsid w:val="00C13498"/>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76D"/>
    <w:rsid w:val="00C84827"/>
    <w:rsid w:val="00C84DF1"/>
    <w:rsid w:val="00C85E62"/>
    <w:rsid w:val="00C8635E"/>
    <w:rsid w:val="00C86498"/>
    <w:rsid w:val="00C86F22"/>
    <w:rsid w:val="00C874C9"/>
    <w:rsid w:val="00C90F04"/>
    <w:rsid w:val="00C94AD3"/>
    <w:rsid w:val="00C96D87"/>
    <w:rsid w:val="00C97603"/>
    <w:rsid w:val="00CA0400"/>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E1EF2"/>
    <w:rsid w:val="00CE4218"/>
    <w:rsid w:val="00CE427B"/>
    <w:rsid w:val="00CE5DAE"/>
    <w:rsid w:val="00CE5F51"/>
    <w:rsid w:val="00CE7366"/>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3766"/>
    <w:rsid w:val="00D14C31"/>
    <w:rsid w:val="00D14DF1"/>
    <w:rsid w:val="00D15326"/>
    <w:rsid w:val="00D1635B"/>
    <w:rsid w:val="00D16A02"/>
    <w:rsid w:val="00D17263"/>
    <w:rsid w:val="00D175E0"/>
    <w:rsid w:val="00D17D04"/>
    <w:rsid w:val="00D21024"/>
    <w:rsid w:val="00D210C6"/>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5F2C"/>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1DDB"/>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6A7"/>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5E16"/>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076E1"/>
    <w:rsid w:val="00F07796"/>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BD2"/>
    <w:rsid w:val="00F50ECE"/>
    <w:rsid w:val="00F5198E"/>
    <w:rsid w:val="00F51E4B"/>
    <w:rsid w:val="00F531F8"/>
    <w:rsid w:val="00F54D04"/>
    <w:rsid w:val="00F55E5A"/>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7F2"/>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1A40"/>
    <w:rsid w:val="00FE2716"/>
    <w:rsid w:val="00FE2DA4"/>
    <w:rsid w:val="00FE3510"/>
    <w:rsid w:val="00FE36A5"/>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383832"/>
  <w15:docId w15:val="{5B587C65-F0F7-4F31-BED5-BF3DA89F9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D14C31"/>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D14C31"/>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D14C31"/>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D14C31"/>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D14C31"/>
    <w:pPr>
      <w:numPr>
        <w:ilvl w:val="3"/>
      </w:numPr>
      <w:outlineLvl w:val="3"/>
    </w:pPr>
    <w:rPr>
      <w:iCs/>
      <w:sz w:val="24"/>
    </w:rPr>
  </w:style>
  <w:style w:type="paragraph" w:styleId="Heading5">
    <w:name w:val="heading 5"/>
    <w:basedOn w:val="Heading4"/>
    <w:next w:val="Normal"/>
    <w:link w:val="Heading5Char"/>
    <w:uiPriority w:val="9"/>
    <w:unhideWhenUsed/>
    <w:qFormat/>
    <w:locked/>
    <w:rsid w:val="00D14C31"/>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D14C31"/>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D14C31"/>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D14C31"/>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D14C31"/>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D14C31"/>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D14C31"/>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D14C31"/>
    <w:rPr>
      <w:rFonts w:ascii="SkylineSans" w:eastAsiaTheme="minorEastAsia" w:hAnsi="SkylineSans" w:cs="Times New Roman"/>
      <w:sz w:val="20"/>
      <w:szCs w:val="20"/>
    </w:rPr>
  </w:style>
  <w:style w:type="character" w:styleId="SubtleEmphasis">
    <w:name w:val="Subtle Emphasis"/>
    <w:basedOn w:val="DefaultParagraphFont"/>
    <w:uiPriority w:val="19"/>
    <w:qFormat/>
    <w:locked/>
    <w:rsid w:val="00D14C31"/>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D14C31"/>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D14C31"/>
    <w:pPr>
      <w:spacing w:after="120" w:line="264" w:lineRule="auto"/>
      <w:ind w:left="357"/>
    </w:pPr>
    <w:rPr>
      <w:rFonts w:ascii="SkylineSans" w:hAnsi="SkylineSans" w:cs="Segoe UI"/>
      <w:sz w:val="20"/>
      <w:szCs w:val="20"/>
    </w:rPr>
  </w:style>
  <w:style w:type="character" w:styleId="Strong">
    <w:name w:val="Strong"/>
    <w:basedOn w:val="DefaultParagraphFont"/>
    <w:uiPriority w:val="22"/>
    <w:qFormat/>
    <w:locked/>
    <w:rsid w:val="00D14C31"/>
    <w:rPr>
      <w:b/>
      <w:bCs/>
    </w:rPr>
  </w:style>
  <w:style w:type="character" w:customStyle="1" w:styleId="SLCBold">
    <w:name w:val="SLC Bold"/>
    <w:basedOn w:val="DefaultParagraphFont"/>
    <w:uiPriority w:val="1"/>
    <w:qFormat/>
    <w:rsid w:val="00D14C31"/>
    <w:rPr>
      <w:b/>
      <w:noProof/>
      <w:lang w:val="en-US"/>
    </w:rPr>
  </w:style>
  <w:style w:type="character" w:customStyle="1" w:styleId="SLCItalic">
    <w:name w:val="SLC Italic"/>
    <w:basedOn w:val="DefaultParagraphFont"/>
    <w:uiPriority w:val="1"/>
    <w:qFormat/>
    <w:rsid w:val="00D14C31"/>
    <w:rPr>
      <w:i/>
      <w:noProof/>
      <w:lang w:val="en-US"/>
    </w:rPr>
  </w:style>
  <w:style w:type="character" w:customStyle="1" w:styleId="Heading1Char">
    <w:name w:val="Heading 1 Char"/>
    <w:aliases w:val="SLC Chapter title Char"/>
    <w:basedOn w:val="DefaultParagraphFont"/>
    <w:link w:val="Heading1"/>
    <w:uiPriority w:val="9"/>
    <w:rsid w:val="00D14C31"/>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D14C31"/>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D14C31"/>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D14C31"/>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D14C31"/>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D14C31"/>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D14C31"/>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D14C31"/>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D14C31"/>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D14C31"/>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D14C31"/>
    <w:rPr>
      <w:color w:val="00517D"/>
    </w:rPr>
  </w:style>
  <w:style w:type="paragraph" w:styleId="TOC1">
    <w:name w:val="toc 1"/>
    <w:next w:val="Normal"/>
    <w:autoRedefine/>
    <w:uiPriority w:val="39"/>
    <w:unhideWhenUsed/>
    <w:locked/>
    <w:rsid w:val="00D14C31"/>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D14C31"/>
    <w:pPr>
      <w:tabs>
        <w:tab w:val="left" w:pos="1134"/>
        <w:tab w:val="right" w:leader="dot" w:pos="9781"/>
      </w:tabs>
      <w:spacing w:after="100"/>
    </w:pPr>
  </w:style>
  <w:style w:type="paragraph" w:styleId="TOC3">
    <w:name w:val="toc 3"/>
    <w:basedOn w:val="Normal"/>
    <w:next w:val="Normal"/>
    <w:autoRedefine/>
    <w:uiPriority w:val="39"/>
    <w:unhideWhenUsed/>
    <w:locked/>
    <w:rsid w:val="00D14C31"/>
    <w:pPr>
      <w:tabs>
        <w:tab w:val="left" w:pos="1134"/>
        <w:tab w:val="right" w:leader="dot" w:pos="9781"/>
      </w:tabs>
      <w:spacing w:after="100"/>
    </w:pPr>
    <w:rPr>
      <w:i/>
      <w:noProof/>
    </w:rPr>
  </w:style>
  <w:style w:type="character" w:styleId="Hyperlink">
    <w:name w:val="Hyperlink"/>
    <w:basedOn w:val="DefaultParagraphFont"/>
    <w:uiPriority w:val="99"/>
    <w:unhideWhenUsed/>
    <w:locked/>
    <w:rsid w:val="00D14C31"/>
    <w:rPr>
      <w:rFonts w:ascii="SkylineSans" w:hAnsi="SkylineSans"/>
      <w:b w:val="0"/>
      <w:i w:val="0"/>
      <w:color w:val="00517D"/>
      <w:u w:val="single"/>
    </w:rPr>
  </w:style>
  <w:style w:type="paragraph" w:styleId="TOC4">
    <w:name w:val="toc 4"/>
    <w:basedOn w:val="Normal"/>
    <w:next w:val="Normal"/>
    <w:autoRedefine/>
    <w:uiPriority w:val="39"/>
    <w:unhideWhenUsed/>
    <w:locked/>
    <w:rsid w:val="00D14C31"/>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D14C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4C31"/>
    <w:rPr>
      <w:rFonts w:ascii="SkylineSans" w:hAnsi="SkylineSans" w:cs="Segoe UI"/>
      <w:sz w:val="20"/>
      <w:szCs w:val="20"/>
    </w:rPr>
  </w:style>
  <w:style w:type="paragraph" w:styleId="Footer">
    <w:name w:val="footer"/>
    <w:basedOn w:val="Normal"/>
    <w:link w:val="FooterChar"/>
    <w:uiPriority w:val="99"/>
    <w:unhideWhenUsed/>
    <w:locked/>
    <w:rsid w:val="00D14C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4C31"/>
    <w:rPr>
      <w:rFonts w:ascii="SkylineSans" w:hAnsi="SkylineSans" w:cs="Segoe UI"/>
      <w:sz w:val="20"/>
      <w:szCs w:val="20"/>
    </w:rPr>
  </w:style>
  <w:style w:type="paragraph" w:customStyle="1" w:styleId="SLCHeader">
    <w:name w:val="SLC Header"/>
    <w:basedOn w:val="Normal"/>
    <w:autoRedefine/>
    <w:qFormat/>
    <w:rsid w:val="00D14C31"/>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D14C31"/>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D14C31"/>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D14C31"/>
    <w:rPr>
      <w:color w:val="808080"/>
    </w:rPr>
  </w:style>
  <w:style w:type="paragraph" w:customStyle="1" w:styleId="SLCReleasenoteheading">
    <w:name w:val="SLC Release note heading"/>
    <w:basedOn w:val="Normal"/>
    <w:next w:val="SLCReleasenotepara"/>
    <w:qFormat/>
    <w:rsid w:val="00D14C31"/>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D14C31"/>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D14C31"/>
    <w:rPr>
      <w:rFonts w:ascii="SkylineSans" w:eastAsia="Calibri" w:hAnsi="SkylineSans" w:cs="Times New Roman"/>
      <w:sz w:val="20"/>
      <w:szCs w:val="20"/>
    </w:rPr>
  </w:style>
  <w:style w:type="paragraph" w:customStyle="1" w:styleId="SLCRNInlineheading">
    <w:name w:val="SLC RN Inline heading"/>
    <w:basedOn w:val="SLCReleasenotepara"/>
    <w:next w:val="SLCReleasenotepara"/>
    <w:link w:val="SLCRNInlineheadingChar"/>
    <w:qFormat/>
    <w:rsid w:val="00D14C31"/>
    <w:pPr>
      <w:keepNext/>
    </w:pPr>
    <w:rPr>
      <w:b/>
    </w:rPr>
  </w:style>
  <w:style w:type="character" w:customStyle="1" w:styleId="SLCRNInlineheadingChar">
    <w:name w:val="SLC RN Inline heading Char"/>
    <w:basedOn w:val="SLCReleasenoteparaChar"/>
    <w:link w:val="SLCRNInlineheading"/>
    <w:rsid w:val="00D14C31"/>
    <w:rPr>
      <w:rFonts w:ascii="SkylineSans" w:eastAsia="Calibri" w:hAnsi="SkylineSans" w:cs="Times New Roman"/>
      <w:b/>
      <w:sz w:val="20"/>
      <w:szCs w:val="20"/>
    </w:rPr>
  </w:style>
  <w:style w:type="paragraph" w:customStyle="1" w:styleId="SLCReleasenotecode">
    <w:name w:val="SLC Release note code"/>
    <w:basedOn w:val="SLCReleasenotepara"/>
    <w:link w:val="SLCReleasenotecodeChar"/>
    <w:qFormat/>
    <w:rsid w:val="00D14C31"/>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D14C31"/>
    <w:rPr>
      <w:rFonts w:ascii="Courier New" w:eastAsia="Calibri" w:hAnsi="Courier New" w:cs="Courier New"/>
      <w:sz w:val="20"/>
      <w:szCs w:val="20"/>
    </w:rPr>
  </w:style>
  <w:style w:type="paragraph" w:customStyle="1" w:styleId="SLCReleasenoteUL">
    <w:name w:val="SLC Release note UL"/>
    <w:basedOn w:val="SLCReleasenotepara"/>
    <w:qFormat/>
    <w:rsid w:val="00D14C31"/>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D14C31"/>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D14C31"/>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D14C31"/>
    <w:pPr>
      <w:ind w:left="720"/>
      <w:contextualSpacing/>
    </w:pPr>
  </w:style>
  <w:style w:type="paragraph" w:customStyle="1" w:styleId="SLCOrderedlist">
    <w:name w:val="SLC Ordered list"/>
    <w:basedOn w:val="ListParagraph"/>
    <w:link w:val="SLCOrderedlistChar"/>
    <w:qFormat/>
    <w:rsid w:val="00D14C31"/>
    <w:pPr>
      <w:numPr>
        <w:numId w:val="28"/>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D14C31"/>
    <w:rPr>
      <w:rFonts w:ascii="SkylineSans" w:hAnsi="SkylineSans" w:cs="Segoe UI"/>
      <w:sz w:val="20"/>
      <w:szCs w:val="20"/>
    </w:rPr>
  </w:style>
  <w:style w:type="character" w:customStyle="1" w:styleId="SLCOrderedlistChar">
    <w:name w:val="SLC Ordered list Char"/>
    <w:basedOn w:val="ListParagraphChar"/>
    <w:link w:val="SLCOrderedlist"/>
    <w:rsid w:val="00D14C31"/>
    <w:rPr>
      <w:rFonts w:ascii="SkylineSans" w:hAnsi="SkylineSans" w:cs="Segoe UI"/>
      <w:sz w:val="20"/>
      <w:szCs w:val="20"/>
    </w:rPr>
  </w:style>
  <w:style w:type="table" w:styleId="TableGrid">
    <w:name w:val="Table Grid"/>
    <w:basedOn w:val="TableNormal"/>
    <w:uiPriority w:val="39"/>
    <w:locked/>
    <w:rsid w:val="00D14C31"/>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D14C31"/>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D14C31"/>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D14C31"/>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D14C31"/>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D14C31"/>
    <w:rPr>
      <w:b/>
      <w:color w:val="00517D"/>
      <w:sz w:val="48"/>
      <w:szCs w:val="40"/>
    </w:rPr>
  </w:style>
  <w:style w:type="character" w:customStyle="1" w:styleId="SLCBodytextChar">
    <w:name w:val="SLC Body text Char"/>
    <w:basedOn w:val="DefaultParagraphFont"/>
    <w:link w:val="SLCBodytext"/>
    <w:rsid w:val="00D14C31"/>
    <w:rPr>
      <w:rFonts w:ascii="SkylineSans" w:hAnsi="SkylineSans" w:cs="Segoe UI"/>
      <w:sz w:val="20"/>
      <w:szCs w:val="20"/>
    </w:rPr>
  </w:style>
  <w:style w:type="character" w:customStyle="1" w:styleId="SLCShortDocTitleChar">
    <w:name w:val="SLC ShortDoc Title Char"/>
    <w:basedOn w:val="SLCBodytextChar"/>
    <w:link w:val="SLCShortDocTitle"/>
    <w:rsid w:val="00D14C31"/>
    <w:rPr>
      <w:rFonts w:ascii="SkylineSans" w:hAnsi="SkylineSans" w:cs="Segoe UI"/>
      <w:b/>
      <w:color w:val="00517D"/>
      <w:sz w:val="48"/>
      <w:szCs w:val="40"/>
    </w:rPr>
  </w:style>
  <w:style w:type="paragraph" w:customStyle="1" w:styleId="SLCReleasenoteOL">
    <w:name w:val="SLC Release note OL"/>
    <w:basedOn w:val="SLCReleasenotepara"/>
    <w:qFormat/>
    <w:rsid w:val="00D14C31"/>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D14C31"/>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D14C31"/>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D14C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C31"/>
    <w:rPr>
      <w:rFonts w:ascii="Tahoma" w:hAnsi="Tahoma" w:cs="Tahoma"/>
      <w:sz w:val="16"/>
      <w:szCs w:val="16"/>
    </w:rPr>
  </w:style>
  <w:style w:type="table" w:styleId="PlainTable2">
    <w:name w:val="Plain Table 2"/>
    <w:basedOn w:val="TableNormal"/>
    <w:uiPriority w:val="42"/>
    <w:rsid w:val="00D14C31"/>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D14C31"/>
  </w:style>
  <w:style w:type="character" w:customStyle="1" w:styleId="SLCTabletextChar">
    <w:name w:val="SLC Table text Char"/>
    <w:basedOn w:val="SLCBodytextChar"/>
    <w:link w:val="SLCTabletext"/>
    <w:rsid w:val="00D14C31"/>
    <w:rPr>
      <w:rFonts w:ascii="SkylineSans" w:hAnsi="SkylineSans" w:cs="Segoe UI"/>
      <w:sz w:val="20"/>
      <w:szCs w:val="20"/>
    </w:rPr>
  </w:style>
  <w:style w:type="paragraph" w:styleId="NormalWeb">
    <w:name w:val="Normal (Web)"/>
    <w:basedOn w:val="Normal"/>
    <w:uiPriority w:val="99"/>
    <w:unhideWhenUsed/>
    <w:locked/>
    <w:rsid w:val="00D14C31"/>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D14C3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D14C31"/>
  </w:style>
  <w:style w:type="paragraph" w:styleId="HTMLPreformatted">
    <w:name w:val="HTML Preformatted"/>
    <w:basedOn w:val="Normal"/>
    <w:link w:val="HTMLPreformattedChar"/>
    <w:uiPriority w:val="99"/>
    <w:semiHidden/>
    <w:unhideWhenUsed/>
    <w:locked/>
    <w:rsid w:val="00D14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D14C31"/>
    <w:rPr>
      <w:rFonts w:ascii="Courier New" w:eastAsia="Times New Roman" w:hAnsi="Courier New" w:cs="Courier New"/>
      <w:sz w:val="20"/>
      <w:szCs w:val="20"/>
    </w:rPr>
  </w:style>
  <w:style w:type="table" w:styleId="GridTable4-Accent5">
    <w:name w:val="Grid Table 4 Accent 5"/>
    <w:basedOn w:val="TableNormal"/>
    <w:uiPriority w:val="49"/>
    <w:rsid w:val="00D14C3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D14C31"/>
  </w:style>
  <w:style w:type="paragraph" w:styleId="Bibliography">
    <w:name w:val="Bibliography"/>
    <w:basedOn w:val="Normal"/>
    <w:next w:val="Normal"/>
    <w:uiPriority w:val="37"/>
    <w:unhideWhenUsed/>
    <w:locked/>
    <w:rsid w:val="00D14C31"/>
  </w:style>
  <w:style w:type="paragraph" w:styleId="TOC5">
    <w:name w:val="toc 5"/>
    <w:basedOn w:val="Normal"/>
    <w:next w:val="Normal"/>
    <w:autoRedefine/>
    <w:uiPriority w:val="39"/>
    <w:unhideWhenUsed/>
    <w:locked/>
    <w:rsid w:val="00D14C31"/>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D14C31"/>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D14C31"/>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D14C31"/>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D14C31"/>
    <w:pPr>
      <w:spacing w:after="0"/>
      <w:ind w:left="1600"/>
      <w:jc w:val="left"/>
    </w:pPr>
    <w:rPr>
      <w:rFonts w:asciiTheme="minorHAnsi" w:hAnsiTheme="minorHAnsi"/>
    </w:rPr>
  </w:style>
  <w:style w:type="character" w:styleId="Emphasis">
    <w:name w:val="Emphasis"/>
    <w:basedOn w:val="DefaultParagraphFont"/>
    <w:uiPriority w:val="20"/>
    <w:qFormat/>
    <w:locked/>
    <w:rsid w:val="00D14C31"/>
    <w:rPr>
      <w:i/>
      <w:iCs/>
    </w:rPr>
  </w:style>
  <w:style w:type="table" w:styleId="GridTable5Dark-Accent1">
    <w:name w:val="Grid Table 5 Dark Accent 1"/>
    <w:basedOn w:val="TableNormal"/>
    <w:uiPriority w:val="50"/>
    <w:rsid w:val="00D14C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D14C31"/>
  </w:style>
  <w:style w:type="character" w:styleId="FollowedHyperlink">
    <w:name w:val="FollowedHyperlink"/>
    <w:basedOn w:val="DefaultParagraphFont"/>
    <w:uiPriority w:val="99"/>
    <w:semiHidden/>
    <w:unhideWhenUsed/>
    <w:locked/>
    <w:rsid w:val="00D14C31"/>
    <w:rPr>
      <w:color w:val="954F72" w:themeColor="followedHyperlink"/>
      <w:u w:val="single"/>
    </w:rPr>
  </w:style>
  <w:style w:type="table" w:styleId="GridTable6ColourfulAccent1">
    <w:name w:val="Grid Table 6 Colorful Accent 1"/>
    <w:basedOn w:val="TableNormal"/>
    <w:uiPriority w:val="51"/>
    <w:rsid w:val="00D14C31"/>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D14C31"/>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D14C31"/>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D14C31"/>
    <w:pPr>
      <w:spacing w:line="240" w:lineRule="auto"/>
    </w:pPr>
  </w:style>
  <w:style w:type="character" w:customStyle="1" w:styleId="CommentTextChar">
    <w:name w:val="Comment Text Char"/>
    <w:basedOn w:val="DefaultParagraphFont"/>
    <w:link w:val="CommentText"/>
    <w:uiPriority w:val="99"/>
    <w:rsid w:val="00D14C31"/>
    <w:rPr>
      <w:rFonts w:ascii="SkylineSans" w:hAnsi="SkylineSans" w:cs="Segoe UI"/>
      <w:sz w:val="20"/>
      <w:szCs w:val="20"/>
    </w:rPr>
  </w:style>
  <w:style w:type="table" w:styleId="ListTable4-Accent1">
    <w:name w:val="List Table 4 Accent 1"/>
    <w:basedOn w:val="TableNormal"/>
    <w:uiPriority w:val="49"/>
    <w:rsid w:val="00D14C3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D14C31"/>
    <w:rPr>
      <w:sz w:val="16"/>
      <w:szCs w:val="16"/>
    </w:rPr>
  </w:style>
  <w:style w:type="paragraph" w:styleId="CommentSubject">
    <w:name w:val="annotation subject"/>
    <w:basedOn w:val="CommentText"/>
    <w:next w:val="CommentText"/>
    <w:link w:val="CommentSubjectChar"/>
    <w:uiPriority w:val="99"/>
    <w:semiHidden/>
    <w:unhideWhenUsed/>
    <w:locked/>
    <w:rsid w:val="00D14C31"/>
    <w:rPr>
      <w:b/>
      <w:bCs/>
    </w:rPr>
  </w:style>
  <w:style w:type="character" w:customStyle="1" w:styleId="CommentSubjectChar">
    <w:name w:val="Comment Subject Char"/>
    <w:basedOn w:val="CommentTextChar"/>
    <w:link w:val="CommentSubject"/>
    <w:uiPriority w:val="99"/>
    <w:semiHidden/>
    <w:rsid w:val="00D14C31"/>
    <w:rPr>
      <w:rFonts w:ascii="SkylineSans" w:hAnsi="SkylineSans" w:cs="Segoe UI"/>
      <w:b/>
      <w:bCs/>
      <w:sz w:val="20"/>
      <w:szCs w:val="20"/>
    </w:rPr>
  </w:style>
  <w:style w:type="paragraph" w:customStyle="1" w:styleId="msonormal0">
    <w:name w:val="msonormal"/>
    <w:basedOn w:val="Normal"/>
    <w:rsid w:val="00D14C31"/>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D14C31"/>
  </w:style>
  <w:style w:type="table" w:customStyle="1" w:styleId="MediumShading2-Accent51">
    <w:name w:val="Medium Shading 2 - Accent 51"/>
    <w:basedOn w:val="TableNormal"/>
    <w:next w:val="MediumShading2-Accent5"/>
    <w:uiPriority w:val="64"/>
    <w:locked/>
    <w:rsid w:val="00D14C31"/>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D14C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D14C3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D14C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D14C3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D14C31"/>
    <w:pPr>
      <w:spacing w:after="0" w:line="240" w:lineRule="auto"/>
    </w:pPr>
    <w:tblPr/>
  </w:style>
  <w:style w:type="table" w:customStyle="1" w:styleId="PlainTable22">
    <w:name w:val="Plain Table 22"/>
    <w:basedOn w:val="TableNormal"/>
    <w:next w:val="PlainTable2"/>
    <w:uiPriority w:val="42"/>
    <w:rsid w:val="00D14C3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D14C3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D14C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4C31"/>
    <w:rPr>
      <w:rFonts w:asciiTheme="majorHAnsi" w:eastAsiaTheme="majorEastAsia" w:hAnsiTheme="majorHAnsi" w:cstheme="majorBidi"/>
      <w:spacing w:val="-10"/>
      <w:kern w:val="28"/>
      <w:sz w:val="56"/>
      <w:szCs w:val="56"/>
    </w:rPr>
  </w:style>
  <w:style w:type="paragraph" w:styleId="Revision">
    <w:name w:val="Revision"/>
    <w:hidden/>
    <w:uiPriority w:val="99"/>
    <w:semiHidden/>
    <w:rsid w:val="00D14C31"/>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D14C31"/>
  </w:style>
  <w:style w:type="character" w:customStyle="1" w:styleId="Mention1">
    <w:name w:val="Mention1"/>
    <w:basedOn w:val="DefaultParagraphFont"/>
    <w:uiPriority w:val="99"/>
    <w:semiHidden/>
    <w:unhideWhenUsed/>
    <w:rsid w:val="00D14C31"/>
    <w:rPr>
      <w:color w:val="2B579A"/>
      <w:shd w:val="clear" w:color="auto" w:fill="E6E6E6"/>
    </w:rPr>
  </w:style>
  <w:style w:type="table" w:customStyle="1" w:styleId="PlainTable23">
    <w:name w:val="Plain Table 23"/>
    <w:basedOn w:val="TableNormal"/>
    <w:next w:val="PlainTable2"/>
    <w:uiPriority w:val="42"/>
    <w:rsid w:val="00D14C3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D14C31"/>
  </w:style>
  <w:style w:type="character" w:styleId="UnresolvedMention">
    <w:name w:val="Unresolved Mention"/>
    <w:basedOn w:val="DefaultParagraphFont"/>
    <w:uiPriority w:val="99"/>
    <w:semiHidden/>
    <w:unhideWhenUsed/>
    <w:rsid w:val="00D14C31"/>
    <w:rPr>
      <w:color w:val="605E5C"/>
      <w:shd w:val="clear" w:color="auto" w:fill="E1DFDD"/>
    </w:rPr>
  </w:style>
  <w:style w:type="table" w:styleId="TableTheme">
    <w:name w:val="Table Theme"/>
    <w:basedOn w:val="TableNormal"/>
    <w:uiPriority w:val="99"/>
    <w:locked/>
    <w:rsid w:val="00D14C31"/>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D14C31"/>
    <w:pPr>
      <w:numPr>
        <w:numId w:val="12"/>
      </w:numPr>
    </w:pPr>
  </w:style>
  <w:style w:type="numbering" w:customStyle="1" w:styleId="CurrentList1">
    <w:name w:val="Current List1"/>
    <w:uiPriority w:val="99"/>
    <w:rsid w:val="00D14C31"/>
    <w:pPr>
      <w:numPr>
        <w:numId w:val="8"/>
      </w:numPr>
    </w:pPr>
  </w:style>
  <w:style w:type="numbering" w:customStyle="1" w:styleId="CurrentList2">
    <w:name w:val="Current List2"/>
    <w:uiPriority w:val="99"/>
    <w:rsid w:val="00D14C31"/>
    <w:pPr>
      <w:numPr>
        <w:numId w:val="9"/>
      </w:numPr>
    </w:pPr>
  </w:style>
  <w:style w:type="numbering" w:styleId="111111">
    <w:name w:val="Outline List 2"/>
    <w:basedOn w:val="NoList"/>
    <w:uiPriority w:val="99"/>
    <w:semiHidden/>
    <w:unhideWhenUsed/>
    <w:locked/>
    <w:rsid w:val="00D14C31"/>
    <w:pPr>
      <w:numPr>
        <w:numId w:val="10"/>
      </w:numPr>
    </w:pPr>
  </w:style>
  <w:style w:type="numbering" w:customStyle="1" w:styleId="SLCUnnumberedlist">
    <w:name w:val="SLC Unnumbered list"/>
    <w:uiPriority w:val="99"/>
    <w:rsid w:val="00D14C31"/>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19687835">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dotnet/csharp/programming-guide/xmldoc/xml-documentation-comments"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2" TargetMode="External"/><Relationship Id="rId159" Type="http://schemas.openxmlformats.org/officeDocument/2006/relationships/hyperlink" Target="https://github.com/Visual-Stylecop/Visual-StyleCop/wiki/SA1108" TargetMode="External"/><Relationship Id="rId170" Type="http://schemas.openxmlformats.org/officeDocument/2006/relationships/footer" Target="footer3.xm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2" TargetMode="External"/><Relationship Id="rId149" Type="http://schemas.openxmlformats.org/officeDocument/2006/relationships/hyperlink" Target="https://github.com/Visual-Stylecop/Visual-StyleCop/wiki/SA1643"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dd460693(v=vs.110).aspx" TargetMode="External"/><Relationship Id="rId181" Type="http://schemas.openxmlformats.org/officeDocument/2006/relationships/header" Target="header5.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0" TargetMode="External"/><Relationship Id="rId139" Type="http://schemas.openxmlformats.org/officeDocument/2006/relationships/hyperlink" Target="https://github.com/Visual-Stylecop/Visual-StyleCop/wiki/SA1623"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4" TargetMode="External"/><Relationship Id="rId171" Type="http://schemas.openxmlformats.org/officeDocument/2006/relationships/hyperlink" Target="https://msdn.microsoft.com/en-us/library/27b47ht3(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3"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4" TargetMode="External"/><Relationship Id="rId161" Type="http://schemas.openxmlformats.org/officeDocument/2006/relationships/hyperlink" Target="https://github.com/Visual-Stylecop/Visual-StyleCop/wiki" TargetMode="External"/><Relationship Id="rId182" Type="http://schemas.openxmlformats.org/officeDocument/2006/relationships/footer" Target="footer5.xm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1" TargetMode="External"/><Relationship Id="rId44" Type="http://schemas.openxmlformats.org/officeDocument/2006/relationships/hyperlink" Target="https://github.com/Visual-Stylecop/Visual-StyleCop/wiki/SA1205" TargetMode="External"/><Relationship Id="rId65" Type="http://schemas.openxmlformats.org/officeDocument/2006/relationships/hyperlink" Target="https://github.com/Visual-Stylecop/Visual-StyleCop/wiki/SA1514"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4" TargetMode="External"/><Relationship Id="rId151" Type="http://schemas.openxmlformats.org/officeDocument/2006/relationships/hyperlink" Target="https://github.com/Visual-Stylecop/Visual-StyleCop/wiki/SA1646" TargetMode="External"/><Relationship Id="rId172" Type="http://schemas.openxmlformats.org/officeDocument/2006/relationships/hyperlink" Target="https://msdn.microsoft.com/en-us/library/y52x03h2(v=vs.110).aspx" TargetMode="Externa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3" TargetMode="External"/><Relationship Id="rId125" Type="http://schemas.openxmlformats.org/officeDocument/2006/relationships/hyperlink" Target="https://github.com/Visual-Stylecop/Visual-StyleCop/wiki/SA1608" TargetMode="External"/><Relationship Id="rId141" Type="http://schemas.openxmlformats.org/officeDocument/2006/relationships/hyperlink" Target="https://github.com/Visual-Stylecop/Visual-StyleCop/wiki/SA1625" TargetMode="External"/><Relationship Id="rId146" Type="http://schemas.openxmlformats.org/officeDocument/2006/relationships/hyperlink" Target="https://github.com/Visual-Stylecop/Visual-StyleCop/wiki/SA1631" TargetMode="External"/><Relationship Id="rId167" Type="http://schemas.openxmlformats.org/officeDocument/2006/relationships/footer" Target="footer1.xml"/><Relationship Id="rId188" Type="http://schemas.openxmlformats.org/officeDocument/2006/relationships/theme" Target="theme/theme1.xm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hyperlink" Target="https://msdn.microsoft.com/en-us/library/ms229042(v=vs.110).aspx" TargetMode="External"/><Relationship Id="rId183" Type="http://schemas.openxmlformats.org/officeDocument/2006/relationships/header" Target="header6.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docs.microsoft.com/en-us/dotnet/csharp/codedoc" TargetMode="External"/><Relationship Id="rId131" Type="http://schemas.openxmlformats.org/officeDocument/2006/relationships/hyperlink" Target="https://github.com/Visual-Stylecop/Visual-StyleCop/wiki/SA1615" TargetMode="External"/><Relationship Id="rId136" Type="http://schemas.openxmlformats.org/officeDocument/2006/relationships/hyperlink" Target="https://github.com/Visual-Stylecop/Visual-StyleCop/wiki/SA1620" TargetMode="External"/><Relationship Id="rId157" Type="http://schemas.openxmlformats.org/officeDocument/2006/relationships/hyperlink" Target="https://github.com/Visual-Stylecop/Visual-StyleCop/wiki/SA1005" TargetMode="External"/><Relationship Id="rId178" Type="http://schemas.openxmlformats.org/officeDocument/2006/relationships/hyperlink" Target="https://msdn.microsoft.com/en-us/library/system.collections.arraylist(v=vs.110).aspx" TargetMode="Externa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647" TargetMode="External"/><Relationship Id="rId173" Type="http://schemas.openxmlformats.org/officeDocument/2006/relationships/hyperlink" Target="https://msdn.microsoft.com/en-us/library/27b47ht3(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004" TargetMode="External"/><Relationship Id="rId147" Type="http://schemas.openxmlformats.org/officeDocument/2006/relationships/hyperlink" Target="https://github.com/Visual-Stylecop/Visual-StyleCop/wiki/SA1632" TargetMode="External"/><Relationship Id="rId168"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4" TargetMode="External"/><Relationship Id="rId142" Type="http://schemas.openxmlformats.org/officeDocument/2006/relationships/hyperlink" Target="https://github.com/Visual-Stylecop/Visual-StyleCop/wiki/SA1627" TargetMode="External"/><Relationship Id="rId163" Type="http://schemas.openxmlformats.org/officeDocument/2006/relationships/hyperlink" Target="https://msdn.microsoft.com/En-Us/library/system.text.stringbuilder(v=vs.110).aspx" TargetMode="External"/><Relationship Id="rId184" Type="http://schemas.openxmlformats.org/officeDocument/2006/relationships/header" Target="header7.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docs.microsoft.com/en-us/visualstudio/ide/reference/generate-xml-documentation-comments?view=vs-2019" TargetMode="External"/><Relationship Id="rId137" Type="http://schemas.openxmlformats.org/officeDocument/2006/relationships/hyperlink" Target="https://github.com/Visual-Stylecop/Visual-StyleCop/wiki/SA1621" TargetMode="External"/><Relationship Id="rId158" Type="http://schemas.openxmlformats.org/officeDocument/2006/relationships/hyperlink" Target="https://github.com/Visual-Stylecop/Visual-StyleCop/wiki/SA1626"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6" TargetMode="External"/><Relationship Id="rId153" Type="http://schemas.openxmlformats.org/officeDocument/2006/relationships/hyperlink" Target="https://github.com/Visual-Stylecop/Visual-StyleCop/wiki/SA1648" TargetMode="External"/><Relationship Id="rId174" Type="http://schemas.openxmlformats.org/officeDocument/2006/relationships/header" Target="header4.xml"/><Relationship Id="rId179" Type="http://schemas.openxmlformats.org/officeDocument/2006/relationships/hyperlink" Target="https://msdn.microsoft.com/en-us/library/6sh2ey19(v=vs.110).aspx" TargetMode="Externa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1"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5" TargetMode="External"/><Relationship Id="rId143" Type="http://schemas.openxmlformats.org/officeDocument/2006/relationships/hyperlink" Target="https://github.com/Visual-Stylecop/Visual-StyleCop/wiki/SA1628" TargetMode="External"/><Relationship Id="rId148" Type="http://schemas.openxmlformats.org/officeDocument/2006/relationships/hyperlink" Target="https://github.com/Visual-Stylecop/Visual-StyleCop/wiki/SA164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eader" Target="header3.xml"/><Relationship Id="rId185"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yperlink" Target="https://skylinebe.sharepoint.com/sites/DeployandAccelerate/SitePages/Dojo-connector-use-cases.aspx" TargetMode="Externa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17" TargetMode="External"/><Relationship Id="rId154" Type="http://schemas.openxmlformats.org/officeDocument/2006/relationships/hyperlink" Target="https://github.com/Visual-Stylecop/Visual-StyleCop/wiki/SA1650"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606" TargetMode="External"/><Relationship Id="rId144" Type="http://schemas.openxmlformats.org/officeDocument/2006/relationships/hyperlink" Target="https://github.com/Visual-Stylecop/Visual-StyleCop/wiki/SA1629" TargetMode="External"/><Relationship Id="rId90" Type="http://schemas.openxmlformats.org/officeDocument/2006/relationships/hyperlink" Target="https://github.com/Visual-Stylecop/Visual-StyleCop/wiki/SA1113" TargetMode="External"/><Relationship Id="rId165" Type="http://schemas.openxmlformats.org/officeDocument/2006/relationships/header" Target="header1.xml"/><Relationship Id="rId186" Type="http://schemas.openxmlformats.org/officeDocument/2006/relationships/fontTable" Target="fontTable.xm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18"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515" TargetMode="External"/><Relationship Id="rId176" Type="http://schemas.openxmlformats.org/officeDocument/2006/relationships/hyperlink" Target="https://msdn.microsoft.com/en-us/library/system.collections.sortedlist.count(v=vs.110).aspx" TargetMode="Externa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07"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30" TargetMode="External"/><Relationship Id="rId166" Type="http://schemas.openxmlformats.org/officeDocument/2006/relationships/header" Target="header2.xml"/><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 Id="rId60" Type="http://schemas.openxmlformats.org/officeDocument/2006/relationships/hyperlink" Target="https://github.com/Visual-Stylecop/Visual-StyleCop/wiki/SA1509" TargetMode="External"/><Relationship Id="rId81" Type="http://schemas.openxmlformats.org/officeDocument/2006/relationships/hyperlink" Target="https://github.com/Visual-Stylecop/Visual-StyleCop/wiki/SA1025" TargetMode="External"/><Relationship Id="rId135" Type="http://schemas.openxmlformats.org/officeDocument/2006/relationships/hyperlink" Target="https://github.com/Visual-Stylecop/Visual-StyleCop/wiki/SA1619" TargetMode="External"/><Relationship Id="rId156" Type="http://schemas.openxmlformats.org/officeDocument/2006/relationships/hyperlink" Target="https://github.com/Visual-Stylecop/Visual-StyleCop/wiki/SA1512" TargetMode="External"/><Relationship Id="rId177" Type="http://schemas.openxmlformats.org/officeDocument/2006/relationships/hyperlink" Target="https://msdn.microsoft.com/en-us/library/system.collections.arraylist(v=vs.110).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1.emf"/></Relationships>
</file>

<file path=word/_rels/footer3.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footer5.xml.rels><?xml version="1.0" encoding="UTF-8" standalone="yes"?>
<Relationships xmlns="http://schemas.openxmlformats.org/package/2006/relationships"><Relationship Id="rId1" Type="http://schemas.openxmlformats.org/officeDocument/2006/relationships/image" Target="media/image1.emf"/></Relationships>
</file>

<file path=word/_rels/header7.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8.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ens\Downloads\SLC_QA_ProtocolDevelopmentChecklist_REV023%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E36A45278A446E8810B34F781C6C21A"/>
        <w:category>
          <w:name w:val="General"/>
          <w:gallery w:val="placeholder"/>
        </w:category>
        <w:types>
          <w:type w:val="bbPlcHdr"/>
        </w:types>
        <w:behaviors>
          <w:behavior w:val="content"/>
        </w:behaviors>
        <w:guid w:val="{FB20BE45-2D86-4443-B566-DFA8F5352035}"/>
      </w:docPartPr>
      <w:docPartBody>
        <w:p w:rsidR="00764C74" w:rsidRDefault="00000000">
          <w:pPr>
            <w:pStyle w:val="BE36A45278A446E8810B34F781C6C21A"/>
          </w:pPr>
          <w:r w:rsidRPr="005F2212">
            <w:rPr>
              <w:rStyle w:val="PlaceholderText"/>
            </w:rPr>
            <w:t>[Title]</w:t>
          </w:r>
        </w:p>
      </w:docPartBody>
    </w:docPart>
    <w:docPart>
      <w:docPartPr>
        <w:name w:val="12CD8F552D944761A2075C484CCDA15D"/>
        <w:category>
          <w:name w:val="General"/>
          <w:gallery w:val="placeholder"/>
        </w:category>
        <w:types>
          <w:type w:val="bbPlcHdr"/>
        </w:types>
        <w:behaviors>
          <w:behavior w:val="content"/>
        </w:behaviors>
        <w:guid w:val="{1E9DBB36-E8A4-4D5E-B8B5-C0B11B944AAB}"/>
      </w:docPartPr>
      <w:docPartBody>
        <w:p w:rsidR="00764C74" w:rsidRDefault="00000000">
          <w:pPr>
            <w:pStyle w:val="12CD8F552D944761A2075C484CCDA15D"/>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C19"/>
    <w:rsid w:val="003257F2"/>
    <w:rsid w:val="0048704B"/>
    <w:rsid w:val="00635ED6"/>
    <w:rsid w:val="00764C74"/>
    <w:rsid w:val="007E271B"/>
    <w:rsid w:val="00A166D1"/>
    <w:rsid w:val="00BB081E"/>
    <w:rsid w:val="00BC7C19"/>
    <w:rsid w:val="00DB64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BE36A45278A446E8810B34F781C6C21A">
    <w:name w:val="BE36A45278A446E8810B34F781C6C21A"/>
  </w:style>
  <w:style w:type="paragraph" w:customStyle="1" w:styleId="12CD8F552D944761A2075C484CCDA15D">
    <w:name w:val="12CD8F552D944761A2075C484CCDA1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3.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5.xml><?xml version="1.0" encoding="utf-8"?>
<ds:datastoreItem xmlns:ds="http://schemas.openxmlformats.org/officeDocument/2006/customXml" ds:itemID="{AF1D4AF7-CCB8-4366-B27C-534A82B094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SLC_QA_ProtocolDevelopmentChecklist_REV023 (1).dotx</Template>
  <TotalTime>0</TotalTime>
  <Pages>46</Pages>
  <Words>16236</Words>
  <Characters>92547</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108566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Laurens Moutton</dc:creator>
  <dc:description>023</dc:description>
  <cp:lastModifiedBy>Laurens Moutton</cp:lastModifiedBy>
  <cp:revision>9</cp:revision>
  <cp:lastPrinted>2017-05-08T07:21:00Z</cp:lastPrinted>
  <dcterms:created xsi:type="dcterms:W3CDTF">2023-01-19T14:39:00Z</dcterms:created>
  <dcterms:modified xsi:type="dcterms:W3CDTF">2024-01-05T11:28:00Z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